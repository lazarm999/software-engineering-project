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61C6" w:rsidR="002343C5" w:rsidRDefault="002343C5" w14:paraId="672A6659" wp14:textId="5D8650DC">
      <w:pPr>
        <w:pStyle w:val="BodyText"/>
        <w:rPr>
          <w:lang w:val="sr-Latn-CS"/>
        </w:rPr>
      </w:pPr>
      <w:r w:rsidRPr="44C5C7E7" w:rsidR="3BCC5733">
        <w:rPr>
          <w:lang w:val="sr-Latn-CS"/>
        </w:rPr>
        <w:t xml:space="preserve"> </w:t>
      </w:r>
    </w:p>
    <w:p xmlns:wp14="http://schemas.microsoft.com/office/word/2010/wordml" w:rsidR="006D0694" w:rsidRDefault="006D0694" w14:paraId="0A37501D" wp14:textId="33F9194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CE919C1" w:rsidR="1E107FCE">
        <w:rPr>
          <w:lang w:val="sr-Latn-CS"/>
        </w:rPr>
        <w:t>Zadruga</w:t>
      </w:r>
    </w:p>
    <w:p w:rsidR="2CE919C1" w:rsidP="2CE919C1" w:rsidRDefault="2CE919C1" w14:paraId="761FAA0C" w14:textId="64DEB71F">
      <w:pPr>
        <w:pStyle w:val="Normal"/>
        <w:tabs>
          <w:tab w:val="left" w:leader="none" w:pos="2970"/>
          <w:tab w:val="left" w:leader="none" w:pos="3060"/>
        </w:tabs>
        <w:rPr>
          <w:lang w:val="sr-Latn-CS"/>
        </w:rPr>
      </w:pPr>
    </w:p>
    <w:p xmlns:wp14="http://schemas.microsoft.com/office/word/2010/wordml" w:rsidRPr="006F61C6" w:rsidR="002343C5" w:rsidRDefault="006F61C6" w14:paraId="3CC94ADE" wp14:textId="7AC4373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2CE919C1" w:rsidR="006F61C6">
        <w:rPr>
          <w:lang w:val="sr-Latn-CS"/>
        </w:rPr>
        <w:t>Plan realizacije projekta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5A3FD1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893b0c6def844d55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2CE919C1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2CE919C1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632E6288" wp14:textId="739F2643">
            <w:pPr>
              <w:pStyle w:val="Tabletext"/>
              <w:rPr>
                <w:lang w:val="sr-Latn-CS"/>
              </w:rPr>
            </w:pPr>
            <w:r w:rsidRPr="2CE919C1" w:rsidR="6C4EF7EA">
              <w:rPr>
                <w:lang w:val="sr-Latn-CS"/>
              </w:rPr>
              <w:t>17</w:t>
            </w:r>
            <w:r w:rsidRPr="2CE919C1" w:rsidR="006F61C6">
              <w:rPr>
                <w:lang w:val="sr-Latn-CS"/>
              </w:rPr>
              <w:t>.03.20</w:t>
            </w:r>
            <w:r w:rsidRPr="2CE919C1" w:rsidR="67D9EC35">
              <w:rPr>
                <w:lang w:val="sr-Latn-CS"/>
              </w:rPr>
              <w:t>21</w:t>
            </w:r>
            <w:r w:rsidRPr="2CE919C1" w:rsidR="006F61C6">
              <w:rPr>
                <w:lang w:val="sr-Latn-CS"/>
              </w:rPr>
              <w:t>.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RDefault="00210E17" w14:paraId="52F5AC35" wp14:textId="65EB2930">
            <w:pPr>
              <w:pStyle w:val="Tabletext"/>
              <w:rPr>
                <w:lang w:val="sr-Latn-CS"/>
              </w:rPr>
            </w:pPr>
            <w:r w:rsidRPr="2CE919C1" w:rsidR="75883C23">
              <w:rPr>
                <w:lang w:val="sr-Latn-CS"/>
              </w:rPr>
              <w:t>Vuk Bibić</w:t>
            </w:r>
          </w:p>
        </w:tc>
      </w:tr>
      <w:tr xmlns:wp14="http://schemas.microsoft.com/office/word/2010/wordml" w:rsidRPr="006F61C6" w:rsidR="002343C5" w:rsidTr="2CE919C1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CE919C1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2CE919C1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>Sadržaj</w:t>
      </w:r>
    </w:p>
    <w:p xmlns:wp14="http://schemas.microsoft.com/office/word/2010/wordml" w:rsidR="00B357F1" w:rsidRDefault="002343C5" w14:paraId="389D2AE2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1C0120" w:rsidR="00B357F1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Pr="001C0120" w:rsidR="00B357F1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404424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xmlns:wp14="http://schemas.microsoft.com/office/word/2010/wordml" w:rsidR="00B357F1" w:rsidRDefault="00B357F1" w14:paraId="42B353C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286B572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84AB45F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7B54857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1EDD4CB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5A6865D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318D98D2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0140CD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797DE556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17FE5063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58DB055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lastRenderedPageBreak/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225188564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27985D54">
      <w:pPr>
        <w:pStyle w:val="BodyText"/>
        <w:rPr>
          <w:lang w:val="sr-Latn-CS"/>
        </w:rPr>
      </w:pPr>
      <w:r w:rsidRPr="2CE919C1" w:rsidR="006F61C6">
        <w:rPr>
          <w:lang w:val="sr-Latn-CS"/>
        </w:rPr>
        <w:t xml:space="preserve">Cilj </w:t>
      </w:r>
      <w:r w:rsidRPr="2CE919C1" w:rsidR="006D0694">
        <w:rPr>
          <w:lang w:val="sr-Latn-CS"/>
        </w:rPr>
        <w:t xml:space="preserve">dokumenta </w:t>
      </w:r>
      <w:r w:rsidRPr="2CE919C1" w:rsidR="006F61C6">
        <w:rPr>
          <w:lang w:val="sr-Latn-CS"/>
        </w:rPr>
        <w:t xml:space="preserve">je definisanje </w:t>
      </w:r>
      <w:r w:rsidRPr="2CE919C1" w:rsidR="006D0694">
        <w:rPr>
          <w:lang w:val="sr-Latn-CS"/>
        </w:rPr>
        <w:t xml:space="preserve">zadataka i njihovo </w:t>
      </w:r>
      <w:r w:rsidRPr="2CE919C1" w:rsidR="006F61C6">
        <w:rPr>
          <w:lang w:val="sr-Latn-CS"/>
        </w:rPr>
        <w:t>organiz</w:t>
      </w:r>
      <w:r w:rsidRPr="2CE919C1" w:rsidR="006D0694">
        <w:rPr>
          <w:lang w:val="sr-Latn-CS"/>
        </w:rPr>
        <w:t>ovanje</w:t>
      </w:r>
      <w:r w:rsidRPr="2CE919C1" w:rsidR="006F61C6">
        <w:rPr>
          <w:lang w:val="sr-Latn-CS"/>
        </w:rPr>
        <w:t xml:space="preserve"> u faze i iteracije</w:t>
      </w:r>
      <w:r w:rsidRPr="2CE919C1" w:rsidR="006D0694">
        <w:rPr>
          <w:lang w:val="sr-Latn-CS"/>
        </w:rPr>
        <w:t xml:space="preserve"> potrebne za implementaciju </w:t>
      </w:r>
      <w:r w:rsidRPr="2CE919C1" w:rsidR="3C6B88AD">
        <w:rPr>
          <w:lang w:val="sr-Latn-CS"/>
        </w:rPr>
        <w:t>aplikacije Zadruga</w:t>
      </w:r>
      <w:r w:rsidRPr="2CE919C1" w:rsidR="002343C5">
        <w:rPr>
          <w:lang w:val="sr-Latn-CS"/>
        </w:rPr>
        <w:t xml:space="preserve">.  </w:t>
      </w:r>
    </w:p>
    <w:p xmlns:wp14="http://schemas.microsoft.com/office/word/2010/wordml" w:rsidRPr="006F61C6" w:rsidR="002343C5" w:rsidRDefault="006D0694" w14:paraId="1AA9D462" wp14:textId="77777777">
      <w:pPr>
        <w:pStyle w:val="Heading1"/>
        <w:rPr>
          <w:lang w:val="sr-Latn-CS"/>
        </w:rPr>
      </w:pPr>
      <w:bookmarkStart w:name="_Toc225188565" w:id="1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3C8305A9">
      <w:pPr>
        <w:pStyle w:val="BodyText"/>
        <w:rPr>
          <w:lang w:val="sr-Latn-CS"/>
        </w:rPr>
      </w:pPr>
      <w:r w:rsidRPr="2CE919C1" w:rsidR="006D0694">
        <w:rPr>
          <w:lang w:val="sr-Latn-CS"/>
        </w:rPr>
        <w:t>Dokument opisuje opšti plan koji</w:t>
      </w:r>
      <w:r w:rsidRPr="2CE919C1" w:rsidR="0046548E">
        <w:rPr>
          <w:lang w:val="sr-Latn-CS"/>
        </w:rPr>
        <w:t xml:space="preserve"> će biti korišćen od strane </w:t>
      </w:r>
      <w:r w:rsidRPr="2CE919C1" w:rsidR="6860DCD4">
        <w:rPr>
          <w:lang w:val="sr-Latn-CS"/>
        </w:rPr>
        <w:t>tima Parovi</w:t>
      </w:r>
      <w:r w:rsidRPr="2CE919C1" w:rsidR="006D0694">
        <w:rPr>
          <w:lang w:val="sr-Latn-CS"/>
        </w:rPr>
        <w:t xml:space="preserve"> za </w:t>
      </w:r>
      <w:r w:rsidRPr="2CE919C1" w:rsidR="006D41CE">
        <w:rPr>
          <w:lang w:val="sr-Latn-CS"/>
        </w:rPr>
        <w:t xml:space="preserve">razvoj </w:t>
      </w:r>
      <w:r w:rsidRPr="2CE919C1" w:rsidR="2994243F">
        <w:rPr>
          <w:lang w:val="sr-Latn-CS"/>
        </w:rPr>
        <w:t>aplikacije Zadruga</w:t>
      </w:r>
      <w:r w:rsidRPr="2CE919C1" w:rsidR="006D41CE">
        <w:rPr>
          <w:lang w:val="sr-Latn-CS"/>
        </w:rPr>
        <w:t xml:space="preserve">. 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225188566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2CE919C1" w:rsidRDefault="00260B17" w14:paraId="6D446ACD" wp14:textId="25510446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rFonts w:ascii="Times New Roman" w:hAnsi="Times New Roman" w:eastAsia="Times New Roman" w:cs="Times New Roman"/>
          <w:lang w:val="sr-Latn-CS"/>
        </w:rPr>
      </w:pPr>
      <w:r w:rsidRPr="2CE919C1" w:rsidR="0A016508">
        <w:rPr>
          <w:rFonts w:ascii="Times New Roman" w:hAnsi="Times New Roman" w:eastAsia="Times New Roman" w:cs="Times New Roman"/>
          <w:noProof w:val="0"/>
          <w:sz w:val="20"/>
          <w:szCs w:val="20"/>
          <w:lang w:val="sr"/>
        </w:rPr>
        <w:t>Zadruga – Predlog projekta, D01_Predlog_Projekta, V1.0, 2021, Parovi</w:t>
      </w:r>
      <w:r w:rsidRPr="2CE919C1" w:rsidR="002343C5">
        <w:rPr>
          <w:lang w:val="sr-Latn-CS"/>
        </w:rPr>
        <w:t>.</w:t>
      </w:r>
    </w:p>
    <w:p xmlns:wp14="http://schemas.microsoft.com/office/word/2010/wordml" w:rsidRPr="006F61C6" w:rsidR="00260B17" w:rsidP="2CE919C1" w:rsidRDefault="0046548E" w14:paraId="1C8212EB" wp14:textId="030DE9E9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rFonts w:ascii="Times New Roman" w:hAnsi="Times New Roman" w:eastAsia="Times New Roman" w:cs="Times New Roman"/>
          <w:lang w:val="sr-Latn-CS"/>
        </w:rPr>
      </w:pPr>
      <w:r w:rsidRPr="2CE919C1" w:rsidR="317BBB9B">
        <w:rPr>
          <w:rFonts w:ascii="Times New Roman" w:hAnsi="Times New Roman" w:eastAsia="Times New Roman" w:cs="Times New Roman"/>
          <w:noProof w:val="0"/>
          <w:sz w:val="20"/>
          <w:szCs w:val="20"/>
          <w:lang w:val="sr"/>
        </w:rPr>
        <w:t>Zadruga – Vizija sistema, D02_Vizija_Sistema, V1.0, 2021, Parovi</w:t>
      </w:r>
      <w:r w:rsidRPr="2CE919C1" w:rsidR="00260B17">
        <w:rPr>
          <w:lang w:val="sr-Latn-CS"/>
        </w:rPr>
        <w:t>.</w:t>
      </w:r>
    </w:p>
    <w:p w:rsidR="3DEDE810" w:rsidP="2CE919C1" w:rsidRDefault="3DEDE810" w14:paraId="55AE3F91" w14:textId="35F26D8B">
      <w:pPr>
        <w:pStyle w:val="BodyText"/>
        <w:numPr>
          <w:ilvl w:val="0"/>
          <w:numId w:val="15"/>
        </w:numPr>
        <w:tabs>
          <w:tab w:val="clear" w:leader="none" w:pos="360"/>
          <w:tab w:val="num" w:leader="none" w:pos="1440"/>
        </w:tabs>
        <w:ind w:left="1440"/>
        <w:rPr>
          <w:rFonts w:ascii="Times New Roman" w:hAnsi="Times New Roman" w:eastAsia="Times New Roman" w:cs="Times New Roman"/>
          <w:lang w:val="sr-Latn-CS"/>
        </w:rPr>
      </w:pPr>
      <w:r w:rsidRPr="2CE919C1" w:rsidR="3DEDE810">
        <w:rPr>
          <w:lang w:val="sr-Latn-CS"/>
        </w:rPr>
        <w:t>Zadruga – Planirani raspored aktivnosti, D03_Raspored_Aktivnosti.mpp, V1.0, 2021</w:t>
      </w:r>
      <w:r w:rsidRPr="2CE919C1" w:rsidR="557EA976">
        <w:rPr>
          <w:lang w:val="sr-Latn-CS"/>
        </w:rPr>
        <w:t>, Parovi.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225188567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0A817B6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60"/>
        <w:gridCol w:w="1800"/>
        <w:gridCol w:w="1620"/>
      </w:tblGrid>
      <w:tr xmlns:wp14="http://schemas.microsoft.com/office/word/2010/wordml" w:rsidRPr="006F61C6" w:rsidR="00103833" w:rsidTr="2CE919C1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Mar/>
          </w:tcPr>
          <w:p w:rsidRPr="006F61C6" w:rsidR="00103833" w:rsidRDefault="00103833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Mar/>
          </w:tcPr>
          <w:p w:rsidRPr="006F61C6" w:rsidR="00103833" w:rsidRDefault="00103833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:rsidTr="2CE919C1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Mar/>
          </w:tcPr>
          <w:p w:rsidRPr="006F61C6" w:rsidR="00103833" w:rsidRDefault="00103833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103833" w14:paraId="006D53B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:rsidTr="2CE919C1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Mar/>
          </w:tcPr>
          <w:p w:rsidRPr="006F61C6" w:rsidR="00103833" w:rsidRDefault="00103833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F334DC" w14:paraId="4B70E47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:rsidTr="2CE919C1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Mar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Mar/>
          </w:tcPr>
          <w:p w:rsidRPr="006F61C6" w:rsidR="00103833" w:rsidRDefault="00F334DC" w14:paraId="139FC29D" wp14:textId="0B96439C">
            <w:pPr>
              <w:pStyle w:val="BodyText"/>
              <w:ind w:left="0"/>
              <w:rPr>
                <w:lang w:val="sr-Latn-CS"/>
              </w:rPr>
            </w:pPr>
            <w:r w:rsidRPr="2CE919C1" w:rsidR="7938D902">
              <w:rPr>
                <w:lang w:val="sr-Latn-CS"/>
              </w:rPr>
              <w:t xml:space="preserve">5 </w:t>
            </w:r>
            <w:r w:rsidRPr="2CE919C1" w:rsidR="2CE919C1">
              <w:rPr>
                <w:lang w:val="sr-Latn-CS"/>
              </w:rPr>
              <w:t>n</w:t>
            </w:r>
            <w:r w:rsidRPr="2CE919C1" w:rsidR="00103833">
              <w:rPr>
                <w:lang w:val="sr-Latn-CS"/>
              </w:rPr>
              <w:t>edelja</w:t>
            </w:r>
          </w:p>
        </w:tc>
      </w:tr>
      <w:tr xmlns:wp14="http://schemas.microsoft.com/office/word/2010/wordml" w:rsidRPr="006F61C6" w:rsidR="00103833" w:rsidTr="2CE919C1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Mar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103833" w14:paraId="4A0F8311" wp14:textId="7BC0F078">
            <w:pPr>
              <w:pStyle w:val="BodyText"/>
              <w:ind w:left="0"/>
              <w:rPr>
                <w:lang w:val="sr-Latn-CS"/>
              </w:rPr>
            </w:pPr>
            <w:r w:rsidRPr="2CE919C1" w:rsidR="74973B84">
              <w:rPr>
                <w:lang w:val="sr-Latn-CS"/>
              </w:rPr>
              <w:t xml:space="preserve">1 </w:t>
            </w:r>
            <w:r w:rsidRPr="2CE919C1" w:rsidR="00103833">
              <w:rPr>
                <w:lang w:val="sr-Latn-CS"/>
              </w:rPr>
              <w:t>nedelj</w:t>
            </w:r>
            <w:r w:rsidRPr="2CE919C1" w:rsidR="17BF6DC2">
              <w:rPr>
                <w:lang w:val="sr-Latn-CS"/>
              </w:rPr>
              <w:t>a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276"/>
        <w:gridCol w:w="4819"/>
        <w:gridCol w:w="2601"/>
      </w:tblGrid>
      <w:tr xmlns:wp14="http://schemas.microsoft.com/office/word/2010/wordml" w:rsidRPr="006F61C6" w:rsidR="002343C5" w14:paraId="292091C8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14:paraId="05F3C87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Pr="003C6C27" w:rsidR="003C6C27" w:rsidRDefault="003C6C27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14:paraId="3FEB19E9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Pr="003C6C27" w:rsidR="003C6C27" w:rsidRDefault="003C6C27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14:paraId="4F761AA4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 w14:paraId="36F446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Pr="003C6C27" w:rsidR="003C6C27" w:rsidRDefault="003C6C27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14:paraId="0A40A697" wp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276" w:type="dxa"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Pr="003C6C27" w:rsidR="002343C5" w:rsidRDefault="003C6C27" w14:paraId="4DC4714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Pr="003C6C27" w:rsidR="003C6C27" w:rsidRDefault="003C6C27" w14:paraId="136E6245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0A365BD0">
      <w:pPr>
        <w:pStyle w:val="BodyText"/>
        <w:rPr>
          <w:lang w:val="sr-Latn-CS"/>
        </w:rPr>
      </w:pPr>
      <w:proofErr w:type="spellStart"/>
      <w:r w:rsidRPr="2CE919C1" w:rsidR="003C6C27">
        <w:rPr>
          <w:lang w:val="sr-Latn-CS"/>
        </w:rPr>
        <w:t>Gantov</w:t>
      </w:r>
      <w:proofErr w:type="spellEnd"/>
      <w:r w:rsidRPr="2CE919C1" w:rsidR="003C6C27">
        <w:rPr>
          <w:lang w:val="sr-Latn-CS"/>
        </w:rPr>
        <w:t xml:space="preserve"> dijagram dat u </w:t>
      </w:r>
      <w:proofErr w:type="spellStart"/>
      <w:r w:rsidRPr="2CE919C1" w:rsidR="003C6C27">
        <w:rPr>
          <w:lang w:val="sr-Latn-CS"/>
        </w:rPr>
        <w:t>odeljku</w:t>
      </w:r>
      <w:proofErr w:type="spellEnd"/>
      <w:r w:rsidRPr="2CE919C1" w:rsidR="003C6C27">
        <w:rPr>
          <w:lang w:val="sr-Latn-CS"/>
        </w:rPr>
        <w:t xml:space="preserve"> 5 ilustruje raspored aktivnosti na realizaciji projekta kroz faze, iteracije i </w:t>
      </w:r>
      <w:r w:rsidRPr="2CE919C1" w:rsidR="00CC420E">
        <w:rPr>
          <w:lang w:val="sr-Latn-CS"/>
        </w:rPr>
        <w:t xml:space="preserve">očekivane rezultate. Dužina projekta je </w:t>
      </w:r>
      <w:proofErr w:type="spellStart"/>
      <w:r w:rsidRPr="2CE919C1" w:rsidR="00CC420E">
        <w:rPr>
          <w:lang w:val="sr-Latn-CS"/>
        </w:rPr>
        <w:t>procenjena</w:t>
      </w:r>
      <w:proofErr w:type="spellEnd"/>
      <w:r w:rsidRPr="2CE919C1" w:rsidR="00CC420E">
        <w:rPr>
          <w:lang w:val="sr-Latn-CS"/>
        </w:rPr>
        <w:t xml:space="preserve"> na 1</w:t>
      </w:r>
      <w:r w:rsidRPr="2CE919C1" w:rsidR="0BEB5CB7">
        <w:rPr>
          <w:lang w:val="sr-Latn-CS"/>
        </w:rPr>
        <w:t>6</w:t>
      </w:r>
      <w:r w:rsidRPr="2CE919C1" w:rsidR="00CC420E">
        <w:rPr>
          <w:lang w:val="sr-Latn-CS"/>
        </w:rPr>
        <w:t xml:space="preserve"> nedelja</w:t>
      </w:r>
      <w:r w:rsidRPr="2CE919C1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225188568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26007E99">
      <w:pPr>
        <w:pStyle w:val="BodyText"/>
        <w:rPr>
          <w:lang w:val="sr-Latn-CS"/>
        </w:rPr>
      </w:pPr>
      <w:r w:rsidRPr="2CE919C1" w:rsidR="00CC420E">
        <w:rPr>
          <w:lang w:val="sr-Latn-CS"/>
        </w:rPr>
        <w:t xml:space="preserve">Planirani raspored aktivnosti koji prikazuje faze, iteracije i očekivane rezultate projekta sadržan je u dokumentu </w:t>
      </w:r>
      <w:r w:rsidRPr="2CE919C1" w:rsidR="4A0D4C19">
        <w:rPr>
          <w:lang w:val="sr-Latn-CS"/>
        </w:rPr>
        <w:t xml:space="preserve">Zadruga </w:t>
      </w:r>
      <w:r w:rsidRPr="2CE919C1" w:rsidR="00260B17">
        <w:rPr>
          <w:lang w:val="sr-Latn-CS"/>
        </w:rPr>
        <w:t>– Planirani raspored aktivnosti</w:t>
      </w:r>
      <w:r w:rsidRPr="2CE919C1" w:rsidR="002343C5">
        <w:rPr>
          <w:lang w:val="sr-Latn-CS"/>
        </w:rPr>
        <w:t xml:space="preserve"> [</w:t>
      </w:r>
      <w:r w:rsidRPr="2CE919C1" w:rsidR="7D568F8C">
        <w:rPr>
          <w:lang w:val="sr-Latn-CS"/>
        </w:rPr>
        <w:t>3</w:t>
      </w:r>
      <w:r w:rsidRPr="2CE919C1" w:rsidR="002343C5">
        <w:rPr>
          <w:lang w:val="sr-Latn-CS"/>
        </w:rPr>
        <w:t>].</w:t>
      </w:r>
      <w:r w:rsidRPr="2CE919C1" w:rsidR="004561C7">
        <w:rPr>
          <w:lang w:val="sr-Latn-CS"/>
        </w:rPr>
        <w:t xml:space="preserve"> </w:t>
      </w:r>
    </w:p>
    <w:p xmlns:wp14="http://schemas.microsoft.com/office/word/2010/wordml" w:rsidRPr="004561C7" w:rsidR="004561C7" w:rsidP="2CE919C1" w:rsidRDefault="004561C7" w14:paraId="2E4E6EA5" wp14:textId="6250322D">
      <w:pPr>
        <w:pStyle w:val="BodyText"/>
        <w:rPr>
          <w:b w:val="1"/>
          <w:bCs w:val="1"/>
          <w:lang w:val="sr-Latn-CS"/>
        </w:rPr>
      </w:pPr>
      <w:r w:rsidRPr="24D2FB2B" w:rsidR="004561C7">
        <w:rPr>
          <w:lang w:val="sr-Latn-CS"/>
        </w:rPr>
        <w:t xml:space="preserve">Pogledati dokument: </w:t>
      </w:r>
      <w:r w:rsidRPr="24D2FB2B" w:rsidR="155F3E7B">
        <w:rPr>
          <w:b w:val="1"/>
          <w:bCs w:val="1"/>
          <w:lang w:val="sr-Latn-CS"/>
        </w:rPr>
        <w:t>D03</w:t>
      </w:r>
      <w:r w:rsidRPr="24D2FB2B" w:rsidR="004561C7">
        <w:rPr>
          <w:b w:val="1"/>
          <w:bCs w:val="1"/>
          <w:lang w:val="sr-Latn-CS"/>
        </w:rPr>
        <w:t>_Raspored_</w:t>
      </w:r>
      <w:r w:rsidRPr="24D2FB2B" w:rsidR="234C32D8">
        <w:rPr>
          <w:b w:val="1"/>
          <w:bCs w:val="1"/>
          <w:lang w:val="sr-Latn-CS"/>
        </w:rPr>
        <w:t>A</w:t>
      </w:r>
      <w:r w:rsidRPr="24D2FB2B" w:rsidR="004561C7">
        <w:rPr>
          <w:b w:val="1"/>
          <w:bCs w:val="1"/>
          <w:lang w:val="sr-Latn-CS"/>
        </w:rPr>
        <w:t>ktivnosti.mpp</w:t>
      </w:r>
      <w:r w:rsidRPr="24D2FB2B" w:rsidR="23893A75">
        <w:rPr>
          <w:b w:val="1"/>
          <w:bCs w:val="1"/>
          <w:lang w:val="sr-Latn-CS"/>
        </w:rPr>
        <w:t>.pod</w:t>
      </w: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225188569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225188570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225188571" w:id="7"/>
      <w:r>
        <w:rPr>
          <w:lang w:val="sr-Latn-CS"/>
        </w:rPr>
        <w:lastRenderedPageBreak/>
        <w:t>Plan korišćenja resursa</w:t>
      </w:r>
      <w:bookmarkEnd w:id="7"/>
    </w:p>
    <w:p xmlns:wp14="http://schemas.microsoft.com/office/word/2010/wordml" w:rsidRPr="006F61C6" w:rsidR="002343C5" w:rsidP="2CE919C1" w:rsidRDefault="00495821" w14:paraId="396A1B44" wp14:textId="77777777">
      <w:pPr>
        <w:pStyle w:val="Heading2"/>
        <w:rPr>
          <w:lang w:val="sr-Latn-CS"/>
        </w:rPr>
      </w:pPr>
      <w:bookmarkStart w:name="_Toc225188572" w:id="8"/>
      <w:r w:rsidRPr="2CE919C1" w:rsidR="00495821"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B0622B" w14:paraId="34CE0A41" wp14:textId="0B2C7228">
      <w:pPr>
        <w:pStyle w:val="BodyText"/>
        <w:jc w:val="center"/>
      </w:pPr>
      <w:r w:rsidR="1F6AA93A">
        <w:drawing>
          <wp:inline xmlns:wp14="http://schemas.microsoft.com/office/word/2010/wordprocessingDrawing" wp14:editId="23893A75" wp14:anchorId="357BDA20">
            <wp:extent cx="4572000" cy="1733550"/>
            <wp:effectExtent l="0" t="0" r="0" b="0"/>
            <wp:docPr id="1502141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80ccf112c46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Heading2"/>
        <w:widowControl/>
        <w:rPr>
          <w:lang w:val="sr-Latn-CS"/>
        </w:rPr>
      </w:pPr>
      <w:bookmarkStart w:name="_Toc225188573" w:id="9"/>
      <w:r w:rsidRPr="2CE919C1" w:rsidR="00C4723D"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12F5E4DA">
      <w:pPr>
        <w:pStyle w:val="BodyText"/>
        <w:rPr>
          <w:lang w:val="sr-Latn-CS"/>
        </w:rPr>
      </w:pPr>
      <w:r w:rsidRPr="2CE919C1" w:rsidR="00C4723D">
        <w:rPr>
          <w:lang w:val="sr-Latn-CS"/>
        </w:rPr>
        <w:t xml:space="preserve">Osobe identifikovane na organizacionom grafikonu u </w:t>
      </w:r>
      <w:proofErr w:type="spellStart"/>
      <w:r w:rsidRPr="2CE919C1" w:rsidR="00C4723D">
        <w:rPr>
          <w:lang w:val="sr-Latn-CS"/>
        </w:rPr>
        <w:t>odeljku</w:t>
      </w:r>
      <w:proofErr w:type="spellEnd"/>
      <w:r w:rsidRPr="2CE919C1" w:rsidR="00C4723D">
        <w:rPr>
          <w:lang w:val="sr-Latn-CS"/>
        </w:rPr>
        <w:t xml:space="preserve"> 8.1 čine tim koji će razvijati projekat </w:t>
      </w:r>
      <w:r w:rsidRPr="2CE919C1" w:rsidR="65A9D99C">
        <w:rPr>
          <w:lang w:val="sr-Latn-CS"/>
        </w:rPr>
        <w:t>Zadruga</w:t>
      </w:r>
      <w:r w:rsidRPr="2CE919C1" w:rsidR="00C4723D">
        <w:rPr>
          <w:lang w:val="sr-Latn-CS"/>
        </w:rPr>
        <w:t xml:space="preserve">. Projektni tim se neće </w:t>
      </w:r>
      <w:proofErr w:type="spellStart"/>
      <w:r w:rsidRPr="2CE919C1" w:rsidR="00C4723D">
        <w:rPr>
          <w:lang w:val="sr-Latn-CS"/>
        </w:rPr>
        <w:t>menjati</w:t>
      </w:r>
      <w:proofErr w:type="spellEnd"/>
      <w:r w:rsidRPr="2CE919C1" w:rsidR="00C4723D">
        <w:rPr>
          <w:lang w:val="sr-Latn-CS"/>
        </w:rPr>
        <w:t xml:space="preserve"> </w:t>
      </w:r>
      <w:r w:rsidRPr="2CE919C1" w:rsidR="00574004">
        <w:rPr>
          <w:lang w:val="sr-Latn-CS"/>
        </w:rPr>
        <w:t>u toku realizacije projekta.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225188574" w:id="10"/>
      <w:r w:rsidRPr="2CE919C1" w:rsidR="00574004">
        <w:rPr>
          <w:lang w:val="sr-Latn-CS"/>
        </w:rPr>
        <w:t>Plan obuke</w:t>
      </w:r>
      <w:bookmarkEnd w:id="10"/>
    </w:p>
    <w:p w:rsidR="00574004" w:rsidP="2CE919C1" w:rsidRDefault="00574004" w14:paraId="0D1655C6" w14:textId="2C9D80D6">
      <w:pPr>
        <w:pStyle w:val="BodyText"/>
        <w:rPr>
          <w:lang w:val="sr-Latn-CS"/>
        </w:rPr>
      </w:pPr>
      <w:r w:rsidRPr="2CE919C1" w:rsidR="00574004">
        <w:rPr>
          <w:lang w:val="sr-Latn-CS"/>
        </w:rPr>
        <w:t>Za projektni tim će biti organizovana obuka iz sledećih oblasti:</w:t>
      </w:r>
    </w:p>
    <w:p w:rsidR="11D84740" w:rsidP="2CE919C1" w:rsidRDefault="11D84740" w14:paraId="507CD0F3" w14:textId="2BCF4626">
      <w:pPr>
        <w:pStyle w:val="BodyText"/>
        <w:numPr>
          <w:ilvl w:val="0"/>
          <w:numId w:val="16"/>
        </w:numPr>
        <w:tabs>
          <w:tab w:val="clear" w:leader="none" w:pos="360"/>
          <w:tab w:val="num" w:leader="none" w:pos="1080"/>
        </w:tabs>
        <w:ind w:left="1080"/>
        <w:rPr>
          <w:rFonts w:ascii="Times New Roman" w:hAnsi="Times New Roman" w:eastAsia="Times New Roman" w:cs="Times New Roman"/>
          <w:lang w:val="sr-Latn-CS"/>
        </w:rPr>
      </w:pPr>
      <w:r w:rsidRPr="2CE919C1" w:rsidR="11D847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 xml:space="preserve">Izrada </w:t>
      </w:r>
      <w:proofErr w:type="spellStart"/>
      <w:r w:rsidRPr="2CE919C1" w:rsidR="11D847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frontend</w:t>
      </w:r>
      <w:proofErr w:type="spellEnd"/>
      <w:r w:rsidRPr="2CE919C1" w:rsidR="11D8474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-a za Android platformu, korišćenjem Java programskog jezika</w:t>
      </w:r>
    </w:p>
    <w:p w:rsidR="06137EBC" w:rsidP="2CE919C1" w:rsidRDefault="06137EBC" w14:paraId="41B6EA89" w14:textId="5A20B82A">
      <w:pPr>
        <w:pStyle w:val="BodyText"/>
        <w:numPr>
          <w:ilvl w:val="0"/>
          <w:numId w:val="16"/>
        </w:numPr>
        <w:tabs>
          <w:tab w:val="clear" w:leader="none" w:pos="360"/>
          <w:tab w:val="num" w:leader="none" w:pos="1080"/>
        </w:tabs>
        <w:ind w:left="1080"/>
        <w:rPr>
          <w:noProof w:val="0"/>
          <w:u w:val="none"/>
          <w:lang w:val="sr-Latn-CS"/>
        </w:rPr>
      </w:pPr>
      <w:r w:rsidRPr="2CE919C1" w:rsidR="06137E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 xml:space="preserve">Izrada </w:t>
      </w:r>
      <w:proofErr w:type="spellStart"/>
      <w:r w:rsidRPr="2CE919C1" w:rsidR="06137E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backend</w:t>
      </w:r>
      <w:proofErr w:type="spellEnd"/>
      <w:r w:rsidRPr="2CE919C1" w:rsidR="06137E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 xml:space="preserve">-a (API) u </w:t>
      </w:r>
      <w:proofErr w:type="spellStart"/>
      <w:r w:rsidRPr="2CE919C1" w:rsidR="06137E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Python</w:t>
      </w:r>
      <w:proofErr w:type="spellEnd"/>
      <w:r w:rsidRPr="2CE919C1" w:rsidR="06137E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-u, Django framework</w:t>
      </w:r>
    </w:p>
    <w:p w:rsidR="2C95374B" w:rsidP="2CE919C1" w:rsidRDefault="2C95374B" w14:paraId="69AFE0AF" w14:textId="1378D1FF">
      <w:pPr>
        <w:pStyle w:val="BodyText"/>
        <w:numPr>
          <w:ilvl w:val="0"/>
          <w:numId w:val="16"/>
        </w:numPr>
        <w:tabs>
          <w:tab w:val="clear" w:leader="none" w:pos="360"/>
          <w:tab w:val="num" w:leader="none" w:pos="1080"/>
        </w:tabs>
        <w:ind w:left="1080"/>
        <w:rPr>
          <w:noProof w:val="0"/>
          <w:u w:val="none"/>
          <w:lang w:val="sr-Latn-CS"/>
        </w:rPr>
      </w:pPr>
      <w:r w:rsidRPr="2CE919C1" w:rsidR="2C9537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 xml:space="preserve">Projektovanje </w:t>
      </w:r>
      <w:proofErr w:type="spellStart"/>
      <w:r w:rsidRPr="2CE919C1" w:rsidR="2C9537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MySQL</w:t>
      </w:r>
      <w:proofErr w:type="spellEnd"/>
      <w:r w:rsidRPr="2CE919C1" w:rsidR="2C9537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 xml:space="preserve"> baze podataka</w:t>
      </w:r>
    </w:p>
    <w:p w:rsidR="2C95374B" w:rsidP="2CE919C1" w:rsidRDefault="2C95374B" w14:paraId="1114F8A0" w14:textId="70F6917D">
      <w:pPr>
        <w:pStyle w:val="BodyText"/>
        <w:numPr>
          <w:ilvl w:val="0"/>
          <w:numId w:val="16"/>
        </w:numPr>
        <w:tabs>
          <w:tab w:val="clear" w:leader="none" w:pos="360"/>
          <w:tab w:val="num" w:leader="none" w:pos="1080"/>
        </w:tabs>
        <w:ind w:left="1080"/>
        <w:rPr>
          <w:noProof w:val="0"/>
          <w:u w:val="none"/>
          <w:lang w:val="sr-Latn-CS"/>
        </w:rPr>
      </w:pPr>
      <w:r w:rsidRPr="2CE919C1" w:rsidR="2C95374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Algoritmi za preporučivanje i implementacija u C++-u</w:t>
      </w:r>
    </w:p>
    <w:p w:rsidR="3F795B0E" w:rsidP="2CE919C1" w:rsidRDefault="3F795B0E" w14:paraId="3C536988" w14:textId="1D4F3081">
      <w:pPr>
        <w:pStyle w:val="BodyText"/>
        <w:numPr>
          <w:ilvl w:val="0"/>
          <w:numId w:val="16"/>
        </w:numPr>
        <w:tabs>
          <w:tab w:val="clear" w:leader="none" w:pos="360"/>
          <w:tab w:val="num" w:leader="none" w:pos="1080"/>
        </w:tabs>
        <w:ind w:left="1080"/>
        <w:rPr>
          <w:noProof w:val="0"/>
          <w:u w:val="none"/>
          <w:lang w:val="sr-Latn-CS"/>
        </w:rPr>
      </w:pPr>
      <w:r w:rsidRPr="2CE919C1" w:rsidR="3F795B0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sr-Latn-CS"/>
        </w:rPr>
        <w:t>Protokoli za real-time komunikaciju</w:t>
      </w:r>
    </w:p>
    <w:p xmlns:wp14="http://schemas.microsoft.com/office/word/2010/wordml" w:rsidRPr="006F61C6" w:rsidR="002343C5" w:rsidRDefault="00FD0ACA" w14:paraId="2E23FDDC" wp14:textId="77777777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 w:rsidR="002343C5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225188575" w:id="11"/>
      <w:r w:rsidRPr="2CE919C1" w:rsidR="00422B0E"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657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10"/>
        <w:gridCol w:w="1545"/>
      </w:tblGrid>
      <w:tr xmlns:wp14="http://schemas.microsoft.com/office/word/2010/wordml" w:rsidRPr="00870F50" w:rsidR="00870F50" w:rsidTr="2CE919C1" w14:paraId="00CD3D71" wp14:textId="77777777">
        <w:trPr>
          <w:cantSplit/>
          <w:trHeight w:val="255"/>
        </w:trPr>
        <w:tc>
          <w:tcPr>
            <w:tcW w:w="6574" w:type="dxa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40C22A64">
            <w:pPr>
              <w:keepLines/>
              <w:widowControl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2CE919C1" w:rsidR="1A78117D">
              <w:rPr>
                <w:b w:val="1"/>
                <w:bCs w:val="1"/>
                <w:lang w:val="sr-Latn-CS"/>
              </w:rPr>
              <w:t xml:space="preserve">Budžet projekta </w:t>
            </w:r>
            <w:r w:rsidRPr="2CE919C1" w:rsidR="120C393E">
              <w:rPr>
                <w:b w:val="1"/>
                <w:bCs w:val="1"/>
                <w:lang w:val="sr-Latn-CS"/>
              </w:rPr>
              <w:t>Zadruga</w:t>
            </w:r>
          </w:p>
        </w:tc>
      </w:tr>
      <w:tr xmlns:wp14="http://schemas.microsoft.com/office/word/2010/wordml" w:rsidRPr="00870F50" w:rsidR="00870F50" w:rsidTr="2CE919C1" w14:paraId="3DB1DA19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CE919C1" w14:paraId="5856741F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2CE919C1" w14:paraId="42421583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492F8D2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A670772">
              <w:rPr>
                <w:lang w:val="sr-Latn-CS"/>
              </w:rPr>
              <w:t>4</w:t>
            </w:r>
            <w:r w:rsidRPr="2CE919C1" w:rsidR="1A78117D">
              <w:rPr>
                <w:lang w:val="sr-Latn-CS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19B5C28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47F240D5">
              <w:rPr>
                <w:lang w:val="sr-Latn-CS"/>
              </w:rPr>
              <w:t>32</w:t>
            </w:r>
            <w:r w:rsidRPr="2CE919C1" w:rsidR="1A78117D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2CE919C1" w14:paraId="091C6CA6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58B334FB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D8F6398">
              <w:rPr>
                <w:lang w:val="sr-Latn-CS"/>
              </w:rPr>
              <w:t>64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27F642E9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D8F6398">
              <w:rPr>
                <w:lang w:val="sr-Latn-CS"/>
              </w:rPr>
              <w:t>51</w:t>
            </w:r>
            <w:r w:rsidRPr="2CE919C1" w:rsidR="1A78117D">
              <w:rPr>
                <w:lang w:val="sr-Latn-CS"/>
              </w:rPr>
              <w:t>,</w:t>
            </w:r>
            <w:r w:rsidRPr="2CE919C1" w:rsidR="2D8F6398">
              <w:rPr>
                <w:lang w:val="sr-Latn-CS"/>
              </w:rPr>
              <w:t>2</w:t>
            </w:r>
            <w:r w:rsidRPr="2CE919C1" w:rsidR="1A78117D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2CE919C1" w14:paraId="33DA1675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6C790BF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04B3DE3C">
              <w:rPr>
                <w:lang w:val="sr-Latn-CS"/>
              </w:rPr>
              <w:t>150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56A16BFE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04B3DE3C">
              <w:rPr>
                <w:lang w:val="sr-Latn-CS"/>
              </w:rPr>
              <w:t>12</w:t>
            </w:r>
            <w:r w:rsidRPr="2CE919C1" w:rsidR="1A78117D">
              <w:rPr>
                <w:lang w:val="sr-Latn-CS"/>
              </w:rPr>
              <w:t>0,000.00 Din.</w:t>
            </w:r>
          </w:p>
        </w:tc>
      </w:tr>
      <w:tr xmlns:wp14="http://schemas.microsoft.com/office/word/2010/wordml" w:rsidRPr="00870F50" w:rsidR="00870F50" w:rsidTr="2CE919C1" w14:paraId="74B0E289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66E980F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526BEECE">
              <w:rPr>
                <w:lang w:val="sr-Latn-CS"/>
              </w:rPr>
              <w:t>4</w:t>
            </w:r>
            <w:r w:rsidRPr="2CE919C1" w:rsidR="1A78117D">
              <w:rPr>
                <w:lang w:val="sr-Latn-CS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1FD79E8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465FFD74">
              <w:rPr>
                <w:lang w:val="sr-Latn-CS"/>
              </w:rPr>
              <w:t>32</w:t>
            </w:r>
            <w:r w:rsidRPr="2CE919C1" w:rsidR="1A78117D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2CE919C1" w14:paraId="4E28EED3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377BF773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3205EABA">
              <w:rPr>
                <w:lang w:val="sr-Latn-CS"/>
              </w:rPr>
              <w:t>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2C1CDDEF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1257F3E">
              <w:rPr>
                <w:lang w:val="sr-Latn-CS"/>
              </w:rPr>
              <w:t>4</w:t>
            </w:r>
            <w:r w:rsidRPr="2CE919C1" w:rsidR="1A78117D">
              <w:rPr>
                <w:lang w:val="sr-Latn-CS"/>
              </w:rPr>
              <w:t>,</w:t>
            </w:r>
            <w:r w:rsidRPr="2CE919C1" w:rsidR="2944E60C">
              <w:rPr>
                <w:lang w:val="sr-Latn-CS"/>
              </w:rPr>
              <w:t>8</w:t>
            </w:r>
            <w:r w:rsidRPr="2CE919C1" w:rsidR="1A78117D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2CE919C1" w14:paraId="2679263C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0A517DF6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F9570B2">
              <w:rPr>
                <w:lang w:val="sr-Latn-CS"/>
              </w:rPr>
              <w:t>300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6B45BBDF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2F9570B2">
              <w:rPr>
                <w:lang w:val="sr-Latn-CS"/>
              </w:rPr>
              <w:t>240</w:t>
            </w:r>
            <w:r w:rsidRPr="2CE919C1" w:rsidR="1A78117D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2CE919C1" w14:paraId="2C4B3741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56575E69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2CE919C1" w:rsidR="57E1C1A1">
              <w:rPr>
                <w:lang w:val="sr-Latn-CS"/>
              </w:rPr>
              <w:t>480</w:t>
            </w:r>
            <w:r w:rsidRPr="2CE919C1" w:rsidR="1A78117D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2CE919C1" w14:paraId="1E1D13DE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2CE919C1" w14:paraId="06BAF1CE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CE919C1" w14:paraId="182B0B93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2CE919C1" w14:paraId="53B3ED08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xmlns:wp14="http://schemas.microsoft.com/office/word/2010/wordml" w:rsidRPr="00870F50" w:rsidR="00870F50" w:rsidTr="2CE919C1" w14:paraId="34FB19E7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xmlns:wp14="http://schemas.microsoft.com/office/word/2010/wordml" w:rsidRPr="00870F50" w:rsidR="00870F50" w:rsidTr="2CE919C1" w14:paraId="6025F7A9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xmlns:wp14="http://schemas.microsoft.com/office/word/2010/wordml" w:rsidRPr="00870F50" w:rsidR="00870F50" w:rsidTr="2CE919C1" w14:paraId="35FB8CD8" wp14:textId="77777777">
        <w:trPr>
          <w:cantSplit/>
          <w:trHeight w:val="255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xmlns:wp14="http://schemas.microsoft.com/office/word/2010/wordml" w:rsidRPr="00870F50" w:rsidR="00870F50" w:rsidTr="2CE919C1" w14:paraId="0F3CABC7" wp14:textId="77777777">
        <w:trPr>
          <w:cantSplit/>
          <w:trHeight w:val="114"/>
        </w:trPr>
        <w:tc>
          <w:tcPr>
            <w:tcW w:w="69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2CE919C1" w14:paraId="5EFFAC88" wp14:textId="77777777">
        <w:trPr>
          <w:cantSplit/>
          <w:trHeight w:val="255"/>
        </w:trPr>
        <w:tc>
          <w:tcPr>
            <w:tcW w:w="696" w:type="dxa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8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9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22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545" w:type="dxa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BodyText"/>
        <w:rPr>
          <w:lang w:val="sr-Latn-CS"/>
        </w:rPr>
      </w:pPr>
    </w:p>
    <w:sectPr w:rsidRPr="006F61C6" w:rsidR="002343C5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D702B" w:rsidRDefault="006D702B" w14:paraId="2DE403A5" wp14:textId="77777777">
      <w:r>
        <w:separator/>
      </w:r>
    </w:p>
  </w:endnote>
  <w:endnote w:type="continuationSeparator" w:id="0">
    <w:p xmlns:wp14="http://schemas.microsoft.com/office/word/2010/wordml" w:rsidR="006D702B" w:rsidRDefault="006D702B" w14:paraId="62431CD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1DA6542E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2538"/>
      <w:gridCol w:w="4516"/>
      <w:gridCol w:w="2195"/>
    </w:tblGrid>
    <w:tr xmlns:wp14="http://schemas.microsoft.com/office/word/2010/wordml" w:rsidRPr="006D0694" w:rsidR="002343C5" w:rsidTr="2CE919C1" w14:paraId="5DBB86B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2343C5" w14:paraId="0101B0DB" wp14:textId="67492B9B">
          <w:pPr>
            <w:jc w:val="center"/>
            <w:rPr>
              <w:lang w:val="sr-Latn-CS"/>
            </w:rPr>
          </w:pPr>
          <w:r w:rsidRPr="2CE919C1" w:rsidR="2CE919C1">
            <w:rPr>
              <w:rFonts w:ascii="Symbol" w:hAnsi="Symbol" w:eastAsia="Symbol" w:cs="Symbol"/>
              <w:lang w:val="sr-Latn-CS"/>
            </w:rPr>
            <w:t>Ó</w:t>
          </w:r>
          <w:r w:rsidRPr="2CE919C1" w:rsidR="2CE919C1">
            <w:rPr>
              <w:rFonts w:ascii="Times New Roman" w:hAnsi="Times New Roman" w:eastAsia="Times New Roman" w:cs="Times New Roman"/>
              <w:lang w:val="sr-Latn-CS"/>
            </w:rPr>
            <w:t>Parovi</w:t>
          </w:r>
          <w:r w:rsidRPr="2CE919C1" w:rsidR="2CE919C1">
            <w:rPr>
              <w:lang w:val="sr-Latn-CS"/>
            </w:rPr>
            <w:t xml:space="preserve">, </w:t>
          </w:r>
          <w:r w:rsidRPr="2CE919C1" w:rsidR="2CE919C1">
            <w:rPr>
              <w:lang w:val="sr-Latn-CS"/>
            </w:rPr>
            <w:t>20</w:t>
          </w:r>
          <w:r w:rsidRPr="2CE919C1" w:rsidR="2CE919C1">
            <w:rPr>
              <w:lang w:val="sr-Latn-CS"/>
            </w:rPr>
            <w:t>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0895E4C6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Footer"/>
      <w:rPr>
        <w:lang w:val="sr-Latn-CS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3041E394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E919C1" w:rsidTr="2CE919C1" w14:paraId="360CBBB7">
      <w:tc>
        <w:tcPr>
          <w:tcW w:w="3005" w:type="dxa"/>
          <w:tcMar/>
        </w:tcPr>
        <w:p w:rsidR="2CE919C1" w:rsidP="2CE919C1" w:rsidRDefault="2CE919C1" w14:paraId="706A5D73" w14:textId="644EED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E919C1" w:rsidP="2CE919C1" w:rsidRDefault="2CE919C1" w14:paraId="21019FE6" w14:textId="392A4E5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E919C1" w:rsidP="2CE919C1" w:rsidRDefault="2CE919C1" w14:paraId="5A36277D" w14:textId="5B2517B9">
          <w:pPr>
            <w:pStyle w:val="Header"/>
            <w:bidi w:val="0"/>
            <w:ind w:right="-115"/>
            <w:jc w:val="right"/>
          </w:pPr>
        </w:p>
      </w:tc>
    </w:tr>
  </w:tbl>
  <w:p w:rsidR="2CE919C1" w:rsidP="2CE919C1" w:rsidRDefault="2CE919C1" w14:paraId="60965E61" w14:textId="39C80DA5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D702B" w:rsidRDefault="006D702B" w14:paraId="16287F21" wp14:textId="77777777">
      <w:r>
        <w:separator/>
      </w:r>
    </w:p>
  </w:footnote>
  <w:footnote w:type="continuationSeparator" w:id="0">
    <w:p xmlns:wp14="http://schemas.microsoft.com/office/word/2010/wordml" w:rsidR="006D702B" w:rsidRDefault="006D702B" w14:paraId="5BE93A62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xmlns:wp14="http://schemas.microsoft.com/office/word/2010/wordml" w:rsidRPr="006F61C6" w:rsidR="002343C5" w:rsidP="2CE919C1" w:rsidRDefault="0046548E" w14:paraId="0C528934" wp14:textId="5A9C34C1">
    <w:pPr>
      <w:pBdr>
        <w:bottom w:val="single" w:color="auto" w:sz="6" w:space="1"/>
      </w:pBdr>
      <w:jc w:val="right"/>
      <w:rPr>
        <w:rFonts w:ascii="Arial" w:hAnsi="Arial"/>
        <w:b w:val="1"/>
        <w:bCs w:val="1"/>
        <w:sz w:val="36"/>
        <w:szCs w:val="36"/>
        <w:lang w:val="sr-Latn-CS"/>
      </w:rPr>
    </w:pPr>
    <w:r w:rsidRPr="2CE919C1" w:rsidR="2CE919C1">
      <w:rPr>
        <w:rFonts w:ascii="Arial" w:hAnsi="Arial"/>
        <w:b w:val="1"/>
        <w:bCs w:val="1"/>
        <w:sz w:val="36"/>
        <w:szCs w:val="36"/>
      </w:rPr>
      <w:t>Parovi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2870"/>
    </w:tblGrid>
    <w:tr xmlns:wp14="http://schemas.microsoft.com/office/word/2010/wordml" w:rsidRPr="006D0694" w:rsidR="002343C5" w:rsidTr="2CE919C1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2FD056B1" wp14:textId="75E14D40">
          <w:pPr>
            <w:rPr>
              <w:lang w:val="sr-Latn-CS"/>
            </w:rPr>
          </w:pPr>
          <w:r w:rsidRPr="2CE919C1" w:rsidR="2CE919C1">
            <w:rPr>
              <w:lang w:val="sr-Latn-CS"/>
            </w:rPr>
            <w:t>Zadruga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77777777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Pr="006D0694" w:rsidR="006F61C6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Pr="006D0694" w:rsidR="006F61C6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2CE919C1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083E99A6">
          <w:pPr>
            <w:rPr>
              <w:lang w:val="sr-Latn-CS"/>
            </w:rPr>
          </w:pPr>
          <w:r w:rsidRPr="2CE919C1" w:rsidR="2CE919C1">
            <w:rPr>
              <w:lang w:val="sr-Latn-CS"/>
            </w:rPr>
            <w:t xml:space="preserve">  </w:t>
          </w:r>
          <w:r w:rsidRPr="2CE919C1" w:rsidR="2CE919C1">
            <w:rPr>
              <w:lang w:val="sr-Latn-CS"/>
            </w:rPr>
            <w:t>Datum</w:t>
          </w:r>
          <w:r w:rsidRPr="2CE919C1" w:rsidR="2CE919C1">
            <w:rPr>
              <w:lang w:val="sr-Latn-CS"/>
            </w:rPr>
            <w:t xml:space="preserve">: </w:t>
          </w:r>
          <w:r w:rsidRPr="2CE919C1" w:rsidR="2CE919C1">
            <w:rPr>
              <w:lang w:val="sr-Latn-CS"/>
            </w:rPr>
            <w:t>17</w:t>
          </w:r>
          <w:r w:rsidRPr="2CE919C1" w:rsidR="2CE919C1">
            <w:rPr>
              <w:lang w:val="sr-Latn-CS"/>
            </w:rPr>
            <w:t>.03.20</w:t>
          </w:r>
          <w:r w:rsidRPr="2CE919C1" w:rsidR="2CE919C1">
            <w:rPr>
              <w:lang w:val="sr-Latn-CS"/>
            </w:rPr>
            <w:t>21</w:t>
          </w:r>
          <w:r w:rsidRPr="2CE919C1" w:rsidR="2CE919C1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2CE919C1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2585EBEA">
          <w:pPr>
            <w:rPr>
              <w:lang w:val="sr-Latn-CS"/>
            </w:rPr>
          </w:pPr>
          <w:r w:rsidRPr="2CE919C1" w:rsidR="2CE919C1">
            <w:rPr>
              <w:lang w:val="sr-Latn-CS"/>
            </w:rPr>
            <w:t>SWE-</w:t>
          </w:r>
          <w:r w:rsidRPr="2CE919C1" w:rsidR="2CE919C1">
            <w:rPr>
              <w:lang w:val="sr-Latn-CS"/>
            </w:rPr>
            <w:t>Zadruga</w:t>
          </w:r>
          <w:r w:rsidRPr="2CE919C1" w:rsidR="2CE919C1">
            <w:rPr>
              <w:lang w:val="sr-Latn-CS"/>
            </w:rPr>
            <w:t>-</w:t>
          </w:r>
          <w:r w:rsidRPr="2CE919C1" w:rsidR="2CE919C1">
            <w:rPr>
              <w:lang w:val="sr-Latn-CS"/>
            </w:rPr>
            <w:t>0</w:t>
          </w:r>
          <w:r w:rsidRPr="2CE919C1" w:rsidR="2CE919C1">
            <w:rPr>
              <w:lang w:val="sr-Latn-CS"/>
            </w:rPr>
            <w:t>3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Header"/>
      <w:rPr>
        <w:lang w:val="sr-Latn-CS"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31126E5D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3"/>
  </w:num>
  <w:num w:numId="15">
    <w:abstractNumId w:val="12"/>
  </w: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embedSystemFonts/>
  <w:attachedTemplate r:id="rId1"/>
  <w:stylePaneFormatFilter w:val="3F0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33B9856"/>
    <w:rsid w:val="04B3DE3C"/>
    <w:rsid w:val="06137EBC"/>
    <w:rsid w:val="0A016508"/>
    <w:rsid w:val="0BEB5CB7"/>
    <w:rsid w:val="11D84740"/>
    <w:rsid w:val="120C393E"/>
    <w:rsid w:val="121B060F"/>
    <w:rsid w:val="12420F44"/>
    <w:rsid w:val="14CF11E7"/>
    <w:rsid w:val="155F3E7B"/>
    <w:rsid w:val="17BF6DC2"/>
    <w:rsid w:val="17C57A60"/>
    <w:rsid w:val="19614AC1"/>
    <w:rsid w:val="1A78117D"/>
    <w:rsid w:val="1E107FCE"/>
    <w:rsid w:val="1E66B194"/>
    <w:rsid w:val="1F41A734"/>
    <w:rsid w:val="1F6AA93A"/>
    <w:rsid w:val="204ECEF2"/>
    <w:rsid w:val="21257F3E"/>
    <w:rsid w:val="214A0E36"/>
    <w:rsid w:val="22601F99"/>
    <w:rsid w:val="234C32D8"/>
    <w:rsid w:val="23893A75"/>
    <w:rsid w:val="24D2FB2B"/>
    <w:rsid w:val="28CF611D"/>
    <w:rsid w:val="2944E60C"/>
    <w:rsid w:val="2994243F"/>
    <w:rsid w:val="2A670772"/>
    <w:rsid w:val="2C95374B"/>
    <w:rsid w:val="2CE919C1"/>
    <w:rsid w:val="2D8F6398"/>
    <w:rsid w:val="2EA66F44"/>
    <w:rsid w:val="2F1A668B"/>
    <w:rsid w:val="2F9570B2"/>
    <w:rsid w:val="30FBC553"/>
    <w:rsid w:val="3114ECB5"/>
    <w:rsid w:val="317BBB9B"/>
    <w:rsid w:val="3205EABA"/>
    <w:rsid w:val="340539A3"/>
    <w:rsid w:val="3649DCF6"/>
    <w:rsid w:val="3BCC5733"/>
    <w:rsid w:val="3C6B88AD"/>
    <w:rsid w:val="3DEDE810"/>
    <w:rsid w:val="3F795B0E"/>
    <w:rsid w:val="3F8EA9A1"/>
    <w:rsid w:val="44C5C7E7"/>
    <w:rsid w:val="465FFD74"/>
    <w:rsid w:val="467A666F"/>
    <w:rsid w:val="46BFF4D6"/>
    <w:rsid w:val="47F240D5"/>
    <w:rsid w:val="4A0D4C19"/>
    <w:rsid w:val="4F8BA50E"/>
    <w:rsid w:val="526BEECE"/>
    <w:rsid w:val="557EA976"/>
    <w:rsid w:val="57E1C1A1"/>
    <w:rsid w:val="59F45497"/>
    <w:rsid w:val="5D4D47AA"/>
    <w:rsid w:val="65A9D99C"/>
    <w:rsid w:val="674F3680"/>
    <w:rsid w:val="67D9EC35"/>
    <w:rsid w:val="6860DCD4"/>
    <w:rsid w:val="6C4EF7EA"/>
    <w:rsid w:val="719C4B5A"/>
    <w:rsid w:val="74973B84"/>
    <w:rsid w:val="75883C23"/>
    <w:rsid w:val="789C3857"/>
    <w:rsid w:val="7938D902"/>
    <w:rsid w:val="7974D017"/>
    <w:rsid w:val="7B88E345"/>
    <w:rsid w:val="7BDD2765"/>
    <w:rsid w:val="7D2DD9B9"/>
    <w:rsid w:val="7D568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B7BECA8"/>
  <w15:docId w15:val="{45c036a2-dde6-46c0-861c-255f098154b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/word/footer4.xml" Id="R893b0c6def844d55" /><Relationship Type="http://schemas.openxmlformats.org/officeDocument/2006/relationships/image" Target="/media/image3.png" Id="R64380ccf112c46b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2320430F7BDC4D95EEC7F3A76C383D" ma:contentTypeVersion="3" ma:contentTypeDescription="Kreiraj novi dokument." ma:contentTypeScope="" ma:versionID="a087ec8cab6e3a6767d4a9b7bfe4be79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59e7298fd4b9bbd2d815c02a468184a0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F04ED1-86E0-4EF0-89C3-FE057ABBE42D}"/>
</file>

<file path=customXml/itemProps2.xml><?xml version="1.0" encoding="utf-8"?>
<ds:datastoreItem xmlns:ds="http://schemas.openxmlformats.org/officeDocument/2006/customXml" ds:itemID="{E661AD60-2C8F-44F8-A80E-8AC97667B014}"/>
</file>

<file path=customXml/itemProps3.xml><?xml version="1.0" encoding="utf-8"?>
<ds:datastoreItem xmlns:ds="http://schemas.openxmlformats.org/officeDocument/2006/customXml" ds:itemID="{610FDDFF-E4A2-4E64-BF75-675B6A98AB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lastModifiedBy>Lazar Minic</lastModifiedBy>
  <revision>5</revision>
  <lastPrinted>1999-04-23T13:49:00.0000000Z</lastPrinted>
  <dcterms:created xsi:type="dcterms:W3CDTF">2021-03-09T06:33:00.0000000Z</dcterms:created>
  <dcterms:modified xsi:type="dcterms:W3CDTF">2021-03-17T20:16:46.1392009Z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