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BC76A" w14:textId="77777777" w:rsidR="005E762D" w:rsidRPr="00F01340" w:rsidRDefault="005E762D" w:rsidP="00DC4A22">
      <w:pPr>
        <w:pStyle w:val="Title"/>
        <w:jc w:val="right"/>
        <w:rPr>
          <w:lang w:val="sr-Cyrl-RS"/>
        </w:rPr>
      </w:pPr>
    </w:p>
    <w:p w14:paraId="276E08C6" w14:textId="77777777" w:rsidR="005E762D" w:rsidRPr="00891594" w:rsidRDefault="005E762D" w:rsidP="00DC4A22">
      <w:pPr>
        <w:pStyle w:val="Title"/>
        <w:jc w:val="right"/>
        <w:rPr>
          <w:color w:val="000000"/>
          <w:lang w:val="sr-Latn-RS"/>
        </w:rPr>
      </w:pPr>
      <w:r w:rsidRPr="00891594">
        <w:rPr>
          <w:color w:val="000000"/>
          <w:lang w:val="sr-Latn-RS"/>
        </w:rPr>
        <w:t xml:space="preserve"> </w:t>
      </w:r>
    </w:p>
    <w:p w14:paraId="4353508C" w14:textId="29E83D18" w:rsidR="000D13F9" w:rsidRPr="00891594" w:rsidRDefault="4C2B1012" w:rsidP="0921369E">
      <w:pPr>
        <w:pStyle w:val="Title"/>
        <w:jc w:val="right"/>
        <w:rPr>
          <w:i/>
          <w:iCs/>
          <w:sz w:val="44"/>
          <w:szCs w:val="44"/>
          <w:lang w:val="sr-Latn-RS"/>
        </w:rPr>
      </w:pPr>
      <w:r w:rsidRPr="0921369E">
        <w:rPr>
          <w:i/>
          <w:iCs/>
          <w:sz w:val="44"/>
          <w:szCs w:val="44"/>
          <w:lang w:val="sr-Latn-RS"/>
        </w:rPr>
        <w:t>Zadruga</w:t>
      </w:r>
    </w:p>
    <w:p w14:paraId="6E45E2AC" w14:textId="6232F804" w:rsidR="0059438F" w:rsidRPr="00891594" w:rsidRDefault="00632C24" w:rsidP="0921369E">
      <w:pPr>
        <w:pStyle w:val="Title"/>
        <w:jc w:val="right"/>
        <w:rPr>
          <w:i/>
          <w:iCs/>
          <w:sz w:val="44"/>
          <w:szCs w:val="44"/>
          <w:lang w:val="sr-Latn-RS"/>
        </w:rPr>
      </w:pPr>
      <w:r w:rsidRPr="0921369E">
        <w:rPr>
          <w:lang w:val="sr-Latn-RS"/>
        </w:rPr>
        <w:t xml:space="preserve"> </w:t>
      </w:r>
      <w:r w:rsidR="00F90094" w:rsidRPr="0921369E">
        <w:rPr>
          <w:lang w:val="sr-Latn-RS"/>
        </w:rPr>
        <w:t>Korisničko uputstvo</w:t>
      </w:r>
      <w:r w:rsidR="0029061D" w:rsidRPr="0921369E">
        <w:rPr>
          <w:lang w:val="sr-Latn-RS"/>
        </w:rPr>
        <w:t xml:space="preserve"> – </w:t>
      </w:r>
      <w:r w:rsidR="1F30E8DF" w:rsidRPr="0921369E">
        <w:rPr>
          <w:lang w:val="sr-Latn-RS"/>
        </w:rPr>
        <w:t>Android</w:t>
      </w:r>
    </w:p>
    <w:p w14:paraId="0A15DC32" w14:textId="77777777" w:rsidR="0059438F" w:rsidRPr="00891594" w:rsidRDefault="0059438F" w:rsidP="00DC4A22">
      <w:pPr>
        <w:pStyle w:val="Title"/>
        <w:jc w:val="right"/>
        <w:rPr>
          <w:lang w:val="sr-Latn-RS"/>
        </w:rPr>
      </w:pPr>
    </w:p>
    <w:p w14:paraId="03AD1973" w14:textId="77777777" w:rsidR="0059438F" w:rsidRPr="00891594" w:rsidRDefault="0059438F" w:rsidP="00DC4A22">
      <w:pPr>
        <w:pStyle w:val="Title"/>
        <w:jc w:val="right"/>
        <w:rPr>
          <w:sz w:val="28"/>
          <w:lang w:val="sr-Latn-RS"/>
        </w:rPr>
      </w:pPr>
      <w:r w:rsidRPr="00891594">
        <w:rPr>
          <w:sz w:val="28"/>
          <w:lang w:val="sr-Latn-RS"/>
        </w:rPr>
        <w:t>Verzija 1.0</w:t>
      </w:r>
    </w:p>
    <w:p w14:paraId="22B5F57F" w14:textId="77777777" w:rsidR="005E762D" w:rsidRPr="00891594" w:rsidRDefault="005E762D" w:rsidP="00DC4A22">
      <w:pPr>
        <w:pStyle w:val="Title"/>
        <w:jc w:val="right"/>
        <w:rPr>
          <w:sz w:val="28"/>
          <w:szCs w:val="28"/>
          <w:lang w:val="sr-Latn-RS"/>
        </w:rPr>
      </w:pPr>
    </w:p>
    <w:p w14:paraId="3997BCC3" w14:textId="77777777" w:rsidR="005E762D" w:rsidRPr="00891594" w:rsidRDefault="005E762D" w:rsidP="00DC4A22">
      <w:pPr>
        <w:pStyle w:val="Title"/>
        <w:rPr>
          <w:sz w:val="28"/>
          <w:szCs w:val="28"/>
          <w:lang w:val="sr-Latn-RS"/>
        </w:rPr>
        <w:sectPr w:rsidR="005E762D" w:rsidRPr="00891594">
          <w:headerReference w:type="default" r:id="rId8"/>
          <w:footerReference w:type="default" r:id="rId9"/>
          <w:pgSz w:w="12240" w:h="15840" w:code="1"/>
          <w:pgMar w:top="1440" w:right="1440" w:bottom="1440" w:left="1440" w:header="720" w:footer="720" w:gutter="0"/>
          <w:cols w:space="720"/>
          <w:vAlign w:val="center"/>
        </w:sectPr>
      </w:pPr>
    </w:p>
    <w:p w14:paraId="0D316474" w14:textId="77777777" w:rsidR="005E762D" w:rsidRPr="00891594" w:rsidRDefault="005E762D" w:rsidP="00DC4A22">
      <w:pPr>
        <w:pStyle w:val="Title"/>
        <w:rPr>
          <w:lang w:val="sr-Latn-RS"/>
        </w:rPr>
      </w:pPr>
      <w:r w:rsidRPr="00891594">
        <w:rPr>
          <w:lang w:val="sr-Latn-RS"/>
        </w:rPr>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891594" w14:paraId="249E83E3" w14:textId="77777777" w:rsidTr="0921369E">
        <w:tc>
          <w:tcPr>
            <w:tcW w:w="2304" w:type="dxa"/>
          </w:tcPr>
          <w:p w14:paraId="3AE760ED" w14:textId="77777777" w:rsidR="005107C5" w:rsidRPr="00891594" w:rsidRDefault="005107C5" w:rsidP="00DC4A22">
            <w:pPr>
              <w:pStyle w:val="Tabletext"/>
              <w:jc w:val="center"/>
              <w:rPr>
                <w:b/>
                <w:lang w:val="sr-Latn-RS"/>
              </w:rPr>
            </w:pPr>
            <w:r w:rsidRPr="00891594">
              <w:rPr>
                <w:b/>
                <w:lang w:val="sr-Latn-RS"/>
              </w:rPr>
              <w:t>Datum</w:t>
            </w:r>
          </w:p>
        </w:tc>
        <w:tc>
          <w:tcPr>
            <w:tcW w:w="1152" w:type="dxa"/>
          </w:tcPr>
          <w:p w14:paraId="597E3312" w14:textId="77777777" w:rsidR="005107C5" w:rsidRPr="00891594" w:rsidRDefault="005107C5" w:rsidP="00DC4A22">
            <w:pPr>
              <w:pStyle w:val="Tabletext"/>
              <w:jc w:val="center"/>
              <w:rPr>
                <w:b/>
                <w:lang w:val="sr-Latn-RS"/>
              </w:rPr>
            </w:pPr>
            <w:r w:rsidRPr="00891594">
              <w:rPr>
                <w:b/>
                <w:lang w:val="sr-Latn-RS"/>
              </w:rPr>
              <w:t>Verzija</w:t>
            </w:r>
          </w:p>
        </w:tc>
        <w:tc>
          <w:tcPr>
            <w:tcW w:w="3744" w:type="dxa"/>
          </w:tcPr>
          <w:p w14:paraId="597A249C" w14:textId="77777777" w:rsidR="005107C5" w:rsidRPr="00891594" w:rsidRDefault="005107C5" w:rsidP="00DC4A22">
            <w:pPr>
              <w:pStyle w:val="Tabletext"/>
              <w:jc w:val="center"/>
              <w:rPr>
                <w:b/>
                <w:lang w:val="sr-Latn-RS"/>
              </w:rPr>
            </w:pPr>
            <w:r w:rsidRPr="00891594">
              <w:rPr>
                <w:b/>
                <w:lang w:val="sr-Latn-RS"/>
              </w:rPr>
              <w:t>Opis</w:t>
            </w:r>
          </w:p>
        </w:tc>
        <w:tc>
          <w:tcPr>
            <w:tcW w:w="2304" w:type="dxa"/>
          </w:tcPr>
          <w:p w14:paraId="3DDB642A" w14:textId="77777777" w:rsidR="005107C5" w:rsidRPr="00891594" w:rsidRDefault="005107C5" w:rsidP="00DC4A22">
            <w:pPr>
              <w:pStyle w:val="Tabletext"/>
              <w:jc w:val="center"/>
              <w:rPr>
                <w:b/>
                <w:lang w:val="sr-Latn-RS"/>
              </w:rPr>
            </w:pPr>
            <w:r w:rsidRPr="00891594">
              <w:rPr>
                <w:b/>
                <w:lang w:val="sr-Latn-RS"/>
              </w:rPr>
              <w:t>Autori</w:t>
            </w:r>
          </w:p>
        </w:tc>
      </w:tr>
      <w:tr w:rsidR="005107C5" w:rsidRPr="00891594" w14:paraId="74CD596F" w14:textId="77777777" w:rsidTr="0921369E">
        <w:tc>
          <w:tcPr>
            <w:tcW w:w="2304" w:type="dxa"/>
          </w:tcPr>
          <w:p w14:paraId="70367321" w14:textId="2AAD6794" w:rsidR="005107C5" w:rsidRPr="00891594" w:rsidRDefault="50DD7D26" w:rsidP="00B43EF5">
            <w:pPr>
              <w:pStyle w:val="Tabletext"/>
              <w:rPr>
                <w:lang w:val="sr-Latn-RS"/>
              </w:rPr>
            </w:pPr>
            <w:r w:rsidRPr="0921369E">
              <w:rPr>
                <w:lang w:val="sr-Latn-RS"/>
              </w:rPr>
              <w:t>25</w:t>
            </w:r>
            <w:r w:rsidR="00B94209" w:rsidRPr="0921369E">
              <w:rPr>
                <w:lang w:val="sr-Latn-RS"/>
              </w:rPr>
              <w:t>.0</w:t>
            </w:r>
            <w:r w:rsidR="00B43EF5" w:rsidRPr="0921369E">
              <w:rPr>
                <w:lang w:val="sr-Latn-RS"/>
              </w:rPr>
              <w:t>6</w:t>
            </w:r>
            <w:r w:rsidR="00835F41" w:rsidRPr="0921369E">
              <w:rPr>
                <w:lang w:val="sr-Latn-RS"/>
              </w:rPr>
              <w:t>.202</w:t>
            </w:r>
            <w:r w:rsidR="0DB51055" w:rsidRPr="0921369E">
              <w:rPr>
                <w:lang w:val="sr-Latn-RS"/>
              </w:rPr>
              <w:t>1</w:t>
            </w:r>
            <w:r w:rsidR="005107C5" w:rsidRPr="0921369E">
              <w:rPr>
                <w:lang w:val="sr-Latn-RS"/>
              </w:rPr>
              <w:t>.</w:t>
            </w:r>
          </w:p>
        </w:tc>
        <w:tc>
          <w:tcPr>
            <w:tcW w:w="1152" w:type="dxa"/>
          </w:tcPr>
          <w:p w14:paraId="73EBA6C1" w14:textId="77777777" w:rsidR="005107C5" w:rsidRPr="00891594" w:rsidRDefault="005107C5" w:rsidP="00DC4A22">
            <w:pPr>
              <w:pStyle w:val="Tabletext"/>
              <w:rPr>
                <w:lang w:val="sr-Latn-RS"/>
              </w:rPr>
            </w:pPr>
            <w:r w:rsidRPr="00891594">
              <w:rPr>
                <w:lang w:val="sr-Latn-RS"/>
              </w:rPr>
              <w:t>1.0</w:t>
            </w:r>
          </w:p>
        </w:tc>
        <w:tc>
          <w:tcPr>
            <w:tcW w:w="3744" w:type="dxa"/>
          </w:tcPr>
          <w:p w14:paraId="32693E5D" w14:textId="77777777" w:rsidR="005107C5" w:rsidRPr="00891594" w:rsidRDefault="00835F41" w:rsidP="00DC4A22">
            <w:pPr>
              <w:pStyle w:val="Tabletext"/>
              <w:rPr>
                <w:lang w:val="sr-Latn-RS"/>
              </w:rPr>
            </w:pPr>
            <w:r w:rsidRPr="00891594">
              <w:rPr>
                <w:lang w:val="sr-Latn-RS"/>
              </w:rPr>
              <w:t>Inicijalna verzija</w:t>
            </w:r>
          </w:p>
        </w:tc>
        <w:tc>
          <w:tcPr>
            <w:tcW w:w="2304" w:type="dxa"/>
          </w:tcPr>
          <w:p w14:paraId="0A8A4031" w14:textId="16CC2602" w:rsidR="00B94209" w:rsidRPr="00891594" w:rsidRDefault="27D97971" w:rsidP="00DC4A22">
            <w:pPr>
              <w:pStyle w:val="Tabletext"/>
              <w:spacing w:after="0"/>
              <w:rPr>
                <w:lang w:val="sr-Latn-RS"/>
              </w:rPr>
            </w:pPr>
            <w:r w:rsidRPr="0921369E">
              <w:rPr>
                <w:lang w:val="sr-Latn-RS"/>
              </w:rPr>
              <w:t>Parovi</w:t>
            </w:r>
          </w:p>
        </w:tc>
      </w:tr>
      <w:tr w:rsidR="00616306" w:rsidRPr="00891594" w14:paraId="6AC07F41" w14:textId="77777777" w:rsidTr="0921369E">
        <w:tc>
          <w:tcPr>
            <w:tcW w:w="2304" w:type="dxa"/>
          </w:tcPr>
          <w:p w14:paraId="04ECFC07" w14:textId="77777777" w:rsidR="00616306" w:rsidRPr="00891594" w:rsidRDefault="00616306" w:rsidP="00B43EF5">
            <w:pPr>
              <w:pStyle w:val="Tabletext"/>
              <w:rPr>
                <w:lang w:val="sr-Latn-RS"/>
              </w:rPr>
            </w:pPr>
          </w:p>
        </w:tc>
        <w:tc>
          <w:tcPr>
            <w:tcW w:w="1152" w:type="dxa"/>
          </w:tcPr>
          <w:p w14:paraId="128D4009" w14:textId="77777777" w:rsidR="00616306" w:rsidRPr="00891594" w:rsidRDefault="00616306" w:rsidP="00DC4A22">
            <w:pPr>
              <w:pStyle w:val="Tabletext"/>
              <w:rPr>
                <w:lang w:val="sr-Latn-RS"/>
              </w:rPr>
            </w:pPr>
          </w:p>
        </w:tc>
        <w:tc>
          <w:tcPr>
            <w:tcW w:w="3744" w:type="dxa"/>
          </w:tcPr>
          <w:p w14:paraId="4FDE422E" w14:textId="77777777" w:rsidR="00616306" w:rsidRPr="00891594" w:rsidRDefault="00616306" w:rsidP="00DC4A22">
            <w:pPr>
              <w:pStyle w:val="Tabletext"/>
              <w:rPr>
                <w:lang w:val="sr-Latn-RS"/>
              </w:rPr>
            </w:pPr>
          </w:p>
        </w:tc>
        <w:tc>
          <w:tcPr>
            <w:tcW w:w="2304" w:type="dxa"/>
          </w:tcPr>
          <w:p w14:paraId="1C9DBF4C" w14:textId="77777777" w:rsidR="00616306" w:rsidRPr="00891594" w:rsidRDefault="00616306" w:rsidP="00DC4A22">
            <w:pPr>
              <w:pStyle w:val="Tabletext"/>
              <w:spacing w:after="0"/>
              <w:rPr>
                <w:lang w:val="sr-Latn-RS"/>
              </w:rPr>
            </w:pPr>
          </w:p>
        </w:tc>
      </w:tr>
      <w:tr w:rsidR="00616306" w:rsidRPr="00891594" w14:paraId="7C48DF91" w14:textId="77777777" w:rsidTr="0921369E">
        <w:tc>
          <w:tcPr>
            <w:tcW w:w="2304" w:type="dxa"/>
          </w:tcPr>
          <w:p w14:paraId="75DEC6BD" w14:textId="77777777" w:rsidR="00616306" w:rsidRPr="00891594" w:rsidRDefault="00616306" w:rsidP="00B43EF5">
            <w:pPr>
              <w:pStyle w:val="Tabletext"/>
              <w:rPr>
                <w:lang w:val="sr-Latn-RS"/>
              </w:rPr>
            </w:pPr>
          </w:p>
        </w:tc>
        <w:tc>
          <w:tcPr>
            <w:tcW w:w="1152" w:type="dxa"/>
          </w:tcPr>
          <w:p w14:paraId="7E7B3099" w14:textId="77777777" w:rsidR="00616306" w:rsidRPr="00891594" w:rsidRDefault="00616306" w:rsidP="00DC4A22">
            <w:pPr>
              <w:pStyle w:val="Tabletext"/>
              <w:rPr>
                <w:lang w:val="sr-Latn-RS"/>
              </w:rPr>
            </w:pPr>
          </w:p>
        </w:tc>
        <w:tc>
          <w:tcPr>
            <w:tcW w:w="3744" w:type="dxa"/>
          </w:tcPr>
          <w:p w14:paraId="57046C2B" w14:textId="77777777" w:rsidR="00616306" w:rsidRPr="00891594" w:rsidRDefault="00616306" w:rsidP="00DC4A22">
            <w:pPr>
              <w:pStyle w:val="Tabletext"/>
              <w:rPr>
                <w:lang w:val="sr-Latn-RS"/>
              </w:rPr>
            </w:pPr>
          </w:p>
        </w:tc>
        <w:tc>
          <w:tcPr>
            <w:tcW w:w="2304" w:type="dxa"/>
          </w:tcPr>
          <w:p w14:paraId="5FB6A0EF" w14:textId="77777777" w:rsidR="00616306" w:rsidRPr="00891594" w:rsidRDefault="00616306" w:rsidP="00DC4A22">
            <w:pPr>
              <w:pStyle w:val="Tabletext"/>
              <w:spacing w:after="0"/>
              <w:rPr>
                <w:lang w:val="sr-Latn-RS"/>
              </w:rPr>
            </w:pPr>
          </w:p>
        </w:tc>
      </w:tr>
      <w:tr w:rsidR="00616306" w:rsidRPr="00891594" w14:paraId="35DFA77D" w14:textId="77777777" w:rsidTr="0921369E">
        <w:tc>
          <w:tcPr>
            <w:tcW w:w="2304" w:type="dxa"/>
          </w:tcPr>
          <w:p w14:paraId="12B5A95A" w14:textId="77777777" w:rsidR="00616306" w:rsidRPr="00891594" w:rsidRDefault="00616306" w:rsidP="00B43EF5">
            <w:pPr>
              <w:pStyle w:val="Tabletext"/>
              <w:rPr>
                <w:lang w:val="sr-Latn-RS"/>
              </w:rPr>
            </w:pPr>
          </w:p>
        </w:tc>
        <w:tc>
          <w:tcPr>
            <w:tcW w:w="1152" w:type="dxa"/>
          </w:tcPr>
          <w:p w14:paraId="5E2E95EB" w14:textId="77777777" w:rsidR="00616306" w:rsidRPr="00891594" w:rsidRDefault="00616306" w:rsidP="00DC4A22">
            <w:pPr>
              <w:pStyle w:val="Tabletext"/>
              <w:rPr>
                <w:lang w:val="sr-Latn-RS"/>
              </w:rPr>
            </w:pPr>
          </w:p>
        </w:tc>
        <w:tc>
          <w:tcPr>
            <w:tcW w:w="3744" w:type="dxa"/>
          </w:tcPr>
          <w:p w14:paraId="3C3A495D" w14:textId="77777777" w:rsidR="00616306" w:rsidRPr="00891594" w:rsidRDefault="00616306" w:rsidP="00DC4A22">
            <w:pPr>
              <w:pStyle w:val="Tabletext"/>
              <w:rPr>
                <w:lang w:val="sr-Latn-RS"/>
              </w:rPr>
            </w:pPr>
          </w:p>
        </w:tc>
        <w:tc>
          <w:tcPr>
            <w:tcW w:w="2304" w:type="dxa"/>
          </w:tcPr>
          <w:p w14:paraId="231D4B54" w14:textId="77777777" w:rsidR="00616306" w:rsidRPr="00891594" w:rsidRDefault="00616306" w:rsidP="00DC4A22">
            <w:pPr>
              <w:pStyle w:val="Tabletext"/>
              <w:spacing w:after="0"/>
              <w:rPr>
                <w:lang w:val="sr-Latn-RS"/>
              </w:rPr>
            </w:pPr>
          </w:p>
        </w:tc>
      </w:tr>
    </w:tbl>
    <w:p w14:paraId="6029354F" w14:textId="77777777" w:rsidR="005E762D" w:rsidRPr="00891594" w:rsidRDefault="005E762D" w:rsidP="00DC4A22">
      <w:pPr>
        <w:rPr>
          <w:lang w:val="sr-Latn-RS"/>
        </w:rPr>
      </w:pPr>
    </w:p>
    <w:p w14:paraId="27EEFBCE" w14:textId="77777777" w:rsidR="005E762D" w:rsidRPr="00891594" w:rsidRDefault="000471BA" w:rsidP="00DC4A22">
      <w:pPr>
        <w:pStyle w:val="Title"/>
        <w:rPr>
          <w:lang w:val="sr-Latn-RS"/>
        </w:rPr>
      </w:pPr>
      <w:r w:rsidRPr="00891594">
        <w:rPr>
          <w:lang w:val="sr-Latn-RS"/>
        </w:rPr>
        <w:br w:type="page"/>
        <w:t>Sadrž</w:t>
      </w:r>
      <w:r w:rsidR="005E762D" w:rsidRPr="00891594">
        <w:rPr>
          <w:lang w:val="sr-Latn-RS"/>
        </w:rPr>
        <w:t>aj</w:t>
      </w:r>
    </w:p>
    <w:p w14:paraId="07E7F7A3" w14:textId="1389D4E9" w:rsidR="00BD6A8A" w:rsidRDefault="00734E5F">
      <w:pPr>
        <w:pStyle w:val="TOC1"/>
        <w:tabs>
          <w:tab w:val="left" w:pos="432"/>
        </w:tabs>
        <w:rPr>
          <w:rFonts w:asciiTheme="minorHAnsi" w:eastAsiaTheme="minorEastAsia" w:hAnsiTheme="minorHAnsi" w:cstheme="minorBidi"/>
          <w:noProof/>
          <w:sz w:val="22"/>
          <w:szCs w:val="22"/>
          <w:lang w:eastAsia="ja-JP"/>
        </w:rPr>
      </w:pPr>
      <w:r w:rsidRPr="43F1F0BF">
        <w:rPr>
          <w:lang w:val="sr-Latn-RS"/>
        </w:rPr>
        <w:fldChar w:fldCharType="begin"/>
      </w:r>
      <w:r w:rsidRPr="00891594">
        <w:rPr>
          <w:lang w:val="sr-Latn-RS"/>
        </w:rPr>
        <w:instrText xml:space="preserve"> TOC \o "1-3" </w:instrText>
      </w:r>
      <w:r w:rsidRPr="43F1F0BF">
        <w:rPr>
          <w:lang w:val="sr-Latn-RS"/>
        </w:rPr>
        <w:fldChar w:fldCharType="separate"/>
      </w:r>
      <w:r w:rsidR="00BD6A8A" w:rsidRPr="00E757AB">
        <w:rPr>
          <w:noProof/>
          <w:lang w:val="sr-Latn-RS"/>
        </w:rPr>
        <w:t>1</w:t>
      </w:r>
      <w:r w:rsidR="00BD6A8A">
        <w:rPr>
          <w:rFonts w:asciiTheme="minorHAnsi" w:eastAsiaTheme="minorEastAsia" w:hAnsiTheme="minorHAnsi" w:cstheme="minorBidi"/>
          <w:noProof/>
          <w:sz w:val="22"/>
          <w:szCs w:val="22"/>
          <w:lang w:eastAsia="ja-JP"/>
        </w:rPr>
        <w:tab/>
      </w:r>
      <w:r w:rsidR="00BD6A8A" w:rsidRPr="00E757AB">
        <w:rPr>
          <w:noProof/>
          <w:lang w:val="sr-Latn-RS"/>
        </w:rPr>
        <w:t>Uvod</w:t>
      </w:r>
      <w:r w:rsidR="00BD6A8A">
        <w:rPr>
          <w:noProof/>
        </w:rPr>
        <w:tab/>
      </w:r>
      <w:r w:rsidR="00BD6A8A">
        <w:rPr>
          <w:noProof/>
        </w:rPr>
        <w:fldChar w:fldCharType="begin"/>
      </w:r>
      <w:r w:rsidR="00BD6A8A">
        <w:rPr>
          <w:noProof/>
        </w:rPr>
        <w:instrText xml:space="preserve"> PAGEREF _Toc75572691 \h </w:instrText>
      </w:r>
      <w:r w:rsidR="00BD6A8A">
        <w:rPr>
          <w:noProof/>
        </w:rPr>
      </w:r>
      <w:r w:rsidR="00BD6A8A">
        <w:rPr>
          <w:noProof/>
        </w:rPr>
        <w:fldChar w:fldCharType="separate"/>
      </w:r>
      <w:r w:rsidR="00BD6A8A">
        <w:rPr>
          <w:noProof/>
        </w:rPr>
        <w:t>4</w:t>
      </w:r>
      <w:r w:rsidR="00BD6A8A">
        <w:rPr>
          <w:noProof/>
        </w:rPr>
        <w:fldChar w:fldCharType="end"/>
      </w:r>
    </w:p>
    <w:p w14:paraId="6913D279" w14:textId="69F7EB01"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2</w:t>
      </w:r>
      <w:r>
        <w:rPr>
          <w:rFonts w:asciiTheme="minorHAnsi" w:eastAsiaTheme="minorEastAsia" w:hAnsiTheme="minorHAnsi" w:cstheme="minorBidi"/>
          <w:noProof/>
          <w:sz w:val="22"/>
          <w:szCs w:val="22"/>
          <w:lang w:eastAsia="ja-JP"/>
        </w:rPr>
        <w:tab/>
      </w:r>
      <w:r w:rsidRPr="00E757AB">
        <w:rPr>
          <w:noProof/>
          <w:lang w:val="sr-Latn-RS"/>
        </w:rPr>
        <w:t>Početni ekran aplikacije</w:t>
      </w:r>
      <w:r>
        <w:rPr>
          <w:noProof/>
        </w:rPr>
        <w:tab/>
      </w:r>
      <w:r>
        <w:rPr>
          <w:noProof/>
        </w:rPr>
        <w:fldChar w:fldCharType="begin"/>
      </w:r>
      <w:r>
        <w:rPr>
          <w:noProof/>
        </w:rPr>
        <w:instrText xml:space="preserve"> PAGEREF _Toc75572692 \h </w:instrText>
      </w:r>
      <w:r>
        <w:rPr>
          <w:noProof/>
        </w:rPr>
      </w:r>
      <w:r>
        <w:rPr>
          <w:noProof/>
        </w:rPr>
        <w:fldChar w:fldCharType="separate"/>
      </w:r>
      <w:r>
        <w:rPr>
          <w:noProof/>
        </w:rPr>
        <w:t>4</w:t>
      </w:r>
      <w:r>
        <w:rPr>
          <w:noProof/>
        </w:rPr>
        <w:fldChar w:fldCharType="end"/>
      </w:r>
    </w:p>
    <w:p w14:paraId="387E56E1" w14:textId="71F7F793"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3</w:t>
      </w:r>
      <w:r>
        <w:rPr>
          <w:rFonts w:asciiTheme="minorHAnsi" w:eastAsiaTheme="minorEastAsia" w:hAnsiTheme="minorHAnsi" w:cstheme="minorBidi"/>
          <w:noProof/>
          <w:sz w:val="22"/>
          <w:szCs w:val="22"/>
          <w:lang w:eastAsia="ja-JP"/>
        </w:rPr>
        <w:tab/>
      </w:r>
      <w:r w:rsidRPr="00E757AB">
        <w:rPr>
          <w:noProof/>
          <w:lang w:val="sr-Latn-RS"/>
        </w:rPr>
        <w:t>Promena jezika</w:t>
      </w:r>
      <w:r>
        <w:rPr>
          <w:noProof/>
        </w:rPr>
        <w:tab/>
      </w:r>
      <w:r>
        <w:rPr>
          <w:noProof/>
        </w:rPr>
        <w:fldChar w:fldCharType="begin"/>
      </w:r>
      <w:r>
        <w:rPr>
          <w:noProof/>
        </w:rPr>
        <w:instrText xml:space="preserve"> PAGEREF _Toc75572693 \h </w:instrText>
      </w:r>
      <w:r>
        <w:rPr>
          <w:noProof/>
        </w:rPr>
      </w:r>
      <w:r>
        <w:rPr>
          <w:noProof/>
        </w:rPr>
        <w:fldChar w:fldCharType="separate"/>
      </w:r>
      <w:r>
        <w:rPr>
          <w:noProof/>
        </w:rPr>
        <w:t>5</w:t>
      </w:r>
      <w:r>
        <w:rPr>
          <w:noProof/>
        </w:rPr>
        <w:fldChar w:fldCharType="end"/>
      </w:r>
    </w:p>
    <w:p w14:paraId="61D7D74B" w14:textId="0F36CCB2"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4</w:t>
      </w:r>
      <w:r>
        <w:rPr>
          <w:rFonts w:asciiTheme="minorHAnsi" w:eastAsiaTheme="minorEastAsia" w:hAnsiTheme="minorHAnsi" w:cstheme="minorBidi"/>
          <w:noProof/>
          <w:sz w:val="22"/>
          <w:szCs w:val="22"/>
          <w:lang w:eastAsia="ja-JP"/>
        </w:rPr>
        <w:tab/>
      </w:r>
      <w:r w:rsidRPr="00E757AB">
        <w:rPr>
          <w:noProof/>
          <w:lang w:val="sr-Latn-RS"/>
        </w:rPr>
        <w:t>Prijavljivanje</w:t>
      </w:r>
      <w:r>
        <w:rPr>
          <w:noProof/>
        </w:rPr>
        <w:tab/>
      </w:r>
      <w:r>
        <w:rPr>
          <w:noProof/>
        </w:rPr>
        <w:fldChar w:fldCharType="begin"/>
      </w:r>
      <w:r>
        <w:rPr>
          <w:noProof/>
        </w:rPr>
        <w:instrText xml:space="preserve"> PAGEREF _Toc75572694 \h </w:instrText>
      </w:r>
      <w:r>
        <w:rPr>
          <w:noProof/>
        </w:rPr>
      </w:r>
      <w:r>
        <w:rPr>
          <w:noProof/>
        </w:rPr>
        <w:fldChar w:fldCharType="separate"/>
      </w:r>
      <w:r>
        <w:rPr>
          <w:noProof/>
        </w:rPr>
        <w:t>6</w:t>
      </w:r>
      <w:r>
        <w:rPr>
          <w:noProof/>
        </w:rPr>
        <w:fldChar w:fldCharType="end"/>
      </w:r>
    </w:p>
    <w:p w14:paraId="306B451E" w14:textId="79A21224"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5</w:t>
      </w:r>
      <w:r>
        <w:rPr>
          <w:rFonts w:asciiTheme="minorHAnsi" w:eastAsiaTheme="minorEastAsia" w:hAnsiTheme="minorHAnsi" w:cstheme="minorBidi"/>
          <w:noProof/>
          <w:sz w:val="22"/>
          <w:szCs w:val="22"/>
          <w:lang w:eastAsia="ja-JP"/>
        </w:rPr>
        <w:tab/>
      </w:r>
      <w:r w:rsidRPr="00E757AB">
        <w:rPr>
          <w:noProof/>
          <w:lang w:val="sr-Latn-RS"/>
        </w:rPr>
        <w:t>Kreiranje novog naloga</w:t>
      </w:r>
      <w:r>
        <w:rPr>
          <w:noProof/>
        </w:rPr>
        <w:tab/>
      </w:r>
      <w:r>
        <w:rPr>
          <w:noProof/>
        </w:rPr>
        <w:fldChar w:fldCharType="begin"/>
      </w:r>
      <w:r>
        <w:rPr>
          <w:noProof/>
        </w:rPr>
        <w:instrText xml:space="preserve"> PAGEREF _Toc75572695 \h </w:instrText>
      </w:r>
      <w:r>
        <w:rPr>
          <w:noProof/>
        </w:rPr>
      </w:r>
      <w:r>
        <w:rPr>
          <w:noProof/>
        </w:rPr>
        <w:fldChar w:fldCharType="separate"/>
      </w:r>
      <w:r>
        <w:rPr>
          <w:noProof/>
        </w:rPr>
        <w:t>8</w:t>
      </w:r>
      <w:r>
        <w:rPr>
          <w:noProof/>
        </w:rPr>
        <w:fldChar w:fldCharType="end"/>
      </w:r>
    </w:p>
    <w:p w14:paraId="1E4766D1" w14:textId="6DD6561B"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6</w:t>
      </w:r>
      <w:r>
        <w:rPr>
          <w:rFonts w:asciiTheme="minorHAnsi" w:eastAsiaTheme="minorEastAsia" w:hAnsiTheme="minorHAnsi" w:cstheme="minorBidi"/>
          <w:noProof/>
          <w:sz w:val="22"/>
          <w:szCs w:val="22"/>
          <w:lang w:eastAsia="ja-JP"/>
        </w:rPr>
        <w:tab/>
      </w:r>
      <w:r w:rsidRPr="00E757AB">
        <w:rPr>
          <w:noProof/>
          <w:lang w:val="sr-Latn-RS"/>
        </w:rPr>
        <w:t>Navigacioni meni na dnu ekrana – Student</w:t>
      </w:r>
      <w:r>
        <w:rPr>
          <w:noProof/>
        </w:rPr>
        <w:tab/>
      </w:r>
      <w:r>
        <w:rPr>
          <w:noProof/>
        </w:rPr>
        <w:fldChar w:fldCharType="begin"/>
      </w:r>
      <w:r>
        <w:rPr>
          <w:noProof/>
        </w:rPr>
        <w:instrText xml:space="preserve"> PAGEREF _Toc75572696 \h </w:instrText>
      </w:r>
      <w:r>
        <w:rPr>
          <w:noProof/>
        </w:rPr>
      </w:r>
      <w:r>
        <w:rPr>
          <w:noProof/>
        </w:rPr>
        <w:fldChar w:fldCharType="separate"/>
      </w:r>
      <w:r>
        <w:rPr>
          <w:noProof/>
        </w:rPr>
        <w:t>8</w:t>
      </w:r>
      <w:r>
        <w:rPr>
          <w:noProof/>
        </w:rPr>
        <w:fldChar w:fldCharType="end"/>
      </w:r>
    </w:p>
    <w:p w14:paraId="34402E60" w14:textId="2495A446"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7</w:t>
      </w:r>
      <w:r>
        <w:rPr>
          <w:rFonts w:asciiTheme="minorHAnsi" w:eastAsiaTheme="minorEastAsia" w:hAnsiTheme="minorHAnsi" w:cstheme="minorBidi"/>
          <w:noProof/>
          <w:sz w:val="22"/>
          <w:szCs w:val="22"/>
          <w:lang w:eastAsia="ja-JP"/>
        </w:rPr>
        <w:tab/>
      </w:r>
      <w:r w:rsidRPr="00E757AB">
        <w:rPr>
          <w:noProof/>
          <w:lang w:val="sr-Latn-RS"/>
        </w:rPr>
        <w:t>Navigacioni meni na dnu ekrana – Poslodavac</w:t>
      </w:r>
      <w:r>
        <w:rPr>
          <w:noProof/>
        </w:rPr>
        <w:tab/>
      </w:r>
      <w:r>
        <w:rPr>
          <w:noProof/>
        </w:rPr>
        <w:fldChar w:fldCharType="begin"/>
      </w:r>
      <w:r>
        <w:rPr>
          <w:noProof/>
        </w:rPr>
        <w:instrText xml:space="preserve"> PAGEREF _Toc75572697 \h </w:instrText>
      </w:r>
      <w:r>
        <w:rPr>
          <w:noProof/>
        </w:rPr>
      </w:r>
      <w:r>
        <w:rPr>
          <w:noProof/>
        </w:rPr>
        <w:fldChar w:fldCharType="separate"/>
      </w:r>
      <w:r>
        <w:rPr>
          <w:noProof/>
        </w:rPr>
        <w:t>10</w:t>
      </w:r>
      <w:r>
        <w:rPr>
          <w:noProof/>
        </w:rPr>
        <w:fldChar w:fldCharType="end"/>
      </w:r>
    </w:p>
    <w:p w14:paraId="1D3FF989" w14:textId="310DEEF3"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8</w:t>
      </w:r>
      <w:r>
        <w:rPr>
          <w:rFonts w:asciiTheme="minorHAnsi" w:eastAsiaTheme="minorEastAsia" w:hAnsiTheme="minorHAnsi" w:cstheme="minorBidi"/>
          <w:noProof/>
          <w:sz w:val="22"/>
          <w:szCs w:val="22"/>
          <w:lang w:eastAsia="ja-JP"/>
        </w:rPr>
        <w:tab/>
      </w:r>
      <w:r w:rsidRPr="00E757AB">
        <w:rPr>
          <w:noProof/>
          <w:lang w:val="sr-Latn-RS"/>
        </w:rPr>
        <w:t>Ocenjivanje korisnika</w:t>
      </w:r>
      <w:r>
        <w:rPr>
          <w:noProof/>
        </w:rPr>
        <w:tab/>
      </w:r>
      <w:r>
        <w:rPr>
          <w:noProof/>
        </w:rPr>
        <w:fldChar w:fldCharType="begin"/>
      </w:r>
      <w:r>
        <w:rPr>
          <w:noProof/>
        </w:rPr>
        <w:instrText xml:space="preserve"> PAGEREF _Toc75572698 \h </w:instrText>
      </w:r>
      <w:r>
        <w:rPr>
          <w:noProof/>
        </w:rPr>
      </w:r>
      <w:r>
        <w:rPr>
          <w:noProof/>
        </w:rPr>
        <w:fldChar w:fldCharType="separate"/>
      </w:r>
      <w:r>
        <w:rPr>
          <w:noProof/>
        </w:rPr>
        <w:t>12</w:t>
      </w:r>
      <w:r>
        <w:rPr>
          <w:noProof/>
        </w:rPr>
        <w:fldChar w:fldCharType="end"/>
      </w:r>
    </w:p>
    <w:p w14:paraId="3A54BC62" w14:textId="3D6448F4" w:rsidR="00BD6A8A" w:rsidRDefault="00BD6A8A">
      <w:pPr>
        <w:pStyle w:val="TOC1"/>
        <w:tabs>
          <w:tab w:val="left" w:pos="432"/>
        </w:tabs>
        <w:rPr>
          <w:rFonts w:asciiTheme="minorHAnsi" w:eastAsiaTheme="minorEastAsia" w:hAnsiTheme="minorHAnsi" w:cstheme="minorBidi"/>
          <w:noProof/>
          <w:sz w:val="22"/>
          <w:szCs w:val="22"/>
          <w:lang w:eastAsia="ja-JP"/>
        </w:rPr>
      </w:pPr>
      <w:r w:rsidRPr="00E757AB">
        <w:rPr>
          <w:noProof/>
          <w:lang w:val="sr-Latn-RS"/>
        </w:rPr>
        <w:t>9</w:t>
      </w:r>
      <w:r>
        <w:rPr>
          <w:rFonts w:asciiTheme="minorHAnsi" w:eastAsiaTheme="minorEastAsia" w:hAnsiTheme="minorHAnsi" w:cstheme="minorBidi"/>
          <w:noProof/>
          <w:sz w:val="22"/>
          <w:szCs w:val="22"/>
          <w:lang w:eastAsia="ja-JP"/>
        </w:rPr>
        <w:tab/>
      </w:r>
      <w:r w:rsidRPr="00E757AB">
        <w:rPr>
          <w:noProof/>
          <w:lang w:val="sr-Latn-RS"/>
        </w:rPr>
        <w:t>Administator</w:t>
      </w:r>
      <w:r>
        <w:rPr>
          <w:noProof/>
        </w:rPr>
        <w:tab/>
      </w:r>
      <w:r>
        <w:rPr>
          <w:noProof/>
        </w:rPr>
        <w:fldChar w:fldCharType="begin"/>
      </w:r>
      <w:r>
        <w:rPr>
          <w:noProof/>
        </w:rPr>
        <w:instrText xml:space="preserve"> PAGEREF _Toc75572699 \h </w:instrText>
      </w:r>
      <w:r>
        <w:rPr>
          <w:noProof/>
        </w:rPr>
      </w:r>
      <w:r>
        <w:rPr>
          <w:noProof/>
        </w:rPr>
        <w:fldChar w:fldCharType="separate"/>
      </w:r>
      <w:r>
        <w:rPr>
          <w:noProof/>
        </w:rPr>
        <w:t>31</w:t>
      </w:r>
      <w:r>
        <w:rPr>
          <w:noProof/>
        </w:rPr>
        <w:fldChar w:fldCharType="end"/>
      </w:r>
    </w:p>
    <w:p w14:paraId="14623D05" w14:textId="5FCBDD9B" w:rsidR="005E762D" w:rsidRPr="00891594" w:rsidRDefault="00734E5F" w:rsidP="00734E5F">
      <w:pPr>
        <w:pStyle w:val="Title"/>
        <w:rPr>
          <w:lang w:val="sr-Latn-RS"/>
        </w:rPr>
      </w:pPr>
      <w:r w:rsidRPr="43F1F0BF">
        <w:rPr>
          <w:lang w:val="sr-Latn-RS"/>
        </w:rPr>
        <w:fldChar w:fldCharType="end"/>
      </w:r>
      <w:r w:rsidRPr="43F1F0BF">
        <w:rPr>
          <w:lang w:val="sr-Latn-RS"/>
        </w:rPr>
        <w:br w:type="page"/>
      </w:r>
      <w:r w:rsidR="00760CED" w:rsidRPr="43F1F0BF">
        <w:rPr>
          <w:lang w:val="sr-Latn-RS"/>
        </w:rPr>
        <w:t>Korisničko uputstvo</w:t>
      </w:r>
      <w:r w:rsidR="005E762D" w:rsidRPr="43F1F0BF">
        <w:rPr>
          <w:lang w:val="sr-Latn-RS"/>
        </w:rPr>
        <w:t xml:space="preserve"> za </w:t>
      </w:r>
      <w:r w:rsidR="7732D087" w:rsidRPr="1C390131">
        <w:rPr>
          <w:lang w:val="sr-Latn-RS"/>
        </w:rPr>
        <w:t>Android aplikaciju Zadruga</w:t>
      </w:r>
    </w:p>
    <w:p w14:paraId="3F79D10F" w14:textId="121D0B24" w:rsidR="43F1F0BF" w:rsidRDefault="43F1F0BF" w:rsidP="43F1F0BF">
      <w:pPr>
        <w:rPr>
          <w:lang w:val="sr-Latn-RS"/>
        </w:rPr>
      </w:pPr>
    </w:p>
    <w:p w14:paraId="6DF3F86D" w14:textId="1D11F639" w:rsidR="43F1F0BF" w:rsidRDefault="43F1F0BF" w:rsidP="43F1F0BF">
      <w:pPr>
        <w:rPr>
          <w:lang w:val="sr-Latn-RS"/>
        </w:rPr>
      </w:pPr>
    </w:p>
    <w:p w14:paraId="2D8DBA94" w14:textId="444FD119" w:rsidR="1248A20C" w:rsidRDefault="1248A20C" w:rsidP="43F1F0BF">
      <w:pPr>
        <w:jc w:val="center"/>
      </w:pPr>
      <w:r>
        <w:rPr>
          <w:noProof/>
        </w:rPr>
        <w:drawing>
          <wp:inline distT="0" distB="0" distL="0" distR="0" wp14:anchorId="59E1D852" wp14:editId="3652369D">
            <wp:extent cx="1266825" cy="1266825"/>
            <wp:effectExtent l="0" t="0" r="0" b="0"/>
            <wp:docPr id="1709457611" name="Picture 17094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4576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inline>
        </w:drawing>
      </w:r>
    </w:p>
    <w:p w14:paraId="7184EF6C" w14:textId="566ECCAA" w:rsidR="1248A20C" w:rsidRDefault="1248A20C" w:rsidP="43F1F0BF">
      <w:pPr>
        <w:jc w:val="center"/>
        <w:rPr>
          <w:lang w:val="sr-Latn-RS"/>
        </w:rPr>
      </w:pPr>
      <w:r w:rsidRPr="43F1F0BF">
        <w:rPr>
          <w:lang w:val="sr-Latn-RS"/>
        </w:rPr>
        <w:t>Logo aplikacije Zadruga</w:t>
      </w:r>
    </w:p>
    <w:p w14:paraId="25EE6826" w14:textId="05E6F23D" w:rsidR="43F1F0BF" w:rsidRDefault="43F1F0BF" w:rsidP="43F1F0BF">
      <w:pPr>
        <w:jc w:val="center"/>
        <w:rPr>
          <w:lang w:val="sr-Latn-RS"/>
        </w:rPr>
      </w:pPr>
    </w:p>
    <w:p w14:paraId="17CBA237" w14:textId="77777777" w:rsidR="009B4BA5" w:rsidRPr="00891594" w:rsidRDefault="009B4BA5" w:rsidP="00DC4A22">
      <w:pPr>
        <w:rPr>
          <w:lang w:val="sr-Latn-RS"/>
        </w:rPr>
      </w:pPr>
    </w:p>
    <w:p w14:paraId="7A1AD0B3" w14:textId="77777777" w:rsidR="005E762D" w:rsidRPr="00891594" w:rsidRDefault="005E762D" w:rsidP="00DC4A22">
      <w:pPr>
        <w:pStyle w:val="Heading1"/>
        <w:ind w:left="0" w:firstLine="0"/>
        <w:rPr>
          <w:lang w:val="sr-Latn-RS"/>
        </w:rPr>
      </w:pPr>
      <w:bookmarkStart w:id="0" w:name="_Toc144046293"/>
      <w:bookmarkStart w:id="1" w:name="_Toc75572691"/>
      <w:r w:rsidRPr="00891594">
        <w:rPr>
          <w:lang w:val="sr-Latn-RS"/>
        </w:rPr>
        <w:t>Uvod</w:t>
      </w:r>
      <w:bookmarkEnd w:id="0"/>
      <w:bookmarkEnd w:id="1"/>
    </w:p>
    <w:p w14:paraId="71C5501F" w14:textId="1DF1E136" w:rsidR="001C18EB" w:rsidRPr="00891594" w:rsidRDefault="001C18EB" w:rsidP="00762E81">
      <w:pPr>
        <w:jc w:val="both"/>
        <w:rPr>
          <w:i/>
          <w:lang w:val="sr-Latn-RS"/>
        </w:rPr>
      </w:pPr>
    </w:p>
    <w:p w14:paraId="09EB47A4" w14:textId="0F4E07EA" w:rsidR="009B4BA5" w:rsidRPr="00891594" w:rsidRDefault="13DF94EF" w:rsidP="00DC4A22">
      <w:r w:rsidRPr="5A3359EE">
        <w:rPr>
          <w:lang w:val="sr"/>
        </w:rPr>
        <w:t>Aplikacija</w:t>
      </w:r>
      <w:r w:rsidRPr="644D9266">
        <w:rPr>
          <w:lang w:val="sr"/>
        </w:rPr>
        <w:t xml:space="preserve"> </w:t>
      </w:r>
      <w:r w:rsidR="00966A26">
        <w:rPr>
          <w:lang w:val="sr"/>
        </w:rPr>
        <w:t>Z</w:t>
      </w:r>
      <w:r w:rsidRPr="644D9266">
        <w:rPr>
          <w:lang w:val="sr"/>
        </w:rPr>
        <w:t>adruga</w:t>
      </w:r>
      <w:r w:rsidR="00966A26">
        <w:rPr>
          <w:lang w:val="sr"/>
        </w:rPr>
        <w:t xml:space="preserve"> </w:t>
      </w:r>
      <w:r w:rsidRPr="644D9266">
        <w:rPr>
          <w:lang w:val="sr"/>
        </w:rPr>
        <w:t xml:space="preserve">je Android </w:t>
      </w:r>
      <w:r w:rsidRPr="5A3359EE">
        <w:rPr>
          <w:lang w:val="sr"/>
        </w:rPr>
        <w:t>aplikacija</w:t>
      </w:r>
      <w:r w:rsidRPr="644D9266">
        <w:rPr>
          <w:lang w:val="sr"/>
        </w:rPr>
        <w:t xml:space="preserve"> koja pomaže studentima da lakše pronađu željene poslove, objavljene od strane poslodavaca. Sa stanovišta poslodavaca, oni će imati mogućnost postavljanja oglasa, pregled prijavljenih kandidata za određeni posao, ocenjivanja studenata na osnovu odrađenog posla.</w:t>
      </w:r>
    </w:p>
    <w:p w14:paraId="21BEBA47" w14:textId="1DF1E136" w:rsidR="009B4BA5" w:rsidRPr="00891594" w:rsidRDefault="13DF94EF" w:rsidP="00DC4A22">
      <w:r w:rsidRPr="644D9266">
        <w:rPr>
          <w:lang w:val="sr"/>
        </w:rPr>
        <w:t>Naša aplikacija pružaće mogućnost efikasnog odabira posla (za studenta) i odabir najadekvatnijeg kandidata za taj posao (za poslodavca).</w:t>
      </w:r>
    </w:p>
    <w:p w14:paraId="382DFB92" w14:textId="367A677B" w:rsidR="009B4BA5" w:rsidRPr="00891594" w:rsidRDefault="13DF94EF" w:rsidP="00DC4A22">
      <w:r w:rsidRPr="644D9266">
        <w:rPr>
          <w:lang w:val="sr"/>
        </w:rPr>
        <w:t xml:space="preserve">Aplikacija </w:t>
      </w:r>
      <w:r w:rsidRPr="5A3359EE">
        <w:rPr>
          <w:lang w:val="sr"/>
        </w:rPr>
        <w:t>je</w:t>
      </w:r>
      <w:r w:rsidRPr="644D9266">
        <w:rPr>
          <w:lang w:val="sr"/>
        </w:rPr>
        <w:t xml:space="preserve"> jako jednostavna za korišćenje čak i za korisnike koji nisu toliko upoznati sa novim tehnologijama.</w:t>
      </w:r>
    </w:p>
    <w:p w14:paraId="399FA116" w14:textId="1DF1E136" w:rsidR="009B4BA5" w:rsidRPr="00891594" w:rsidRDefault="009B4BA5" w:rsidP="00DC4A22">
      <w:pPr>
        <w:rPr>
          <w:lang w:val="sr-Latn-RS"/>
        </w:rPr>
      </w:pPr>
    </w:p>
    <w:p w14:paraId="151BD791" w14:textId="503B17D7" w:rsidR="51FF8BC9" w:rsidRDefault="51FF8BC9" w:rsidP="51FF8BC9">
      <w:pPr>
        <w:pStyle w:val="BodyText"/>
        <w:spacing w:after="0"/>
        <w:ind w:left="0"/>
        <w:jc w:val="center"/>
        <w:rPr>
          <w:lang w:val="sr-Latn-RS"/>
        </w:rPr>
      </w:pPr>
    </w:p>
    <w:p w14:paraId="2D0989D6" w14:textId="1862C27F" w:rsidR="006E0031" w:rsidRPr="00891594" w:rsidRDefault="36ECDA1F" w:rsidP="00DC4A22">
      <w:pPr>
        <w:pStyle w:val="Heading1"/>
        <w:ind w:left="0" w:firstLine="0"/>
        <w:rPr>
          <w:lang w:val="sr-Latn-RS"/>
        </w:rPr>
      </w:pPr>
      <w:bookmarkStart w:id="2" w:name="_Toc75572692"/>
      <w:r w:rsidRPr="1EA03FBA">
        <w:rPr>
          <w:lang w:val="sr-Latn-RS"/>
        </w:rPr>
        <w:t>P</w:t>
      </w:r>
      <w:r w:rsidR="0FCF5187" w:rsidRPr="1EA03FBA">
        <w:rPr>
          <w:lang w:val="sr-Latn-RS"/>
        </w:rPr>
        <w:t>očetni ekran aplikacije</w:t>
      </w:r>
      <w:bookmarkEnd w:id="2"/>
    </w:p>
    <w:p w14:paraId="61F9AE1B" w14:textId="768E51A8" w:rsidR="00B655D0" w:rsidRPr="00891594" w:rsidRDefault="68532CC4" w:rsidP="007040E0">
      <w:pPr>
        <w:jc w:val="both"/>
        <w:rPr>
          <w:lang w:val="sr-Latn-RS"/>
        </w:rPr>
      </w:pPr>
      <w:r w:rsidRPr="51FF8BC9">
        <w:rPr>
          <w:lang w:val="sr-Latn-RS"/>
        </w:rPr>
        <w:t xml:space="preserve">Početni ekran je prikazan na slici </w:t>
      </w:r>
      <w:r w:rsidR="44C16ABA" w:rsidRPr="3B77EADC">
        <w:rPr>
          <w:lang w:val="sr-Latn-RS"/>
        </w:rPr>
        <w:t>1</w:t>
      </w:r>
      <w:r w:rsidRPr="51FF8BC9">
        <w:rPr>
          <w:lang w:val="sr-Latn-RS"/>
        </w:rPr>
        <w:t>:</w:t>
      </w:r>
    </w:p>
    <w:p w14:paraId="02CFD3A3" w14:textId="3FF205F9" w:rsidR="51FF8BC9" w:rsidRDefault="51FF8BC9" w:rsidP="51FF8BC9">
      <w:pPr>
        <w:jc w:val="both"/>
        <w:rPr>
          <w:lang w:val="sr-Latn-RS"/>
        </w:rPr>
      </w:pPr>
    </w:p>
    <w:p w14:paraId="3D1E57B0" w14:textId="63483A96" w:rsidR="68532CC4" w:rsidRDefault="032B39F0" w:rsidP="51FF8BC9">
      <w:pPr>
        <w:jc w:val="center"/>
      </w:pPr>
      <w:r>
        <w:rPr>
          <w:noProof/>
        </w:rPr>
        <w:drawing>
          <wp:inline distT="0" distB="0" distL="0" distR="0" wp14:anchorId="6AE368A0" wp14:editId="218DF4B6">
            <wp:extent cx="2228850" cy="4572000"/>
            <wp:effectExtent l="0" t="0" r="0" b="0"/>
            <wp:docPr id="1090339005" name="Picture 109033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339005"/>
                    <pic:cNvPicPr/>
                  </pic:nvPicPr>
                  <pic:blipFill>
                    <a:blip r:embed="rId11">
                      <a:extLst>
                        <a:ext uri="{28A0092B-C50C-407E-A947-70E740481C1C}">
                          <a14:useLocalDpi xmlns:a14="http://schemas.microsoft.com/office/drawing/2010/main" val="0"/>
                        </a:ext>
                      </a:extLst>
                    </a:blip>
                    <a:stretch>
                      <a:fillRect/>
                    </a:stretch>
                  </pic:blipFill>
                  <pic:spPr>
                    <a:xfrm>
                      <a:off x="0" y="0"/>
                      <a:ext cx="2228850" cy="4572000"/>
                    </a:xfrm>
                    <a:prstGeom prst="rect">
                      <a:avLst/>
                    </a:prstGeom>
                  </pic:spPr>
                </pic:pic>
              </a:graphicData>
            </a:graphic>
          </wp:inline>
        </w:drawing>
      </w:r>
    </w:p>
    <w:p w14:paraId="770AE075" w14:textId="279D3AE6" w:rsidR="68532CC4" w:rsidRDefault="68532CC4" w:rsidP="51FF8BC9">
      <w:pPr>
        <w:jc w:val="center"/>
        <w:rPr>
          <w:lang w:val="sr-Latn-RS"/>
        </w:rPr>
      </w:pPr>
      <w:r w:rsidRPr="51FF8BC9">
        <w:rPr>
          <w:lang w:val="sr-Latn-RS"/>
        </w:rPr>
        <w:t xml:space="preserve">Slika </w:t>
      </w:r>
      <w:r w:rsidR="6D10FE70" w:rsidRPr="3B77EADC">
        <w:rPr>
          <w:lang w:val="sr-Latn-RS"/>
        </w:rPr>
        <w:t>1</w:t>
      </w:r>
      <w:r w:rsidRPr="51FF8BC9">
        <w:rPr>
          <w:lang w:val="sr-Latn-RS"/>
        </w:rPr>
        <w:t xml:space="preserve"> – Izgled početnog ekrana</w:t>
      </w:r>
    </w:p>
    <w:p w14:paraId="49D823A4" w14:textId="6F31E16D" w:rsidR="51FF8BC9" w:rsidRDefault="51FF8BC9" w:rsidP="51FF8BC9">
      <w:pPr>
        <w:jc w:val="center"/>
        <w:rPr>
          <w:lang w:val="sr-Latn-RS"/>
        </w:rPr>
      </w:pPr>
    </w:p>
    <w:p w14:paraId="490D3358" w14:textId="79745920" w:rsidR="563C16F8" w:rsidRPr="00AC4134" w:rsidRDefault="202C0220" w:rsidP="00AC4134">
      <w:pPr>
        <w:rPr>
          <w:lang w:val="sr-Latn-RS"/>
        </w:rPr>
      </w:pPr>
      <w:r w:rsidRPr="51FF8BC9">
        <w:rPr>
          <w:lang w:val="sr-Latn-RS"/>
        </w:rPr>
        <w:t xml:space="preserve">Na početnom ekranu nalaze se tri dugmeta. Jedno je za odabir jezika, dok su druga dva za prijavljivanje korisnika na aplikaciju, odnosno registrovanje u slučaju korisnika koji prethodno </w:t>
      </w:r>
      <w:r w:rsidR="4C215647" w:rsidRPr="51FF8BC9">
        <w:rPr>
          <w:lang w:val="sr-Latn-RS"/>
        </w:rPr>
        <w:t>nema nalog.</w:t>
      </w:r>
    </w:p>
    <w:p w14:paraId="3C79C80C" w14:textId="7448B1FA" w:rsidR="563C16F8" w:rsidRDefault="563C16F8" w:rsidP="563C16F8">
      <w:pPr>
        <w:jc w:val="both"/>
      </w:pPr>
    </w:p>
    <w:p w14:paraId="51751429" w14:textId="457AF374" w:rsidR="0D11CEEE" w:rsidRDefault="0D11CEEE" w:rsidP="1EA03FBA">
      <w:pPr>
        <w:pStyle w:val="Heading1"/>
        <w:ind w:left="0" w:firstLine="0"/>
        <w:rPr>
          <w:lang w:val="sr-Latn-RS"/>
        </w:rPr>
      </w:pPr>
      <w:bookmarkStart w:id="3" w:name="_Toc75572693"/>
      <w:r w:rsidRPr="1EA03FBA">
        <w:rPr>
          <w:lang w:val="sr-Latn-RS"/>
        </w:rPr>
        <w:t>Promena jezika</w:t>
      </w:r>
      <w:bookmarkEnd w:id="3"/>
    </w:p>
    <w:p w14:paraId="05667CAE" w14:textId="63F200E3" w:rsidR="0D11CEEE" w:rsidRDefault="0D11CEEE" w:rsidP="1EA03FBA">
      <w:pPr>
        <w:pStyle w:val="BodyText"/>
        <w:spacing w:after="0"/>
        <w:ind w:left="0"/>
        <w:rPr>
          <w:lang w:val="sr-Latn-RS"/>
        </w:rPr>
      </w:pPr>
      <w:r w:rsidRPr="1EA03FBA">
        <w:rPr>
          <w:lang w:val="sr-Latn-RS"/>
        </w:rPr>
        <w:t>Aplikacija Zadruga podržava dva jezika: srpski i engleski. Na početnom ekranu aplikacije korisnik ima mogućnost odabira jezika.</w:t>
      </w:r>
    </w:p>
    <w:p w14:paraId="065D665B" w14:textId="25E5FAAC" w:rsidR="1EA03FBA" w:rsidRDefault="1EA03FBA" w:rsidP="1EA03FBA">
      <w:pPr>
        <w:pStyle w:val="BodyText"/>
        <w:spacing w:after="0"/>
        <w:ind w:left="0"/>
        <w:rPr>
          <w:lang w:val="sr-Latn-RS"/>
        </w:rPr>
      </w:pPr>
    </w:p>
    <w:p w14:paraId="0E772145" w14:textId="063A7852" w:rsidR="0D11CEEE" w:rsidRDefault="0D11CEEE" w:rsidP="1EA03FBA">
      <w:pPr>
        <w:pStyle w:val="BodyText"/>
        <w:spacing w:after="0"/>
        <w:ind w:left="0"/>
        <w:jc w:val="center"/>
      </w:pPr>
      <w:r>
        <w:rPr>
          <w:noProof/>
        </w:rPr>
        <w:drawing>
          <wp:inline distT="0" distB="0" distL="0" distR="0" wp14:anchorId="1CEC76CC" wp14:editId="44B9F67C">
            <wp:extent cx="2993571" cy="2095500"/>
            <wp:effectExtent l="0" t="0" r="0" b="0"/>
            <wp:docPr id="83079135" name="Picture 8307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79135"/>
                    <pic:cNvPicPr/>
                  </pic:nvPicPr>
                  <pic:blipFill>
                    <a:blip r:embed="rId12">
                      <a:extLst>
                        <a:ext uri="{28A0092B-C50C-407E-A947-70E740481C1C}">
                          <a14:useLocalDpi xmlns:a14="http://schemas.microsoft.com/office/drawing/2010/main" val="0"/>
                        </a:ext>
                      </a:extLst>
                    </a:blip>
                    <a:stretch>
                      <a:fillRect/>
                    </a:stretch>
                  </pic:blipFill>
                  <pic:spPr>
                    <a:xfrm>
                      <a:off x="0" y="0"/>
                      <a:ext cx="2993571" cy="2095500"/>
                    </a:xfrm>
                    <a:prstGeom prst="rect">
                      <a:avLst/>
                    </a:prstGeom>
                  </pic:spPr>
                </pic:pic>
              </a:graphicData>
            </a:graphic>
          </wp:inline>
        </w:drawing>
      </w:r>
    </w:p>
    <w:p w14:paraId="2A503941" w14:textId="126896AA" w:rsidR="0D11CEEE" w:rsidRDefault="0D11CEEE" w:rsidP="1EA03FBA">
      <w:pPr>
        <w:pStyle w:val="BodyText"/>
        <w:spacing w:after="0"/>
        <w:ind w:left="0"/>
        <w:jc w:val="center"/>
        <w:rPr>
          <w:lang w:val="sr-Latn-RS"/>
        </w:rPr>
      </w:pPr>
      <w:r w:rsidRPr="1EA03FBA">
        <w:rPr>
          <w:lang w:val="sr-Latn-RS"/>
        </w:rPr>
        <w:t xml:space="preserve">Slika </w:t>
      </w:r>
      <w:r w:rsidR="7CBB9F47" w:rsidRPr="3B77EADC">
        <w:rPr>
          <w:lang w:val="sr-Latn-RS"/>
        </w:rPr>
        <w:t>2</w:t>
      </w:r>
      <w:r w:rsidRPr="1EA03FBA">
        <w:rPr>
          <w:lang w:val="sr-Latn-RS"/>
        </w:rPr>
        <w:t xml:space="preserve"> - Dijalog za odabir jezika</w:t>
      </w:r>
    </w:p>
    <w:p w14:paraId="70E093ED" w14:textId="2335EC1E" w:rsidR="1EA03FBA" w:rsidRDefault="1EA03FBA" w:rsidP="1EA03FBA">
      <w:pPr>
        <w:jc w:val="both"/>
      </w:pPr>
    </w:p>
    <w:p w14:paraId="0B558C79" w14:textId="6F31E16D" w:rsidR="005E762D" w:rsidRPr="00891594" w:rsidRDefault="00D63394" w:rsidP="00DC4A22">
      <w:pPr>
        <w:pStyle w:val="Heading1"/>
        <w:ind w:left="0" w:firstLine="0"/>
        <w:rPr>
          <w:lang w:val="sr-Latn-RS"/>
        </w:rPr>
      </w:pPr>
      <w:bookmarkStart w:id="4" w:name="_Toc75572694"/>
      <w:r w:rsidRPr="00891594">
        <w:rPr>
          <w:lang w:val="sr-Latn-RS"/>
        </w:rPr>
        <w:t>Prijavljivanje</w:t>
      </w:r>
      <w:bookmarkEnd w:id="4"/>
    </w:p>
    <w:p w14:paraId="0D9DA82B" w14:textId="6F31E16D" w:rsidR="005F323C" w:rsidRPr="00891594" w:rsidRDefault="1FC8C202" w:rsidP="00AC4134">
      <w:pPr>
        <w:jc w:val="both"/>
        <w:rPr>
          <w:lang w:val="sr-Latn-RS"/>
        </w:rPr>
      </w:pPr>
      <w:r w:rsidRPr="51FF8BC9">
        <w:rPr>
          <w:lang w:val="sr-Latn-RS"/>
        </w:rPr>
        <w:t xml:space="preserve">Ukoliko korisnik već poseduje nalog, sa početnog ekrana klikom na dugme LOGIN </w:t>
      </w:r>
      <w:r w:rsidR="40FA818B" w:rsidRPr="51FF8BC9">
        <w:rPr>
          <w:lang w:val="sr-Latn-RS"/>
        </w:rPr>
        <w:t xml:space="preserve">otvara se ekran za prijavu, gde korisnik mora da unese svoje korisničko ime i lozinku. </w:t>
      </w:r>
      <w:r w:rsidR="6F45F978" w:rsidRPr="51FF8BC9">
        <w:rPr>
          <w:lang w:val="sr-Latn-RS"/>
        </w:rPr>
        <w:t xml:space="preserve">Na ovom ekranu takođe postoji i opcija promene lozinke. </w:t>
      </w:r>
      <w:r w:rsidR="40FA818B" w:rsidRPr="51FF8BC9">
        <w:rPr>
          <w:lang w:val="sr-Latn-RS"/>
        </w:rPr>
        <w:t>Ukoliko korisnik nema nalog, automatski će biti prebačen na početni ekran.</w:t>
      </w:r>
    </w:p>
    <w:p w14:paraId="21B7A1C3" w14:textId="6F31E16D" w:rsidR="549039CB" w:rsidRDefault="549039CB" w:rsidP="51FF8BC9">
      <w:pPr>
        <w:jc w:val="center"/>
      </w:pPr>
      <w:r>
        <w:rPr>
          <w:noProof/>
        </w:rPr>
        <w:drawing>
          <wp:inline distT="0" distB="0" distL="0" distR="0" wp14:anchorId="535CF500" wp14:editId="16691BEE">
            <wp:extent cx="2228850" cy="4572000"/>
            <wp:effectExtent l="0" t="0" r="0" b="0"/>
            <wp:docPr id="1442023431" name="Picture 144202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023431"/>
                    <pic:cNvPicPr/>
                  </pic:nvPicPr>
                  <pic:blipFill>
                    <a:blip r:embed="rId13">
                      <a:extLst>
                        <a:ext uri="{28A0092B-C50C-407E-A947-70E740481C1C}">
                          <a14:useLocalDpi xmlns:a14="http://schemas.microsoft.com/office/drawing/2010/main" val="0"/>
                        </a:ext>
                      </a:extLst>
                    </a:blip>
                    <a:stretch>
                      <a:fillRect/>
                    </a:stretch>
                  </pic:blipFill>
                  <pic:spPr>
                    <a:xfrm>
                      <a:off x="0" y="0"/>
                      <a:ext cx="2228850" cy="4572000"/>
                    </a:xfrm>
                    <a:prstGeom prst="rect">
                      <a:avLst/>
                    </a:prstGeom>
                  </pic:spPr>
                </pic:pic>
              </a:graphicData>
            </a:graphic>
          </wp:inline>
        </w:drawing>
      </w:r>
    </w:p>
    <w:p w14:paraId="21C33F71" w14:textId="6F31E16D" w:rsidR="549039CB" w:rsidRDefault="549039CB" w:rsidP="51FF8BC9">
      <w:pPr>
        <w:jc w:val="center"/>
        <w:rPr>
          <w:lang w:val="sr-Latn-RS"/>
        </w:rPr>
      </w:pPr>
      <w:r w:rsidRPr="51FF8BC9">
        <w:rPr>
          <w:lang w:val="sr-Latn-RS"/>
        </w:rPr>
        <w:t>Slika 3 – Ekran za prijavu korisnika</w:t>
      </w:r>
    </w:p>
    <w:p w14:paraId="5285A22D" w14:textId="6F31E16D" w:rsidR="00B03EBC" w:rsidRPr="00891594" w:rsidRDefault="00B03EBC" w:rsidP="001D0D35">
      <w:pPr>
        <w:jc w:val="center"/>
        <w:rPr>
          <w:lang w:val="sr-Latn-RS"/>
        </w:rPr>
      </w:pPr>
      <w:bookmarkStart w:id="5" w:name="_Toc144046297"/>
    </w:p>
    <w:p w14:paraId="6BAB7BDA" w14:textId="77777777" w:rsidR="003B10CC" w:rsidRPr="00891594" w:rsidRDefault="001A48D0" w:rsidP="00D04D42">
      <w:pPr>
        <w:rPr>
          <w:lang w:val="sr-Latn-RS"/>
        </w:rPr>
      </w:pPr>
      <w:r w:rsidRPr="00891594">
        <w:rPr>
          <w:lang w:val="sr-Latn-RS"/>
        </w:rPr>
        <w:br w:type="page"/>
      </w:r>
    </w:p>
    <w:p w14:paraId="73E70D74" w14:textId="2257CCDF" w:rsidR="47173DAB" w:rsidRDefault="47173DAB" w:rsidP="51FF8BC9">
      <w:pPr>
        <w:pStyle w:val="Heading1"/>
        <w:ind w:left="0"/>
        <w:rPr>
          <w:lang w:val="sr-Latn-RS"/>
        </w:rPr>
      </w:pPr>
      <w:bookmarkStart w:id="6" w:name="_Toc75572695"/>
      <w:r w:rsidRPr="1EA03FBA">
        <w:rPr>
          <w:lang w:val="sr-Latn-RS"/>
        </w:rPr>
        <w:t>Kreiranje novog naloga</w:t>
      </w:r>
      <w:bookmarkEnd w:id="6"/>
    </w:p>
    <w:p w14:paraId="297C78E8" w14:textId="73DE2026" w:rsidR="00C51801" w:rsidRPr="00891594" w:rsidRDefault="1A4D49DE" w:rsidP="00C51801">
      <w:pPr>
        <w:rPr>
          <w:lang w:val="sr-Latn-RS"/>
        </w:rPr>
      </w:pPr>
      <w:r w:rsidRPr="51FF8BC9">
        <w:rPr>
          <w:lang w:val="sr-Latn-RS"/>
        </w:rPr>
        <w:t>Na ekranu za kreiranje naloga pored polja za unos podataka o korisniku, postoji i opcija za odlazak na ekran za prijavljivanje.</w:t>
      </w:r>
    </w:p>
    <w:p w14:paraId="4993C0CA" w14:textId="08F4970A" w:rsidR="00661FC5" w:rsidRPr="00891594" w:rsidRDefault="00661FC5" w:rsidP="00661FC5">
      <w:pPr>
        <w:rPr>
          <w:lang w:val="sr-Latn-RS"/>
        </w:rPr>
      </w:pPr>
    </w:p>
    <w:p w14:paraId="17C13D71" w14:textId="24F06A05" w:rsidR="00661FC5" w:rsidRPr="00891594" w:rsidRDefault="29A22680" w:rsidP="51FF8BC9">
      <w:pPr>
        <w:jc w:val="center"/>
      </w:pPr>
      <w:r>
        <w:rPr>
          <w:noProof/>
        </w:rPr>
        <w:drawing>
          <wp:inline distT="0" distB="0" distL="0" distR="0" wp14:anchorId="757734EA" wp14:editId="7A2B292D">
            <wp:extent cx="2228850" cy="4572000"/>
            <wp:effectExtent l="0" t="0" r="0" b="0"/>
            <wp:docPr id="1679504767" name="Picture 167950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04767"/>
                    <pic:cNvPicPr/>
                  </pic:nvPicPr>
                  <pic:blipFill>
                    <a:blip r:embed="rId14">
                      <a:extLst>
                        <a:ext uri="{28A0092B-C50C-407E-A947-70E740481C1C}">
                          <a14:useLocalDpi xmlns:a14="http://schemas.microsoft.com/office/drawing/2010/main" val="0"/>
                        </a:ext>
                      </a:extLst>
                    </a:blip>
                    <a:stretch>
                      <a:fillRect/>
                    </a:stretch>
                  </pic:blipFill>
                  <pic:spPr>
                    <a:xfrm>
                      <a:off x="0" y="0"/>
                      <a:ext cx="2228850" cy="4572000"/>
                    </a:xfrm>
                    <a:prstGeom prst="rect">
                      <a:avLst/>
                    </a:prstGeom>
                  </pic:spPr>
                </pic:pic>
              </a:graphicData>
            </a:graphic>
          </wp:inline>
        </w:drawing>
      </w:r>
    </w:p>
    <w:p w14:paraId="0E28200C" w14:textId="6C2F4950" w:rsidR="00661FC5" w:rsidRPr="00891594" w:rsidRDefault="29A22680" w:rsidP="51FF8BC9">
      <w:pPr>
        <w:jc w:val="center"/>
        <w:rPr>
          <w:lang w:val="sr-Latn-RS"/>
        </w:rPr>
      </w:pPr>
      <w:r w:rsidRPr="1EA03FBA">
        <w:rPr>
          <w:lang w:val="sr-Latn-RS"/>
        </w:rPr>
        <w:t>Slika 4 – Ekran za kreiranje naloga novom korisniku</w:t>
      </w:r>
    </w:p>
    <w:p w14:paraId="6D097F3E" w14:textId="47863926" w:rsidR="1EA03FBA" w:rsidRDefault="1EA03FBA" w:rsidP="1EA03FBA">
      <w:pPr>
        <w:jc w:val="center"/>
        <w:rPr>
          <w:lang w:val="sr-Latn-RS"/>
        </w:rPr>
      </w:pPr>
    </w:p>
    <w:p w14:paraId="4A90CD8B" w14:textId="22C9E22C" w:rsidR="13786552" w:rsidRDefault="13786552" w:rsidP="1EA03FBA">
      <w:pPr>
        <w:rPr>
          <w:lang w:val="sr-Latn-RS"/>
        </w:rPr>
      </w:pPr>
      <w:r w:rsidRPr="1EA03FBA">
        <w:rPr>
          <w:lang w:val="sr-Latn-RS"/>
        </w:rPr>
        <w:t>Svako od polja koje je označeno zvezdicom je obavezno i mora da se ispuni prilikom registracije, ukoliko neko od tih polja ostane prazno korisnik dobija obaveštenje o tome.</w:t>
      </w:r>
    </w:p>
    <w:p w14:paraId="49C1F2B6" w14:textId="4E9C99BB" w:rsidR="00661FC5" w:rsidRPr="00891594" w:rsidRDefault="00661FC5" w:rsidP="51FF8BC9">
      <w:pPr>
        <w:jc w:val="center"/>
        <w:rPr>
          <w:lang w:val="sr-Latn-RS"/>
        </w:rPr>
      </w:pPr>
    </w:p>
    <w:p w14:paraId="11DE8949" w14:textId="6461BD7F" w:rsidR="00661FC5" w:rsidRPr="00891594" w:rsidRDefault="00661FC5" w:rsidP="51FF8BC9">
      <w:pPr>
        <w:rPr>
          <w:lang w:val="sr-Latn-RS"/>
        </w:rPr>
      </w:pPr>
    </w:p>
    <w:p w14:paraId="1A21EE70" w14:textId="2D8E9FD1" w:rsidR="00661FC5" w:rsidRPr="00891594" w:rsidRDefault="37B15BC9" w:rsidP="51FF8BC9">
      <w:pPr>
        <w:pStyle w:val="Heading1"/>
        <w:ind w:left="0"/>
        <w:rPr>
          <w:lang w:val="sr-Latn-RS"/>
        </w:rPr>
      </w:pPr>
      <w:bookmarkStart w:id="7" w:name="_Toc75572696"/>
      <w:r w:rsidRPr="1EA03FBA">
        <w:rPr>
          <w:lang w:val="sr-Latn-RS"/>
        </w:rPr>
        <w:t>Navigacioni meni na dnu ekrana – Student</w:t>
      </w:r>
      <w:bookmarkEnd w:id="7"/>
    </w:p>
    <w:p w14:paraId="0B8749BD" w14:textId="5D10A5AC" w:rsidR="00661FC5" w:rsidRPr="00891594" w:rsidRDefault="6D0D7822" w:rsidP="51FF8BC9">
      <w:pPr>
        <w:rPr>
          <w:lang w:val="sr-Latn-RS"/>
        </w:rPr>
      </w:pPr>
      <w:r w:rsidRPr="51FF8BC9">
        <w:rPr>
          <w:lang w:val="sr-Latn-RS"/>
        </w:rPr>
        <w:t>Kada se korisnik prijavi na aplikaciju kao Student prika</w:t>
      </w:r>
      <w:r w:rsidR="1902CC4A" w:rsidRPr="51FF8BC9">
        <w:rPr>
          <w:lang w:val="sr-Latn-RS"/>
        </w:rPr>
        <w:t>zuje se ekran sa listom aktuelnih oglasa</w:t>
      </w:r>
      <w:r w:rsidR="3CDC8856" w:rsidRPr="51FF8BC9">
        <w:rPr>
          <w:lang w:val="sr-Latn-RS"/>
        </w:rPr>
        <w:t xml:space="preserve"> i na dnu ekrana je meni</w:t>
      </w:r>
      <w:r w:rsidR="300107FA" w:rsidRPr="51FF8BC9">
        <w:rPr>
          <w:lang w:val="sr-Latn-RS"/>
        </w:rPr>
        <w:t>. Ponuđene stavke u meniju su:</w:t>
      </w:r>
    </w:p>
    <w:p w14:paraId="75A24C87" w14:textId="0261E5B6" w:rsidR="00661FC5" w:rsidRPr="00891594" w:rsidRDefault="300107FA" w:rsidP="51FF8BC9">
      <w:pPr>
        <w:pStyle w:val="ListParagraph"/>
        <w:numPr>
          <w:ilvl w:val="0"/>
          <w:numId w:val="42"/>
        </w:numPr>
        <w:rPr>
          <w:lang w:val="sr-Latn-RS"/>
        </w:rPr>
      </w:pPr>
      <w:r w:rsidRPr="51FF8BC9">
        <w:rPr>
          <w:lang w:val="sr-Latn-RS"/>
        </w:rPr>
        <w:t>Feed (oglasi) - ovaj ekran se prikazuje odmah nakon prijave/registracije korisnika</w:t>
      </w:r>
    </w:p>
    <w:p w14:paraId="5A4A25BC" w14:textId="76F9CF4A" w:rsidR="00661FC5" w:rsidRPr="00891594" w:rsidRDefault="3442DF0A" w:rsidP="51FF8BC9">
      <w:pPr>
        <w:pStyle w:val="ListParagraph"/>
        <w:numPr>
          <w:ilvl w:val="0"/>
          <w:numId w:val="42"/>
        </w:numPr>
        <w:rPr>
          <w:lang w:val="sr-Latn-RS"/>
        </w:rPr>
      </w:pPr>
      <w:r w:rsidRPr="51FF8BC9">
        <w:rPr>
          <w:lang w:val="sr-Latn-RS"/>
        </w:rPr>
        <w:t>Notifications (obaveštenja)</w:t>
      </w:r>
    </w:p>
    <w:p w14:paraId="2EACA7C5" w14:textId="2778B32E" w:rsidR="00661FC5" w:rsidRPr="00891594" w:rsidRDefault="3442DF0A" w:rsidP="51FF8BC9">
      <w:pPr>
        <w:pStyle w:val="ListParagraph"/>
        <w:numPr>
          <w:ilvl w:val="0"/>
          <w:numId w:val="42"/>
        </w:numPr>
        <w:rPr>
          <w:lang w:val="sr-Latn-RS"/>
        </w:rPr>
      </w:pPr>
      <w:r w:rsidRPr="51FF8BC9">
        <w:rPr>
          <w:lang w:val="sr-Latn-RS"/>
        </w:rPr>
        <w:t>Job History</w:t>
      </w:r>
    </w:p>
    <w:p w14:paraId="266F2B81" w14:textId="3ACA4E24" w:rsidR="00661FC5" w:rsidRPr="00891594" w:rsidRDefault="3442DF0A" w:rsidP="51FF8BC9">
      <w:pPr>
        <w:pStyle w:val="ListParagraph"/>
        <w:numPr>
          <w:ilvl w:val="0"/>
          <w:numId w:val="42"/>
        </w:numPr>
        <w:rPr>
          <w:lang w:val="sr-Latn-RS"/>
        </w:rPr>
      </w:pPr>
      <w:r w:rsidRPr="51FF8BC9">
        <w:rPr>
          <w:lang w:val="sr-Latn-RS"/>
        </w:rPr>
        <w:t>For You</w:t>
      </w:r>
    </w:p>
    <w:p w14:paraId="334E3B6A" w14:textId="0FDDCADB" w:rsidR="00661FC5" w:rsidRPr="00891594" w:rsidRDefault="3442DF0A" w:rsidP="51FF8BC9">
      <w:pPr>
        <w:pStyle w:val="ListParagraph"/>
        <w:numPr>
          <w:ilvl w:val="0"/>
          <w:numId w:val="42"/>
        </w:numPr>
        <w:rPr>
          <w:lang w:val="sr-Latn-RS"/>
        </w:rPr>
      </w:pPr>
      <w:r w:rsidRPr="51FF8BC9">
        <w:rPr>
          <w:lang w:val="sr-Latn-RS"/>
        </w:rPr>
        <w:t>Profile</w:t>
      </w:r>
    </w:p>
    <w:p w14:paraId="0FD8AA2C" w14:textId="655CD594" w:rsidR="00661FC5" w:rsidRPr="00891594" w:rsidRDefault="00661FC5" w:rsidP="51FF8BC9">
      <w:pPr>
        <w:rPr>
          <w:lang w:val="sr-Latn-RS"/>
        </w:rPr>
      </w:pPr>
    </w:p>
    <w:p w14:paraId="336DBBDD" w14:textId="7102403F" w:rsidR="00661FC5" w:rsidRPr="00891594" w:rsidRDefault="3442DF0A" w:rsidP="51FF8BC9">
      <w:pPr>
        <w:rPr>
          <w:lang w:val="sr-Latn-RS"/>
        </w:rPr>
      </w:pPr>
      <w:r w:rsidRPr="51FF8BC9">
        <w:rPr>
          <w:lang w:val="sr-Latn-RS"/>
        </w:rPr>
        <w:t xml:space="preserve">Svaka od </w:t>
      </w:r>
      <w:r w:rsidR="20D14715" w:rsidRPr="51FF8BC9">
        <w:rPr>
          <w:lang w:val="sr-Latn-RS"/>
        </w:rPr>
        <w:t>navedenih</w:t>
      </w:r>
      <w:r w:rsidRPr="51FF8BC9">
        <w:rPr>
          <w:lang w:val="sr-Latn-RS"/>
        </w:rPr>
        <w:t xml:space="preserve"> stavk</w:t>
      </w:r>
      <w:r w:rsidR="711D2DBA" w:rsidRPr="51FF8BC9">
        <w:rPr>
          <w:lang w:val="sr-Latn-RS"/>
        </w:rPr>
        <w:t xml:space="preserve">i </w:t>
      </w:r>
      <w:r w:rsidRPr="51FF8BC9">
        <w:rPr>
          <w:lang w:val="sr-Latn-RS"/>
        </w:rPr>
        <w:t>u meniju ima ekran u aplikaciji</w:t>
      </w:r>
      <w:r w:rsidR="5B82CBAB" w:rsidRPr="51FF8BC9">
        <w:rPr>
          <w:lang w:val="sr-Latn-RS"/>
        </w:rPr>
        <w:t xml:space="preserve"> koji će biti prikazan u nastavku.</w:t>
      </w:r>
    </w:p>
    <w:p w14:paraId="1589FED3" w14:textId="5A1949A0" w:rsidR="1F795778" w:rsidRDefault="1F795778" w:rsidP="1F795778">
      <w:pPr>
        <w:rPr>
          <w:lang w:val="sr-Latn-RS"/>
        </w:rPr>
      </w:pPr>
    </w:p>
    <w:p w14:paraId="7DF0C39F" w14:textId="5504F39E" w:rsidR="00ED36AE" w:rsidRDefault="1881B973" w:rsidP="46C871F1">
      <w:pPr>
        <w:jc w:val="center"/>
      </w:pPr>
      <w:r>
        <w:rPr>
          <w:noProof/>
        </w:rPr>
        <w:drawing>
          <wp:inline distT="0" distB="0" distL="0" distR="0" wp14:anchorId="268DD5F0" wp14:editId="66AA0D05">
            <wp:extent cx="4572000" cy="1133475"/>
            <wp:effectExtent l="0" t="0" r="0" b="0"/>
            <wp:docPr id="1041783739" name="Picture 104178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7AB0D35C" w14:textId="595C7937" w:rsidR="1881B973" w:rsidRDefault="1881B973" w:rsidP="46C871F1">
      <w:pPr>
        <w:jc w:val="center"/>
        <w:rPr>
          <w:lang w:val="sr-Latn-RS"/>
        </w:rPr>
      </w:pPr>
      <w:r w:rsidRPr="46C871F1">
        <w:rPr>
          <w:lang w:val="sr-Latn-RS"/>
        </w:rPr>
        <w:t xml:space="preserve">Slika 5 – Prikaz menija za korisnika </w:t>
      </w:r>
      <w:r w:rsidRPr="65B1E809">
        <w:rPr>
          <w:lang w:val="sr-Latn-RS"/>
        </w:rPr>
        <w:t>tipa Student</w:t>
      </w:r>
    </w:p>
    <w:p w14:paraId="6B58D365" w14:textId="414CF99A" w:rsidR="00661FC5" w:rsidRPr="00891594" w:rsidRDefault="00661FC5" w:rsidP="51FF8BC9">
      <w:pPr>
        <w:rPr>
          <w:lang w:val="sr-Latn-RS"/>
        </w:rPr>
      </w:pPr>
    </w:p>
    <w:p w14:paraId="34E6181C" w14:textId="2A48B526" w:rsidR="00661FC5" w:rsidRPr="00891594" w:rsidRDefault="00661FC5" w:rsidP="6421CE6C">
      <w:pPr>
        <w:jc w:val="center"/>
        <w:rPr>
          <w:lang w:val="sr-Latn-RS"/>
        </w:rPr>
      </w:pPr>
    </w:p>
    <w:p w14:paraId="3FBB87DB" w14:textId="4A2FCD25" w:rsidR="00661FC5" w:rsidRPr="00891594" w:rsidRDefault="72EEF499" w:rsidP="51FF8BC9">
      <w:pPr>
        <w:rPr>
          <w:rFonts w:ascii="Arial" w:hAnsi="Arial" w:cs="Arial"/>
          <w:b/>
          <w:bCs/>
          <w:sz w:val="24"/>
          <w:szCs w:val="24"/>
          <w:lang w:val="sr-Latn-RS"/>
        </w:rPr>
      </w:pPr>
      <w:r w:rsidRPr="51FF8BC9">
        <w:rPr>
          <w:rFonts w:ascii="Arial" w:hAnsi="Arial" w:cs="Arial"/>
          <w:b/>
          <w:bCs/>
          <w:sz w:val="24"/>
          <w:szCs w:val="24"/>
          <w:lang w:val="sr-Latn-RS"/>
        </w:rPr>
        <w:t>6.1 Feed (oglasi)</w:t>
      </w:r>
    </w:p>
    <w:p w14:paraId="3624B83F" w14:textId="6D4F0692" w:rsidR="00661FC5" w:rsidRPr="00891594" w:rsidRDefault="00661FC5" w:rsidP="51FF8BC9">
      <w:pPr>
        <w:rPr>
          <w:rFonts w:ascii="Arial" w:hAnsi="Arial" w:cs="Arial"/>
          <w:lang w:val="sr-Latn-RS"/>
        </w:rPr>
      </w:pPr>
    </w:p>
    <w:p w14:paraId="16BBB3B9" w14:textId="380368AD" w:rsidR="00661FC5" w:rsidRPr="00891594" w:rsidRDefault="00661FC5" w:rsidP="51FF8BC9">
      <w:pPr>
        <w:rPr>
          <w:rFonts w:ascii="Arial" w:hAnsi="Arial" w:cs="Arial"/>
          <w:b/>
          <w:bCs/>
          <w:sz w:val="24"/>
          <w:szCs w:val="24"/>
          <w:lang w:val="sr-Latn-RS"/>
        </w:rPr>
      </w:pPr>
    </w:p>
    <w:p w14:paraId="0F65CACE" w14:textId="1AF121F2" w:rsidR="00661FC5" w:rsidRPr="00891594" w:rsidRDefault="2C27401C" w:rsidP="51FF8BC9">
      <w:pPr>
        <w:rPr>
          <w:lang w:val="sr-Latn-RS"/>
        </w:rPr>
      </w:pPr>
      <w:r w:rsidRPr="1EA03FBA">
        <w:rPr>
          <w:lang w:val="sr-Latn-RS"/>
        </w:rPr>
        <w:t>Ovo je inicijalni ekran u aplikaciji nakon prijave/registracije korisnika tipa Student</w:t>
      </w:r>
      <w:r w:rsidR="18317605" w:rsidRPr="1EA03FBA">
        <w:rPr>
          <w:lang w:val="sr-Latn-RS"/>
        </w:rPr>
        <w:t xml:space="preserve">. Do </w:t>
      </w:r>
      <w:r w:rsidR="04342579" w:rsidRPr="1EA03FBA">
        <w:rPr>
          <w:lang w:val="sr-Latn-RS"/>
        </w:rPr>
        <w:t xml:space="preserve">ovog </w:t>
      </w:r>
      <w:r w:rsidR="18317605" w:rsidRPr="1EA03FBA">
        <w:rPr>
          <w:lang w:val="sr-Latn-RS"/>
        </w:rPr>
        <w:t>ekrana se može doći i odabirom prve opcije (stavka Feed (</w:t>
      </w:r>
      <w:r w:rsidR="436DAF3A" w:rsidRPr="1EA03FBA">
        <w:rPr>
          <w:lang w:val="sr-Latn-RS"/>
        </w:rPr>
        <w:t>Oglasi</w:t>
      </w:r>
      <w:r w:rsidR="18317605" w:rsidRPr="1EA03FBA">
        <w:rPr>
          <w:lang w:val="sr-Latn-RS"/>
        </w:rPr>
        <w:t>)) u meniju na dnu</w:t>
      </w:r>
      <w:r w:rsidR="58F40A72" w:rsidRPr="1EA03FBA">
        <w:rPr>
          <w:lang w:val="sr-Latn-RS"/>
        </w:rPr>
        <w:t xml:space="preserve"> ekrana.</w:t>
      </w:r>
    </w:p>
    <w:p w14:paraId="4636FD3F" w14:textId="37A4184F" w:rsidR="1B2D9C30" w:rsidRDefault="1B2D9C30" w:rsidP="1EA03FBA">
      <w:pPr>
        <w:rPr>
          <w:lang w:val="sr-Latn-RS"/>
        </w:rPr>
      </w:pPr>
      <w:r w:rsidRPr="1EA03FBA">
        <w:rPr>
          <w:lang w:val="sr-Latn-RS"/>
        </w:rPr>
        <w:t xml:space="preserve">Na ovom ekranu nalazi se lista trenutno aktuelnih oglasa. Oglasi su inicijalno u listi sortirani po datumu objavljivanja. Korisnik ima mogućnost da oglase sortira po lokaciji, tako što kriterijum po kojem sortira bira iz padajuće liste Location. Pruža se mogućnost korisniku da filtrira date oglase po novčanoj naknadi, tako što u poljima za unos novčane naknade definiše opseg vrednosti naknade po kojoj će se vršiti filtriranje. Postoji i opcija filtriranja oglasa po lokaciji. </w:t>
      </w:r>
    </w:p>
    <w:p w14:paraId="5B52E655" w14:textId="084845BB" w:rsidR="1EA03FBA" w:rsidRDefault="1EA03FBA" w:rsidP="1EA03FBA">
      <w:pPr>
        <w:rPr>
          <w:lang w:val="sr-Latn-RS"/>
        </w:rPr>
      </w:pPr>
    </w:p>
    <w:p w14:paraId="7DB752FB" w14:textId="0A6F6EBA" w:rsidR="00F15FB6" w:rsidRDefault="3001A52C" w:rsidP="00F15FB6">
      <w:pPr>
        <w:jc w:val="center"/>
      </w:pPr>
      <w:r>
        <w:rPr>
          <w:noProof/>
        </w:rPr>
        <w:drawing>
          <wp:inline distT="0" distB="0" distL="0" distR="0" wp14:anchorId="39879298" wp14:editId="02942515">
            <wp:extent cx="2571750" cy="4572000"/>
            <wp:effectExtent l="0" t="0" r="0" b="0"/>
            <wp:docPr id="211978675" name="Picture 21197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7A06F51" w14:textId="50163D29" w:rsidR="3001A52C" w:rsidRDefault="3001A52C" w:rsidP="5926D440">
      <w:pPr>
        <w:jc w:val="center"/>
        <w:rPr>
          <w:lang w:val="sr-Latn-RS"/>
        </w:rPr>
      </w:pPr>
      <w:r w:rsidRPr="5926D440">
        <w:rPr>
          <w:lang w:val="sr-Latn-RS"/>
        </w:rPr>
        <w:t xml:space="preserve">Slika </w:t>
      </w:r>
      <w:r w:rsidR="3A6B8481" w:rsidRPr="65B1E809">
        <w:rPr>
          <w:lang w:val="sr-Latn-RS"/>
        </w:rPr>
        <w:t xml:space="preserve"> 6 </w:t>
      </w:r>
      <w:r w:rsidRPr="5926D440">
        <w:rPr>
          <w:lang w:val="sr-Latn-RS"/>
        </w:rPr>
        <w:t>– Prikaz ekrana sa oglasima</w:t>
      </w:r>
    </w:p>
    <w:p w14:paraId="34AFF0B1" w14:textId="2047A645" w:rsidR="5926D440" w:rsidRDefault="5926D440" w:rsidP="5926D440">
      <w:pPr>
        <w:jc w:val="center"/>
        <w:rPr>
          <w:lang w:val="sr-Latn-RS"/>
        </w:rPr>
      </w:pPr>
    </w:p>
    <w:p w14:paraId="4BF05320" w14:textId="41FDE727" w:rsidR="00C00837" w:rsidRPr="00C00837" w:rsidRDefault="1B2D9C30" w:rsidP="00C00837">
      <w:pPr>
        <w:rPr>
          <w:lang w:val="sr-Latn-RS"/>
        </w:rPr>
      </w:pPr>
      <w:r w:rsidRPr="1EA03FBA">
        <w:rPr>
          <w:lang w:val="sr-Latn-RS"/>
        </w:rPr>
        <w:t>Takođe, korisnik može da filtrira oglase na osnovu kategorija poslova. Klikom na dugme Categories korisnik na ekranu dobija listu čipova koje može da selektuje i time doda kategoriju u listu kategorija na osnovu koje želi da se izvrši filtriranje. Ukoliko želi da ukoni neku od kategorija potrebno je da ponovo klikne na prethodno označenu kategoriju. Za sve vreme biranja kategorija od strane korisnika dugme Apply filters nije dostupno. Kada korisnik završi sa odabirom željenih kategorija potrebno je da klikne na dugme OK, kako bi dugme Apply filters ponovo postalo vidjivo. Pritiskom na dugme OK nestaje i lista čipova kojima se vrši odabir željenih kategorija.</w:t>
      </w:r>
    </w:p>
    <w:p w14:paraId="18C42A55" w14:textId="778EF542" w:rsidR="65B1E809" w:rsidRDefault="65B1E809" w:rsidP="65B1E809">
      <w:pPr>
        <w:rPr>
          <w:lang w:val="sr-Latn-RS"/>
        </w:rPr>
      </w:pPr>
    </w:p>
    <w:p w14:paraId="639A4F81" w14:textId="37148FF7" w:rsidR="00FC4EE0" w:rsidRPr="00FC4EE0" w:rsidRDefault="5D1CE846" w:rsidP="00FC4EE0">
      <w:pPr>
        <w:jc w:val="center"/>
        <w:rPr>
          <w:lang w:val="sr-Latn-RS"/>
        </w:rPr>
      </w:pPr>
      <w:r>
        <w:rPr>
          <w:noProof/>
        </w:rPr>
        <w:drawing>
          <wp:inline distT="0" distB="0" distL="0" distR="0" wp14:anchorId="0A1575CE" wp14:editId="44211801">
            <wp:extent cx="2571750" cy="4572000"/>
            <wp:effectExtent l="0" t="0" r="0" b="0"/>
            <wp:docPr id="763429095" name="Picture 76342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Pr="3C004D8A">
        <w:rPr>
          <w:lang w:val="sr-Latn-RS"/>
        </w:rPr>
        <w:t xml:space="preserve">     </w:t>
      </w:r>
      <w:r>
        <w:rPr>
          <w:noProof/>
        </w:rPr>
        <w:drawing>
          <wp:inline distT="0" distB="0" distL="0" distR="0" wp14:anchorId="274E5D2E" wp14:editId="540B027F">
            <wp:extent cx="2571750" cy="4572000"/>
            <wp:effectExtent l="0" t="0" r="0" b="0"/>
            <wp:docPr id="312803530" name="Picture 31280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7E847B8" w14:textId="3F441EC8" w:rsidR="5D1CE846" w:rsidRDefault="5D1CE846" w:rsidP="3A09703A">
      <w:pPr>
        <w:jc w:val="center"/>
        <w:rPr>
          <w:lang w:val="sr-Latn-RS"/>
        </w:rPr>
      </w:pPr>
      <w:r w:rsidRPr="126C752D">
        <w:rPr>
          <w:lang w:val="sr-Latn-RS"/>
        </w:rPr>
        <w:t>Slike</w:t>
      </w:r>
      <w:r w:rsidR="7017CE47" w:rsidRPr="65B1E809">
        <w:rPr>
          <w:lang w:val="sr-Latn-RS"/>
        </w:rPr>
        <w:t xml:space="preserve"> 7 i 8 </w:t>
      </w:r>
      <w:r w:rsidRPr="126C752D">
        <w:rPr>
          <w:lang w:val="sr-Latn-RS"/>
        </w:rPr>
        <w:t xml:space="preserve"> – Prikaz dijaloga odabira kategorija i prikaz ekrana sa oglasima </w:t>
      </w:r>
      <w:r w:rsidRPr="4B20A057">
        <w:rPr>
          <w:lang w:val="sr-Latn-RS"/>
        </w:rPr>
        <w:t>nakon filtera po odabranim kategorijama</w:t>
      </w:r>
    </w:p>
    <w:p w14:paraId="30E1A8FD" w14:textId="1D6A255F" w:rsidR="1EA03FBA" w:rsidRDefault="1EA03FBA" w:rsidP="1EA03FBA">
      <w:pPr>
        <w:rPr>
          <w:rFonts w:ascii="Arial" w:hAnsi="Arial" w:cs="Arial"/>
          <w:b/>
          <w:bCs/>
          <w:sz w:val="24"/>
          <w:szCs w:val="24"/>
          <w:lang w:val="sr-Latn-RS"/>
        </w:rPr>
      </w:pPr>
    </w:p>
    <w:p w14:paraId="4291CCFE" w14:textId="2625CD18" w:rsidR="1B2D9C30" w:rsidRDefault="1B2D9C30" w:rsidP="1EA03FBA">
      <w:pPr>
        <w:rPr>
          <w:lang w:val="sr-Latn-RS"/>
        </w:rPr>
      </w:pPr>
      <w:r w:rsidRPr="1EA03FBA">
        <w:rPr>
          <w:lang w:val="sr-Latn-RS"/>
        </w:rPr>
        <w:t xml:space="preserve">Klikom na neki od oglasa u listi, korisnik biva prebačen na ekran tog oglasa, gde se nalaze sve detaljne informacije o oglasu. U daljem tekstu biće i opis ekrana za prikaz pojedinačnog oglasa u odeljku </w:t>
      </w:r>
      <w:r w:rsidRPr="3C004D8A">
        <w:rPr>
          <w:i/>
          <w:lang w:val="sr-Latn-RS"/>
        </w:rPr>
        <w:t xml:space="preserve">Prikaz </w:t>
      </w:r>
      <w:r w:rsidRPr="1F795778">
        <w:rPr>
          <w:i/>
          <w:iCs/>
          <w:lang w:val="sr-Latn-RS"/>
        </w:rPr>
        <w:t>og</w:t>
      </w:r>
      <w:r w:rsidR="2C28F38E" w:rsidRPr="1F795778">
        <w:rPr>
          <w:i/>
          <w:iCs/>
          <w:lang w:val="sr-Latn-RS"/>
        </w:rPr>
        <w:t>la</w:t>
      </w:r>
      <w:r w:rsidRPr="1F795778">
        <w:rPr>
          <w:i/>
          <w:iCs/>
          <w:lang w:val="sr-Latn-RS"/>
        </w:rPr>
        <w:t>sa</w:t>
      </w:r>
      <w:r w:rsidRPr="1F795778">
        <w:rPr>
          <w:lang w:val="sr-Latn-RS"/>
        </w:rPr>
        <w:t>.</w:t>
      </w:r>
    </w:p>
    <w:p w14:paraId="6DE4B25B" w14:textId="4439E78A" w:rsidR="1EA03FBA" w:rsidRDefault="1EA03FBA" w:rsidP="1EA03FBA">
      <w:pPr>
        <w:rPr>
          <w:lang w:val="sr-Latn-RS"/>
        </w:rPr>
      </w:pPr>
    </w:p>
    <w:p w14:paraId="3E01BADC" w14:textId="48CF1D5C" w:rsidR="51FF8BC9" w:rsidRDefault="51FF8BC9" w:rsidP="51FF8BC9">
      <w:pPr>
        <w:rPr>
          <w:rFonts w:ascii="Arial" w:hAnsi="Arial" w:cs="Arial"/>
          <w:b/>
          <w:bCs/>
          <w:sz w:val="24"/>
          <w:szCs w:val="24"/>
          <w:lang w:val="sr-Latn-RS"/>
        </w:rPr>
      </w:pPr>
    </w:p>
    <w:p w14:paraId="21811483" w14:textId="05ECBD7D" w:rsidR="518873E2" w:rsidRDefault="518873E2" w:rsidP="51FF8BC9">
      <w:pPr>
        <w:rPr>
          <w:rFonts w:ascii="Arial" w:hAnsi="Arial" w:cs="Arial"/>
          <w:b/>
          <w:bCs/>
          <w:sz w:val="24"/>
          <w:szCs w:val="24"/>
          <w:lang w:val="sr-Latn-RS"/>
        </w:rPr>
      </w:pPr>
      <w:r w:rsidRPr="51FF8BC9">
        <w:rPr>
          <w:rFonts w:ascii="Arial" w:hAnsi="Arial" w:cs="Arial"/>
          <w:b/>
          <w:bCs/>
          <w:sz w:val="24"/>
          <w:szCs w:val="24"/>
          <w:lang w:val="sr-Latn-RS"/>
        </w:rPr>
        <w:t>6.2 Notifications (obaveštenja)</w:t>
      </w:r>
    </w:p>
    <w:p w14:paraId="485A7B2E" w14:textId="25FD6D66" w:rsidR="51FF8BC9" w:rsidRDefault="51FF8BC9" w:rsidP="51FF8BC9">
      <w:pPr>
        <w:rPr>
          <w:rFonts w:ascii="Arial" w:hAnsi="Arial" w:cs="Arial"/>
          <w:b/>
          <w:bCs/>
          <w:sz w:val="24"/>
          <w:szCs w:val="24"/>
          <w:lang w:val="sr-Latn-RS"/>
        </w:rPr>
      </w:pPr>
    </w:p>
    <w:p w14:paraId="5FDCF6F8" w14:textId="1DA1D9C2" w:rsidR="51FF8BC9" w:rsidRDefault="51FF8BC9" w:rsidP="51FF8BC9">
      <w:pPr>
        <w:rPr>
          <w:rFonts w:ascii="Arial" w:hAnsi="Arial" w:cs="Arial"/>
          <w:b/>
          <w:bCs/>
          <w:sz w:val="24"/>
          <w:szCs w:val="24"/>
          <w:lang w:val="sr-Latn-RS"/>
        </w:rPr>
      </w:pPr>
    </w:p>
    <w:p w14:paraId="3C3B497F" w14:textId="18C03387" w:rsidR="3A39406D" w:rsidRDefault="3A39406D" w:rsidP="51FF8BC9">
      <w:pPr>
        <w:rPr>
          <w:rFonts w:ascii="Arial" w:hAnsi="Arial" w:cs="Arial"/>
          <w:b/>
          <w:bCs/>
          <w:sz w:val="24"/>
          <w:szCs w:val="24"/>
          <w:lang w:val="sr-Latn-RS"/>
        </w:rPr>
      </w:pPr>
      <w:r w:rsidRPr="51FF8BC9">
        <w:rPr>
          <w:lang w:val="sr-Latn-RS"/>
        </w:rPr>
        <w:t>Do ovog ekrana se dolazi odabirom druge stavke (stavka Notifications (obaveštenja)) u meniju na dnu ekrana.</w:t>
      </w:r>
    </w:p>
    <w:p w14:paraId="28FC1301" w14:textId="6B589EE8" w:rsidR="518873E2" w:rsidRDefault="518873E2" w:rsidP="51FF8BC9">
      <w:pPr>
        <w:rPr>
          <w:rFonts w:ascii="Arial" w:hAnsi="Arial" w:cs="Arial"/>
          <w:b/>
          <w:bCs/>
          <w:sz w:val="24"/>
          <w:szCs w:val="24"/>
          <w:lang w:val="sr-Latn-RS"/>
        </w:rPr>
      </w:pPr>
      <w:r w:rsidRPr="1EA03FBA">
        <w:rPr>
          <w:lang w:val="sr-Latn-RS"/>
        </w:rPr>
        <w:t xml:space="preserve">Na ovom ekrnanu prikazuju se sva obaveštenja koja je korisnik dobio. </w:t>
      </w:r>
      <w:r w:rsidR="2B9DFC76" w:rsidRPr="1EA03FBA">
        <w:rPr>
          <w:lang w:val="sr-Latn-RS"/>
        </w:rPr>
        <w:t>Postoje 4 tipa obaveštenja</w:t>
      </w:r>
      <w:r w:rsidR="3732E422" w:rsidRPr="1EA03FBA">
        <w:rPr>
          <w:lang w:val="sr-Latn-RS"/>
        </w:rPr>
        <w:t xml:space="preserve"> koje korisnik tipa Student može da dobije</w:t>
      </w:r>
      <w:r w:rsidR="2B9DFC76" w:rsidRPr="1EA03FBA">
        <w:rPr>
          <w:lang w:val="sr-Latn-RS"/>
        </w:rPr>
        <w:t>:</w:t>
      </w:r>
    </w:p>
    <w:p w14:paraId="7CDE698A" w14:textId="7B7EA51E" w:rsidR="2B9DFC76" w:rsidRDefault="2B9DFC76" w:rsidP="51FF8BC9">
      <w:pPr>
        <w:pStyle w:val="ListParagraph"/>
        <w:numPr>
          <w:ilvl w:val="0"/>
          <w:numId w:val="39"/>
        </w:numPr>
      </w:pPr>
      <w:r>
        <w:t>Radnik</w:t>
      </w:r>
      <w:r w:rsidR="43FA773E">
        <w:t xml:space="preserve"> (student)</w:t>
      </w:r>
      <w:r>
        <w:t xml:space="preserve"> je prihvaćen za posao za koji je aplicirao putem oglasa</w:t>
      </w:r>
    </w:p>
    <w:p w14:paraId="52A537F9" w14:textId="0FF2CAB6" w:rsidR="2B9DFC76" w:rsidRDefault="2B9DFC76" w:rsidP="51FF8BC9">
      <w:pPr>
        <w:pStyle w:val="ListParagraph"/>
        <w:numPr>
          <w:ilvl w:val="0"/>
          <w:numId w:val="39"/>
        </w:numPr>
        <w:rPr>
          <w:lang w:val="sr-Latn-RS"/>
        </w:rPr>
      </w:pPr>
      <w:r>
        <w:t>Radnik</w:t>
      </w:r>
      <w:r w:rsidR="24A12A88">
        <w:t xml:space="preserve"> (student)</w:t>
      </w:r>
      <w:r>
        <w:t xml:space="preserve"> nije prihvaćen za posao za koji je aplicirao putem oglasa</w:t>
      </w:r>
    </w:p>
    <w:p w14:paraId="0BDD6042" w14:textId="37EA05B0" w:rsidR="2B9DFC76" w:rsidRDefault="2B9DFC76" w:rsidP="51FF8BC9">
      <w:pPr>
        <w:pStyle w:val="ListParagraph"/>
        <w:numPr>
          <w:ilvl w:val="0"/>
          <w:numId w:val="39"/>
        </w:numPr>
      </w:pPr>
      <w:r>
        <w:t>Obaveštenja vezana za komentare</w:t>
      </w:r>
      <w:r w:rsidR="2113B5FE">
        <w:t xml:space="preserve"> - neki korisnik je ostavio komentar na profilu drugog korisnika prilikom ocenjivanja</w:t>
      </w:r>
    </w:p>
    <w:p w14:paraId="66713AA4" w14:textId="491320AE" w:rsidR="2B9DFC76" w:rsidRDefault="2B9DFC76" w:rsidP="51FF8BC9">
      <w:pPr>
        <w:pStyle w:val="ListParagraph"/>
        <w:numPr>
          <w:ilvl w:val="0"/>
          <w:numId w:val="39"/>
        </w:numPr>
      </w:pPr>
      <w:r>
        <w:t xml:space="preserve">Obaveštenje o ocenjivanju </w:t>
      </w:r>
      <w:r w:rsidR="29B3803B">
        <w:t>- jedan korisnik je ocenio drugog korisnika</w:t>
      </w:r>
    </w:p>
    <w:p w14:paraId="1ECD2737" w14:textId="464C41EC" w:rsidR="51FF8BC9" w:rsidRDefault="51FF8BC9" w:rsidP="51FF8BC9"/>
    <w:p w14:paraId="6B61EDB5" w14:textId="5953AD13" w:rsidR="2B9DFC76" w:rsidRDefault="2B9DFC76" w:rsidP="6238B4EF">
      <w:pPr>
        <w:jc w:val="center"/>
        <w:rPr>
          <w:rFonts w:ascii="Arial" w:hAnsi="Arial" w:cs="Arial"/>
          <w:b/>
          <w:bCs/>
          <w:sz w:val="24"/>
          <w:szCs w:val="24"/>
          <w:lang w:val="sr-Latn-RS"/>
        </w:rPr>
      </w:pPr>
    </w:p>
    <w:p w14:paraId="33AB1673" w14:textId="77777777" w:rsidR="40130A8E" w:rsidRDefault="40130A8E" w:rsidP="00624D90">
      <w:pPr>
        <w:jc w:val="center"/>
        <w:rPr>
          <w:noProof/>
        </w:rPr>
      </w:pPr>
    </w:p>
    <w:p w14:paraId="7A2A8DD0" w14:textId="2BBAADD2" w:rsidR="00FD2C5E" w:rsidRPr="00FD2C5E" w:rsidRDefault="40130A8E" w:rsidP="00FD2C5E">
      <w:pPr>
        <w:jc w:val="center"/>
      </w:pPr>
      <w:r>
        <w:rPr>
          <w:noProof/>
        </w:rPr>
        <w:drawing>
          <wp:inline distT="0" distB="0" distL="0" distR="0" wp14:anchorId="5EDBA5E5" wp14:editId="55048D01">
            <wp:extent cx="2571750" cy="4572000"/>
            <wp:effectExtent l="0" t="0" r="0" b="0"/>
            <wp:docPr id="616172655" name="Picture 61617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65F5CCA5" w14:textId="13DB6719" w:rsidR="40130A8E" w:rsidRDefault="40130A8E" w:rsidP="58F81056">
      <w:pPr>
        <w:jc w:val="center"/>
      </w:pPr>
      <w:r>
        <w:t xml:space="preserve">Slika </w:t>
      </w:r>
      <w:r w:rsidR="600715DA">
        <w:t xml:space="preserve">9 </w:t>
      </w:r>
      <w:r>
        <w:t>– Prikaz notifikacija korisnika tipa Student</w:t>
      </w:r>
    </w:p>
    <w:p w14:paraId="697A3AFE" w14:textId="6FB184E0" w:rsidR="7E57EB2F" w:rsidRDefault="7E57EB2F" w:rsidP="7E57EB2F">
      <w:pPr>
        <w:jc w:val="center"/>
      </w:pPr>
    </w:p>
    <w:p w14:paraId="7F3E0438" w14:textId="496B6E6F" w:rsidR="32F78DA6" w:rsidRDefault="32F78DA6" w:rsidP="51FF8BC9">
      <w:pPr>
        <w:rPr>
          <w:rFonts w:ascii="Arial" w:hAnsi="Arial" w:cs="Arial"/>
          <w:b/>
          <w:bCs/>
          <w:sz w:val="24"/>
          <w:szCs w:val="24"/>
          <w:lang w:val="sr-Latn-RS"/>
        </w:rPr>
      </w:pPr>
      <w:r w:rsidRPr="51FF8BC9">
        <w:rPr>
          <w:rFonts w:ascii="Arial" w:hAnsi="Arial" w:cs="Arial"/>
          <w:b/>
          <w:bCs/>
          <w:sz w:val="24"/>
          <w:szCs w:val="24"/>
          <w:lang w:val="sr-Latn-RS"/>
        </w:rPr>
        <w:t>6.</w:t>
      </w:r>
      <w:r w:rsidR="1C053DC1" w:rsidRPr="51FF8BC9">
        <w:rPr>
          <w:rFonts w:ascii="Arial" w:hAnsi="Arial" w:cs="Arial"/>
          <w:b/>
          <w:bCs/>
          <w:sz w:val="24"/>
          <w:szCs w:val="24"/>
          <w:lang w:val="sr-Latn-RS"/>
        </w:rPr>
        <w:t>3</w:t>
      </w:r>
      <w:r w:rsidRPr="51FF8BC9">
        <w:rPr>
          <w:rFonts w:ascii="Arial" w:hAnsi="Arial" w:cs="Arial"/>
          <w:b/>
          <w:bCs/>
          <w:sz w:val="24"/>
          <w:szCs w:val="24"/>
          <w:lang w:val="sr-Latn-RS"/>
        </w:rPr>
        <w:t xml:space="preserve"> Job History (</w:t>
      </w:r>
      <w:r w:rsidR="7B4C9D32" w:rsidRPr="51FF8BC9">
        <w:rPr>
          <w:rFonts w:ascii="Arial" w:hAnsi="Arial" w:cs="Arial"/>
          <w:b/>
          <w:bCs/>
          <w:sz w:val="24"/>
          <w:szCs w:val="24"/>
          <w:lang w:val="sr-Latn-RS"/>
        </w:rPr>
        <w:t>Moj poslovi</w:t>
      </w:r>
      <w:r w:rsidRPr="51FF8BC9">
        <w:rPr>
          <w:rFonts w:ascii="Arial" w:hAnsi="Arial" w:cs="Arial"/>
          <w:b/>
          <w:bCs/>
          <w:sz w:val="24"/>
          <w:szCs w:val="24"/>
          <w:lang w:val="sr-Latn-RS"/>
        </w:rPr>
        <w:t>)</w:t>
      </w:r>
    </w:p>
    <w:p w14:paraId="74A1F68C" w14:textId="62658D5B" w:rsidR="51FF8BC9" w:rsidRDefault="51FF8BC9" w:rsidP="51FF8BC9">
      <w:pPr>
        <w:rPr>
          <w:rFonts w:ascii="Arial" w:hAnsi="Arial" w:cs="Arial"/>
          <w:b/>
          <w:bCs/>
          <w:sz w:val="24"/>
          <w:szCs w:val="24"/>
          <w:lang w:val="sr-Latn-RS"/>
        </w:rPr>
      </w:pPr>
    </w:p>
    <w:p w14:paraId="04AD8FF8" w14:textId="203EC657" w:rsidR="51FF8BC9" w:rsidRDefault="51FF8BC9" w:rsidP="51FF8BC9">
      <w:pPr>
        <w:rPr>
          <w:rFonts w:ascii="Arial" w:hAnsi="Arial" w:cs="Arial"/>
          <w:b/>
          <w:bCs/>
          <w:sz w:val="24"/>
          <w:szCs w:val="24"/>
          <w:lang w:val="sr-Latn-RS"/>
        </w:rPr>
      </w:pPr>
    </w:p>
    <w:p w14:paraId="5D969806" w14:textId="1E5DC071" w:rsidR="10A2CD90" w:rsidRDefault="10A2CD90" w:rsidP="51FF8BC9">
      <w:pPr>
        <w:rPr>
          <w:lang w:val="sr-Latn-RS"/>
        </w:rPr>
      </w:pPr>
      <w:r w:rsidRPr="51FF8BC9">
        <w:rPr>
          <w:lang w:val="sr-Latn-RS"/>
        </w:rPr>
        <w:t xml:space="preserve">Do ovog ekrana se dolazi odabirom treće stavke (stavka Job History (Moj poslovi)) u meniju na dnu </w:t>
      </w:r>
      <w:r w:rsidR="347C899C" w:rsidRPr="51FF8BC9">
        <w:rPr>
          <w:lang w:val="sr-Latn-RS"/>
        </w:rPr>
        <w:t>ekrana. Ekran sadrži informacije o svim poslovima koje je student (radnik) prethodno obavio. Kartica koja daje informacije o jednom poslu sadrži nazi</w:t>
      </w:r>
      <w:r w:rsidR="0786018F" w:rsidRPr="51FF8BC9">
        <w:rPr>
          <w:lang w:val="sr-Latn-RS"/>
        </w:rPr>
        <w:t xml:space="preserve">v oglasa na koji je student ranije aplicirao, datum postavljanja istog, kao i ocenu koju je radnik dobio od strane poslodavca nakon završenog posla. </w:t>
      </w:r>
    </w:p>
    <w:p w14:paraId="64E4AD3E" w14:textId="594D7584" w:rsidR="51FF8BC9" w:rsidRDefault="51FF8BC9" w:rsidP="51FF8BC9">
      <w:pPr>
        <w:rPr>
          <w:lang w:val="sr-Latn-RS"/>
        </w:rPr>
      </w:pPr>
    </w:p>
    <w:p w14:paraId="073AAED6" w14:textId="6361267E" w:rsidR="005E0EC9" w:rsidRDefault="40DA6777" w:rsidP="4D098688">
      <w:pPr>
        <w:jc w:val="center"/>
      </w:pPr>
      <w:r>
        <w:rPr>
          <w:noProof/>
        </w:rPr>
        <w:drawing>
          <wp:inline distT="0" distB="0" distL="0" distR="0" wp14:anchorId="4B907DC5" wp14:editId="64FFC206">
            <wp:extent cx="2571750" cy="4572000"/>
            <wp:effectExtent l="0" t="0" r="0" b="0"/>
            <wp:docPr id="237773347" name="Picture 2377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8730634" w14:textId="1955E168" w:rsidR="40DA6777" w:rsidRDefault="40DA6777" w:rsidP="4D098688">
      <w:pPr>
        <w:jc w:val="center"/>
        <w:rPr>
          <w:lang w:val="sr-Latn-RS"/>
        </w:rPr>
      </w:pPr>
      <w:r w:rsidRPr="6C25EEEA">
        <w:rPr>
          <w:lang w:val="sr-Latn-RS"/>
        </w:rPr>
        <w:t xml:space="preserve">Slika </w:t>
      </w:r>
      <w:r w:rsidR="321C7B80" w:rsidRPr="65B1E809">
        <w:rPr>
          <w:lang w:val="sr-Latn-RS"/>
        </w:rPr>
        <w:t xml:space="preserve"> </w:t>
      </w:r>
      <w:r w:rsidR="321C7B80" w:rsidRPr="45342974">
        <w:rPr>
          <w:lang w:val="sr-Latn-RS"/>
        </w:rPr>
        <w:t xml:space="preserve">10 </w:t>
      </w:r>
      <w:r w:rsidRPr="6C25EEEA">
        <w:rPr>
          <w:lang w:val="sr-Latn-RS"/>
        </w:rPr>
        <w:t xml:space="preserve">– Prikaz ekrana poslova koje je student </w:t>
      </w:r>
      <w:r w:rsidRPr="7E57EB2F">
        <w:rPr>
          <w:lang w:val="sr-Latn-RS"/>
        </w:rPr>
        <w:t>obavio</w:t>
      </w:r>
    </w:p>
    <w:p w14:paraId="56AF5FBD" w14:textId="3506005A" w:rsidR="51FF8BC9" w:rsidRDefault="51FF8BC9" w:rsidP="5AC2D772">
      <w:pPr>
        <w:jc w:val="center"/>
        <w:rPr>
          <w:lang w:val="sr-Latn-RS"/>
        </w:rPr>
      </w:pPr>
    </w:p>
    <w:p w14:paraId="501A6BC0" w14:textId="110F5727" w:rsidR="51FF8BC9" w:rsidRDefault="51FF8BC9" w:rsidP="51FF8BC9">
      <w:pPr>
        <w:rPr>
          <w:lang w:val="sr-Latn-RS"/>
        </w:rPr>
      </w:pPr>
    </w:p>
    <w:p w14:paraId="1676731B" w14:textId="7752DC2B" w:rsidR="62D3C5B2" w:rsidRDefault="62D3C5B2" w:rsidP="51FF8BC9">
      <w:pPr>
        <w:rPr>
          <w:rFonts w:ascii="Arial" w:hAnsi="Arial" w:cs="Arial"/>
          <w:b/>
          <w:bCs/>
          <w:sz w:val="24"/>
          <w:szCs w:val="24"/>
          <w:lang w:val="sr-Latn-RS"/>
        </w:rPr>
      </w:pPr>
      <w:r w:rsidRPr="51FF8BC9">
        <w:rPr>
          <w:rFonts w:ascii="Arial" w:hAnsi="Arial" w:cs="Arial"/>
          <w:b/>
          <w:bCs/>
          <w:sz w:val="24"/>
          <w:szCs w:val="24"/>
          <w:lang w:val="sr-Latn-RS"/>
        </w:rPr>
        <w:t>6.4 For You (Za Vas)</w:t>
      </w:r>
    </w:p>
    <w:p w14:paraId="750D8301" w14:textId="3E75BD2D" w:rsidR="51FF8BC9" w:rsidRDefault="51FF8BC9" w:rsidP="51FF8BC9">
      <w:pPr>
        <w:rPr>
          <w:rFonts w:ascii="Arial" w:hAnsi="Arial" w:cs="Arial"/>
          <w:b/>
          <w:bCs/>
          <w:sz w:val="24"/>
          <w:szCs w:val="24"/>
          <w:lang w:val="sr-Latn-RS"/>
        </w:rPr>
      </w:pPr>
    </w:p>
    <w:p w14:paraId="1FB333A9" w14:textId="7C73849A" w:rsidR="51FF8BC9" w:rsidRDefault="51FF8BC9" w:rsidP="51FF8BC9">
      <w:pPr>
        <w:rPr>
          <w:rFonts w:ascii="Arial" w:hAnsi="Arial" w:cs="Arial"/>
          <w:b/>
          <w:bCs/>
          <w:sz w:val="24"/>
          <w:szCs w:val="24"/>
          <w:lang w:val="sr-Latn-RS"/>
        </w:rPr>
      </w:pPr>
    </w:p>
    <w:p w14:paraId="283369F5" w14:textId="2316821D" w:rsidR="62D3C5B2" w:rsidRDefault="62D3C5B2" w:rsidP="51FF8BC9">
      <w:pPr>
        <w:rPr>
          <w:lang w:val="sr-Latn-RS"/>
        </w:rPr>
      </w:pPr>
      <w:r w:rsidRPr="51FF8BC9">
        <w:rPr>
          <w:lang w:val="sr-Latn-RS"/>
        </w:rPr>
        <w:t>Do ovog ekrana se dolazi odabirom četvrte stavke (stavka For You (Za Vas)) u meniju na dnu ekrana. Ovaj ekran prikazuje oglase za posao koji su preporučen</w:t>
      </w:r>
      <w:r w:rsidR="68392830" w:rsidRPr="51FF8BC9">
        <w:rPr>
          <w:lang w:val="sr-Latn-RS"/>
        </w:rPr>
        <w:t xml:space="preserve">i studentu (radniku) na osnovu poslova za koje je ranije bio aplicirao. Klikom na neki od oglasa u listi, korisnik se prabacuje na ekran </w:t>
      </w:r>
      <w:r w:rsidR="4BB8FD54" w:rsidRPr="51FF8BC9">
        <w:rPr>
          <w:lang w:val="sr-Latn-RS"/>
        </w:rPr>
        <w:t>koji prikazuje taj oglas.</w:t>
      </w:r>
    </w:p>
    <w:p w14:paraId="0AE3652A" w14:textId="19992F14" w:rsidR="51FF8BC9" w:rsidRDefault="51FF8BC9" w:rsidP="51FF8BC9">
      <w:pPr>
        <w:rPr>
          <w:lang w:val="sr-Latn-RS"/>
        </w:rPr>
      </w:pPr>
    </w:p>
    <w:p w14:paraId="281BB710" w14:textId="0131BFCA" w:rsidR="51FF8BC9" w:rsidRDefault="51FF8BC9" w:rsidP="57E78F94">
      <w:pPr>
        <w:jc w:val="center"/>
        <w:rPr>
          <w:lang w:val="sr-Latn-RS"/>
        </w:rPr>
      </w:pPr>
    </w:p>
    <w:p w14:paraId="19966C84" w14:textId="0131BFCA" w:rsidR="30519AAC" w:rsidRDefault="30519AAC" w:rsidP="57E78F94">
      <w:pPr>
        <w:jc w:val="center"/>
        <w:rPr>
          <w:noProof/>
        </w:rPr>
      </w:pPr>
    </w:p>
    <w:p w14:paraId="05DA9181" w14:textId="5A44B9BD" w:rsidR="00156FDD" w:rsidRDefault="30519AAC" w:rsidP="00156FDD">
      <w:pPr>
        <w:jc w:val="center"/>
      </w:pPr>
      <w:r>
        <w:rPr>
          <w:noProof/>
        </w:rPr>
        <w:drawing>
          <wp:inline distT="0" distB="0" distL="0" distR="0" wp14:anchorId="69B1B367" wp14:editId="5C63EFCA">
            <wp:extent cx="2571750" cy="4572000"/>
            <wp:effectExtent l="0" t="0" r="0" b="0"/>
            <wp:docPr id="1229159063" name="Picture 122915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67D9C9A" w14:textId="57025185" w:rsidR="30519AAC" w:rsidRDefault="30519AAC" w:rsidP="5AC2D772">
      <w:pPr>
        <w:jc w:val="center"/>
        <w:rPr>
          <w:lang w:val="sr-Latn-RS"/>
        </w:rPr>
      </w:pPr>
      <w:r w:rsidRPr="5AC2D772">
        <w:rPr>
          <w:lang w:val="sr-Latn-RS"/>
        </w:rPr>
        <w:t xml:space="preserve">Slika </w:t>
      </w:r>
      <w:r w:rsidR="206DD059" w:rsidRPr="45342974">
        <w:rPr>
          <w:lang w:val="sr-Latn-RS"/>
        </w:rPr>
        <w:t>11</w:t>
      </w:r>
      <w:r w:rsidRPr="45342974">
        <w:rPr>
          <w:lang w:val="sr-Latn-RS"/>
        </w:rPr>
        <w:t xml:space="preserve"> </w:t>
      </w:r>
      <w:r w:rsidRPr="5AC2D772">
        <w:rPr>
          <w:lang w:val="sr-Latn-RS"/>
        </w:rPr>
        <w:t>– Prikaz ekrana za preporučene oglase</w:t>
      </w:r>
    </w:p>
    <w:p w14:paraId="7BAC2A0F" w14:textId="73A90C0B" w:rsidR="00E87983" w:rsidRPr="00E87983" w:rsidRDefault="00E87983" w:rsidP="00E87983">
      <w:pPr>
        <w:rPr>
          <w:lang w:val="sr-Latn-RS"/>
        </w:rPr>
      </w:pPr>
    </w:p>
    <w:p w14:paraId="3E7BB87F" w14:textId="6826C153" w:rsidR="6ACAE793" w:rsidRDefault="6ACAE793" w:rsidP="6ACAE793">
      <w:pPr>
        <w:rPr>
          <w:lang w:val="sr-Latn-RS"/>
        </w:rPr>
      </w:pPr>
    </w:p>
    <w:p w14:paraId="30405424" w14:textId="6AA2D629" w:rsidR="6ACAE793" w:rsidRDefault="6ACAE793" w:rsidP="6ACAE793">
      <w:pPr>
        <w:rPr>
          <w:lang w:val="sr-Latn-RS"/>
        </w:rPr>
      </w:pPr>
    </w:p>
    <w:p w14:paraId="4A36A24A" w14:textId="73923E01" w:rsidR="6ACAE793" w:rsidRDefault="6ACAE793" w:rsidP="6ACAE793">
      <w:pPr>
        <w:rPr>
          <w:lang w:val="sr-Latn-RS"/>
        </w:rPr>
      </w:pPr>
    </w:p>
    <w:p w14:paraId="2C2659A6" w14:textId="2B87CFD4" w:rsidR="6ACAE793" w:rsidRDefault="6ACAE793" w:rsidP="6ACAE793">
      <w:pPr>
        <w:rPr>
          <w:lang w:val="sr-Latn-RS"/>
        </w:rPr>
      </w:pPr>
    </w:p>
    <w:p w14:paraId="3C72B0DC" w14:textId="03776DD0" w:rsidR="4BB8FD54" w:rsidRDefault="4BB8FD54" w:rsidP="51FF8BC9">
      <w:pPr>
        <w:rPr>
          <w:rFonts w:ascii="Arial" w:hAnsi="Arial" w:cs="Arial"/>
          <w:b/>
          <w:bCs/>
          <w:sz w:val="24"/>
          <w:szCs w:val="24"/>
          <w:lang w:val="sr-Latn-RS"/>
        </w:rPr>
      </w:pPr>
      <w:r w:rsidRPr="51FF8BC9">
        <w:rPr>
          <w:rFonts w:ascii="Arial" w:hAnsi="Arial" w:cs="Arial"/>
          <w:b/>
          <w:bCs/>
          <w:sz w:val="24"/>
          <w:szCs w:val="24"/>
          <w:lang w:val="sr-Latn-RS"/>
        </w:rPr>
        <w:t>6.5 Profile (profil)</w:t>
      </w:r>
    </w:p>
    <w:p w14:paraId="1D0791EB" w14:textId="1858D7CD" w:rsidR="51FF8BC9" w:rsidRDefault="51FF8BC9" w:rsidP="51FF8BC9">
      <w:pPr>
        <w:rPr>
          <w:rFonts w:ascii="Arial" w:hAnsi="Arial" w:cs="Arial"/>
          <w:b/>
          <w:bCs/>
          <w:sz w:val="24"/>
          <w:szCs w:val="24"/>
          <w:lang w:val="sr-Latn-RS"/>
        </w:rPr>
      </w:pPr>
    </w:p>
    <w:p w14:paraId="1B36F28D" w14:textId="4DCA961F" w:rsidR="00286BC5" w:rsidRPr="00286BC5" w:rsidRDefault="42BFC567" w:rsidP="00286BC5">
      <w:pPr>
        <w:jc w:val="center"/>
        <w:rPr>
          <w:rFonts w:ascii="Arial" w:hAnsi="Arial" w:cs="Arial"/>
          <w:b/>
          <w:bCs/>
          <w:sz w:val="24"/>
          <w:szCs w:val="24"/>
          <w:lang w:val="sr-Latn-RS"/>
        </w:rPr>
      </w:pPr>
      <w:r>
        <w:rPr>
          <w:noProof/>
        </w:rPr>
        <w:drawing>
          <wp:inline distT="0" distB="0" distL="0" distR="0" wp14:anchorId="14E6CA8E" wp14:editId="6B266063">
            <wp:extent cx="2571750" cy="4572000"/>
            <wp:effectExtent l="0" t="0" r="0" b="0"/>
            <wp:docPr id="1893551483" name="Picture 189355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0CF2C18A" w:rsidRPr="10198796">
        <w:rPr>
          <w:rFonts w:ascii="Arial" w:hAnsi="Arial" w:cs="Arial"/>
          <w:b/>
          <w:bCs/>
          <w:sz w:val="24"/>
          <w:szCs w:val="24"/>
          <w:lang w:val="sr-Latn-RS"/>
        </w:rPr>
        <w:t xml:space="preserve">   </w:t>
      </w:r>
      <w:r w:rsidR="7D2FC198" w:rsidRPr="7419D1AB">
        <w:rPr>
          <w:rFonts w:ascii="Arial" w:hAnsi="Arial" w:cs="Arial"/>
          <w:b/>
          <w:bCs/>
          <w:sz w:val="24"/>
          <w:szCs w:val="24"/>
          <w:lang w:val="sr-Latn-RS"/>
        </w:rPr>
        <w:t xml:space="preserve">   </w:t>
      </w:r>
      <w:r w:rsidR="7D2FC198">
        <w:rPr>
          <w:noProof/>
        </w:rPr>
        <w:drawing>
          <wp:inline distT="0" distB="0" distL="0" distR="0" wp14:anchorId="7E44A947" wp14:editId="063762BA">
            <wp:extent cx="2571750" cy="4572000"/>
            <wp:effectExtent l="0" t="0" r="0" b="0"/>
            <wp:docPr id="477125775" name="Picture 47712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15BFF31" w14:textId="41F27222" w:rsidR="00D55E57" w:rsidRPr="00D55E57" w:rsidRDefault="7D2FC198" w:rsidP="00D55E57">
      <w:pPr>
        <w:jc w:val="center"/>
        <w:rPr>
          <w:lang w:val="sr-Latn-RS"/>
        </w:rPr>
      </w:pPr>
      <w:r w:rsidRPr="57E78F94">
        <w:rPr>
          <w:lang w:val="sr-Latn-RS"/>
        </w:rPr>
        <w:t xml:space="preserve">Slike </w:t>
      </w:r>
      <w:r w:rsidR="07048D07" w:rsidRPr="45342974">
        <w:rPr>
          <w:lang w:val="sr-Latn-RS"/>
        </w:rPr>
        <w:t>12 i 13</w:t>
      </w:r>
      <w:r w:rsidRPr="45342974">
        <w:rPr>
          <w:lang w:val="sr-Latn-RS"/>
        </w:rPr>
        <w:t xml:space="preserve"> </w:t>
      </w:r>
      <w:r w:rsidRPr="57E78F94">
        <w:rPr>
          <w:lang w:val="sr-Latn-RS"/>
        </w:rPr>
        <w:t>– Prikaz ekrana profila Studenta</w:t>
      </w:r>
    </w:p>
    <w:p w14:paraId="25CFB38E" w14:textId="25AA361A" w:rsidR="57E78F94" w:rsidRDefault="57E78F94" w:rsidP="57E78F94">
      <w:pPr>
        <w:jc w:val="center"/>
        <w:rPr>
          <w:lang w:val="sr-Latn-RS"/>
        </w:rPr>
      </w:pPr>
    </w:p>
    <w:p w14:paraId="1E545D0D" w14:textId="7F2882F2" w:rsidR="51FF8BC9" w:rsidRDefault="4BB8FD54" w:rsidP="1EA03FBA">
      <w:pPr>
        <w:rPr>
          <w:lang w:val="sr-Latn-RS"/>
        </w:rPr>
      </w:pPr>
      <w:r w:rsidRPr="1EA03FBA">
        <w:rPr>
          <w:lang w:val="sr-Latn-RS"/>
        </w:rPr>
        <w:t xml:space="preserve">Do ovog ekrana se dolazi odabirom pete stavke (stavka Profile (Profil)) u meniju na dnu ekrana. </w:t>
      </w:r>
      <w:r w:rsidR="22EF461E" w:rsidRPr="1EA03FBA">
        <w:rPr>
          <w:lang w:val="sr-Latn-RS"/>
        </w:rPr>
        <w:t xml:space="preserve">Na profilu korisnika stoji njegovo puno ime, </w:t>
      </w:r>
      <w:r w:rsidR="04DB5D1F" w:rsidRPr="1EA03FBA">
        <w:rPr>
          <w:lang w:val="sr-Latn-RS"/>
        </w:rPr>
        <w:t xml:space="preserve">korisničko ime, </w:t>
      </w:r>
      <w:r w:rsidR="22EF461E" w:rsidRPr="1EA03FBA">
        <w:rPr>
          <w:lang w:val="sr-Latn-RS"/>
        </w:rPr>
        <w:t xml:space="preserve">profilna slika (ukoliko je poseduje), </w:t>
      </w:r>
      <w:r w:rsidR="3E3EA165" w:rsidRPr="1EA03FBA">
        <w:rPr>
          <w:lang w:val="sr-Latn-RS"/>
        </w:rPr>
        <w:t>fakultet, broj telefona i kratka biografija.</w:t>
      </w:r>
    </w:p>
    <w:p w14:paraId="1A0D678A" w14:textId="5DC6398D" w:rsidR="51FF8BC9" w:rsidRDefault="15AA68CD" w:rsidP="5A4F1C99">
      <w:pPr>
        <w:rPr>
          <w:lang w:val="sr-Latn-RS"/>
        </w:rPr>
      </w:pPr>
      <w:r w:rsidRPr="5A4F1C99">
        <w:rPr>
          <w:lang w:val="sr-Latn-RS"/>
        </w:rPr>
        <w:t>Dugme Achievements vodi na ekran gde je prikazana lista svih ocena koje je korisnik dobio radeći poslove. Pored ocena nalazi se i komentar koji je ostavljen uz ocenu.</w:t>
      </w:r>
      <w:r w:rsidR="530F059F" w:rsidRPr="5A4F1C99">
        <w:rPr>
          <w:lang w:val="sr-Latn-RS"/>
        </w:rPr>
        <w:t xml:space="preserve"> </w:t>
      </w:r>
    </w:p>
    <w:p w14:paraId="69FEF064" w14:textId="01AFF58B" w:rsidR="51FF8BC9" w:rsidRDefault="15AA68CD" w:rsidP="1EA03FBA">
      <w:pPr>
        <w:rPr>
          <w:lang w:val="sr-Latn-RS"/>
        </w:rPr>
      </w:pPr>
      <w:r w:rsidRPr="1EA03FBA">
        <w:rPr>
          <w:lang w:val="sr-Latn-RS"/>
        </w:rPr>
        <w:t xml:space="preserve">Dugme Rate vodi na ekran za ocenjivanje korisnika, čiji će se opis kasnije detaljno dati u dokumentu u delu </w:t>
      </w:r>
      <w:r w:rsidRPr="1EA03FBA">
        <w:rPr>
          <w:i/>
          <w:iCs/>
          <w:lang w:val="sr-Latn-RS"/>
        </w:rPr>
        <w:t>Ocenjivanje</w:t>
      </w:r>
      <w:r w:rsidRPr="1EA03FBA">
        <w:rPr>
          <w:lang w:val="sr-Latn-RS"/>
        </w:rPr>
        <w:t>. Dugme za ocenjivanje korisnika biće dostupno jedino poslodavcu sa kojim je sarađivao student (radnik) i to samo jednom. Dakle svaki poslodavac samo jednom može da oceni stude</w:t>
      </w:r>
      <w:r w:rsidR="242945EA" w:rsidRPr="1EA03FBA">
        <w:rPr>
          <w:lang w:val="sr-Latn-RS"/>
        </w:rPr>
        <w:t>n</w:t>
      </w:r>
      <w:r w:rsidRPr="1EA03FBA">
        <w:rPr>
          <w:lang w:val="sr-Latn-RS"/>
        </w:rPr>
        <w:t>ta (radnika).</w:t>
      </w:r>
    </w:p>
    <w:p w14:paraId="03DB9472" w14:textId="08D15823" w:rsidR="51FF8BC9" w:rsidRDefault="51FF8BC9" w:rsidP="1EA03FBA">
      <w:pPr>
        <w:rPr>
          <w:lang w:val="sr-Latn-RS"/>
        </w:rPr>
      </w:pPr>
    </w:p>
    <w:p w14:paraId="038570B1" w14:textId="29B85B44" w:rsidR="51FF8BC9" w:rsidRDefault="15AA68CD" w:rsidP="1EA03FBA">
      <w:pPr>
        <w:rPr>
          <w:lang w:val="sr-Latn-RS"/>
        </w:rPr>
      </w:pPr>
      <w:r w:rsidRPr="1EA03FBA">
        <w:rPr>
          <w:lang w:val="sr-Latn-RS"/>
        </w:rPr>
        <w:t xml:space="preserve">Na </w:t>
      </w:r>
      <w:r w:rsidR="67A96AC9" w:rsidRPr="1EA03FBA">
        <w:rPr>
          <w:lang w:val="sr-Latn-RS"/>
        </w:rPr>
        <w:t>ekranu se nalazi i</w:t>
      </w:r>
      <w:r w:rsidRPr="1EA03FBA">
        <w:rPr>
          <w:lang w:val="sr-Latn-RS"/>
        </w:rPr>
        <w:t xml:space="preserve"> dugme Edit profile kojim se otvara ekran gde korisnik može da menja informacije relevante za njegov profil u aplikaciji. Opis ovog ekrana, kao i izgled, biće dat nešto kasnije u dokumentu</w:t>
      </w:r>
      <w:r w:rsidR="557E0BE1" w:rsidRPr="1EA03FBA">
        <w:rPr>
          <w:lang w:val="sr-Latn-RS"/>
        </w:rPr>
        <w:t xml:space="preserve"> u delu </w:t>
      </w:r>
      <w:r w:rsidR="557E0BE1" w:rsidRPr="53480C5F">
        <w:rPr>
          <w:i/>
          <w:lang w:val="sr-Latn-RS"/>
        </w:rPr>
        <w:t>Uređivanje profila korisnika</w:t>
      </w:r>
      <w:r w:rsidR="557E0BE1" w:rsidRPr="1EA03FBA">
        <w:rPr>
          <w:lang w:val="sr-Latn-RS"/>
        </w:rPr>
        <w:t>.</w:t>
      </w:r>
    </w:p>
    <w:p w14:paraId="155F643D" w14:textId="521CF6BD" w:rsidR="51FF8BC9" w:rsidRDefault="51FF8BC9" w:rsidP="1EA03FBA">
      <w:pPr>
        <w:rPr>
          <w:lang w:val="sr-Latn-RS"/>
        </w:rPr>
      </w:pPr>
    </w:p>
    <w:p w14:paraId="3FBAF78D" w14:textId="6B64DD3A" w:rsidR="51FF8BC9" w:rsidRDefault="3E3EA165" w:rsidP="1EA03FBA">
      <w:pPr>
        <w:rPr>
          <w:highlight w:val="yellow"/>
          <w:lang w:val="sr-Latn-RS"/>
        </w:rPr>
      </w:pPr>
      <w:r w:rsidRPr="1EA03FBA">
        <w:rPr>
          <w:lang w:val="sr-Latn-RS"/>
        </w:rPr>
        <w:t xml:space="preserve">Postoji i deo </w:t>
      </w:r>
      <w:r w:rsidR="50A3A8A4" w:rsidRPr="1EA03FBA">
        <w:rPr>
          <w:lang w:val="sr-Latn-RS"/>
        </w:rPr>
        <w:t>gde se prikazuju slike svih bedževa koje je student (radnik) osvojio</w:t>
      </w:r>
      <w:r w:rsidRPr="1EA03FBA">
        <w:rPr>
          <w:lang w:val="sr-Latn-RS"/>
        </w:rPr>
        <w:t xml:space="preserve">. </w:t>
      </w:r>
      <w:r w:rsidR="0D7DFB05" w:rsidRPr="1EA03FBA">
        <w:rPr>
          <w:lang w:val="sr-Latn-RS"/>
        </w:rPr>
        <w:t xml:space="preserve">Pritiskom na sliku bedža korisnik otvara dijalog koji sadrži opis datog bedža. </w:t>
      </w:r>
    </w:p>
    <w:p w14:paraId="0FCFA1A0" w14:textId="0C571C2F" w:rsidR="51FF8BC9" w:rsidRDefault="51FF8BC9" w:rsidP="1EA03FBA">
      <w:pPr>
        <w:rPr>
          <w:lang w:val="sr-Latn-RS"/>
        </w:rPr>
      </w:pPr>
    </w:p>
    <w:p w14:paraId="10716422" w14:textId="0C571C2F" w:rsidR="5DDC57A9" w:rsidRDefault="5DDC57A9" w:rsidP="5DDC57A9">
      <w:pPr>
        <w:rPr>
          <w:lang w:val="sr-Latn-RS"/>
        </w:rPr>
      </w:pPr>
    </w:p>
    <w:p w14:paraId="7F7C92D4" w14:textId="0C571C2F" w:rsidR="5DDC57A9" w:rsidRDefault="5DDC57A9" w:rsidP="5DDC57A9">
      <w:pPr>
        <w:rPr>
          <w:lang w:val="sr-Latn-RS"/>
        </w:rPr>
      </w:pPr>
    </w:p>
    <w:p w14:paraId="20053059" w14:textId="0C571C2F" w:rsidR="5DDC57A9" w:rsidRDefault="5DDC57A9" w:rsidP="5DDC57A9">
      <w:pPr>
        <w:rPr>
          <w:lang w:val="sr-Latn-RS"/>
        </w:rPr>
      </w:pPr>
    </w:p>
    <w:p w14:paraId="0DC47C89" w14:textId="0C571C2F" w:rsidR="5DDC57A9" w:rsidRDefault="5DDC57A9" w:rsidP="5DDC57A9">
      <w:pPr>
        <w:rPr>
          <w:lang w:val="sr-Latn-RS"/>
        </w:rPr>
      </w:pPr>
    </w:p>
    <w:p w14:paraId="6D30A741" w14:textId="0C571C2F" w:rsidR="5DDC57A9" w:rsidRDefault="5DDC57A9" w:rsidP="5DDC57A9">
      <w:pPr>
        <w:rPr>
          <w:lang w:val="sr-Latn-RS"/>
        </w:rPr>
      </w:pPr>
    </w:p>
    <w:p w14:paraId="34BE946D" w14:textId="0C571C2F" w:rsidR="5DDC57A9" w:rsidRDefault="5DDC57A9" w:rsidP="5DDC57A9">
      <w:pPr>
        <w:rPr>
          <w:lang w:val="sr-Latn-RS"/>
        </w:rPr>
      </w:pPr>
    </w:p>
    <w:p w14:paraId="0B7DF7F3" w14:textId="12F0C6D4" w:rsidR="6F85613E" w:rsidRDefault="6F85613E" w:rsidP="51FF8BC9">
      <w:pPr>
        <w:pStyle w:val="Heading1"/>
        <w:ind w:left="0"/>
        <w:rPr>
          <w:lang w:val="sr-Latn-RS"/>
        </w:rPr>
      </w:pPr>
      <w:bookmarkStart w:id="8" w:name="_Toc75572697"/>
      <w:r w:rsidRPr="1EA03FBA">
        <w:rPr>
          <w:lang w:val="sr-Latn-RS"/>
        </w:rPr>
        <w:t>Navigacioni meni na dnu ekrana – Poslodavac</w:t>
      </w:r>
      <w:bookmarkEnd w:id="8"/>
    </w:p>
    <w:p w14:paraId="23731E72" w14:textId="3E295D9C" w:rsidR="51FF8BC9" w:rsidRDefault="51FF8BC9" w:rsidP="51FF8BC9">
      <w:pPr>
        <w:rPr>
          <w:rFonts w:ascii="Arial" w:hAnsi="Arial" w:cs="Arial"/>
          <w:b/>
          <w:bCs/>
          <w:sz w:val="24"/>
          <w:szCs w:val="24"/>
          <w:lang w:val="sr-Latn-RS"/>
        </w:rPr>
      </w:pPr>
    </w:p>
    <w:p w14:paraId="58B25D9B" w14:textId="0B54B268" w:rsidR="51FF8BC9" w:rsidRDefault="51FF8BC9" w:rsidP="51FF8BC9">
      <w:pPr>
        <w:rPr>
          <w:rFonts w:ascii="Arial" w:hAnsi="Arial" w:cs="Arial"/>
          <w:b/>
          <w:bCs/>
          <w:sz w:val="24"/>
          <w:szCs w:val="24"/>
          <w:lang w:val="sr-Latn-RS"/>
        </w:rPr>
      </w:pPr>
    </w:p>
    <w:p w14:paraId="18D5DD0B" w14:textId="0DC09B2C" w:rsidR="2895BCEE" w:rsidRDefault="2895BCEE" w:rsidP="1EA03FBA">
      <w:pPr>
        <w:rPr>
          <w:rFonts w:ascii="Arial" w:hAnsi="Arial" w:cs="Arial"/>
          <w:b/>
          <w:bCs/>
          <w:sz w:val="24"/>
          <w:szCs w:val="24"/>
          <w:lang w:val="sr-Latn-RS"/>
        </w:rPr>
      </w:pPr>
      <w:r w:rsidRPr="1EA03FBA">
        <w:rPr>
          <w:rFonts w:ascii="Arial" w:hAnsi="Arial" w:cs="Arial"/>
          <w:b/>
          <w:bCs/>
          <w:sz w:val="24"/>
          <w:szCs w:val="24"/>
          <w:lang w:val="sr-Latn-RS"/>
        </w:rPr>
        <w:t>7.1 Feed (oglasi)</w:t>
      </w:r>
    </w:p>
    <w:p w14:paraId="36BCD1BC" w14:textId="6D4F0692" w:rsidR="1EA03FBA" w:rsidRDefault="1EA03FBA" w:rsidP="1EA03FBA">
      <w:pPr>
        <w:rPr>
          <w:rFonts w:ascii="Arial" w:hAnsi="Arial" w:cs="Arial"/>
          <w:lang w:val="sr-Latn-RS"/>
        </w:rPr>
      </w:pPr>
    </w:p>
    <w:p w14:paraId="3602A15D" w14:textId="380368AD" w:rsidR="1EA03FBA" w:rsidRDefault="1EA03FBA" w:rsidP="1EA03FBA">
      <w:pPr>
        <w:rPr>
          <w:rFonts w:ascii="Arial" w:hAnsi="Arial" w:cs="Arial"/>
          <w:b/>
          <w:bCs/>
          <w:sz w:val="24"/>
          <w:szCs w:val="24"/>
          <w:lang w:val="sr-Latn-RS"/>
        </w:rPr>
      </w:pPr>
    </w:p>
    <w:p w14:paraId="71882551" w14:textId="57994582" w:rsidR="2895BCEE" w:rsidRDefault="2895BCEE" w:rsidP="1EA03FBA">
      <w:pPr>
        <w:rPr>
          <w:lang w:val="sr-Latn-RS"/>
        </w:rPr>
      </w:pPr>
      <w:r w:rsidRPr="1EA03FBA">
        <w:rPr>
          <w:lang w:val="sr-Latn-RS"/>
        </w:rPr>
        <w:t xml:space="preserve">Ovo je inicijalni ekran u aplikaciji nakon prijave/registracije korisnika tipa </w:t>
      </w:r>
      <w:r w:rsidR="1B4E6692" w:rsidRPr="1EA03FBA">
        <w:rPr>
          <w:lang w:val="sr-Latn-RS"/>
        </w:rPr>
        <w:t>Poslodavac</w:t>
      </w:r>
      <w:r w:rsidRPr="1EA03FBA">
        <w:rPr>
          <w:lang w:val="sr-Latn-RS"/>
        </w:rPr>
        <w:t>. Do ovog ekrana se može doći i odabirom prve opcije (stavka Feed (Oglasi)) u meniju na dnu ekrana.</w:t>
      </w:r>
    </w:p>
    <w:p w14:paraId="423D43F5" w14:textId="37A4184F" w:rsidR="2895BCEE" w:rsidRDefault="2895BCEE" w:rsidP="1EA03FBA">
      <w:pPr>
        <w:rPr>
          <w:lang w:val="sr-Latn-RS"/>
        </w:rPr>
      </w:pPr>
      <w:r w:rsidRPr="1EA03FBA">
        <w:rPr>
          <w:lang w:val="sr-Latn-RS"/>
        </w:rPr>
        <w:t>Na ovom ekranu nalazi se lista trenutno aktuelnih oglasa. Oglasi su inicijalno u listi sortirani po datumu objavljivanja. Korisnik ima mogućnost da oglase sortira po lokaciji, tako što kriterijum po kojem sortira bira iz padajuće liste Location. Pruža se mogućnost korisniku da filtrira date oglase po novčanoj naknadi, tako što u poljima za unos novčane naknade definiše opseg vrednosti naknade po kojoj će se vršiti filtriranje. Postoji i opcija filtriranja</w:t>
      </w:r>
      <w:r w:rsidR="2A3F5DBB" w:rsidRPr="1EA03FBA">
        <w:rPr>
          <w:lang w:val="sr-Latn-RS"/>
        </w:rPr>
        <w:t xml:space="preserve"> oglasa</w:t>
      </w:r>
      <w:r w:rsidRPr="1EA03FBA">
        <w:rPr>
          <w:lang w:val="sr-Latn-RS"/>
        </w:rPr>
        <w:t xml:space="preserve"> po lokaciji. </w:t>
      </w:r>
    </w:p>
    <w:p w14:paraId="63C818C7" w14:textId="084845BB" w:rsidR="1EA03FBA" w:rsidRDefault="1EA03FBA" w:rsidP="1EA03FBA">
      <w:pPr>
        <w:rPr>
          <w:lang w:val="sr-Latn-RS"/>
        </w:rPr>
      </w:pPr>
    </w:p>
    <w:p w14:paraId="4571A7DA" w14:textId="0CFB0E79" w:rsidR="00A22A16" w:rsidRDefault="1D9AB1A2" w:rsidP="00A22A16">
      <w:pPr>
        <w:jc w:val="center"/>
      </w:pPr>
      <w:r>
        <w:rPr>
          <w:noProof/>
        </w:rPr>
        <w:drawing>
          <wp:inline distT="0" distB="0" distL="0" distR="0" wp14:anchorId="2F0128A9" wp14:editId="21FB0570">
            <wp:extent cx="2571750" cy="4572000"/>
            <wp:effectExtent l="0" t="0" r="0" b="0"/>
            <wp:docPr id="160159136" name="Picture 16015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5215BF6" w14:textId="00A03EF0" w:rsidR="00581016" w:rsidRPr="00581016" w:rsidRDefault="1D9AB1A2" w:rsidP="00581016">
      <w:pPr>
        <w:jc w:val="center"/>
        <w:rPr>
          <w:lang w:val="sr-Latn-RS"/>
        </w:rPr>
      </w:pPr>
      <w:r w:rsidRPr="0C20B109">
        <w:rPr>
          <w:lang w:val="sr-Latn-RS"/>
        </w:rPr>
        <w:t xml:space="preserve">Slika </w:t>
      </w:r>
      <w:r w:rsidR="5C0376D2" w:rsidRPr="0DAF9BB6">
        <w:rPr>
          <w:lang w:val="sr-Latn-RS"/>
        </w:rPr>
        <w:t>14</w:t>
      </w:r>
      <w:r w:rsidRPr="0DAF9BB6">
        <w:rPr>
          <w:lang w:val="sr-Latn-RS"/>
        </w:rPr>
        <w:t xml:space="preserve"> </w:t>
      </w:r>
      <w:r w:rsidRPr="0C20B109">
        <w:rPr>
          <w:lang w:val="sr-Latn-RS"/>
        </w:rPr>
        <w:t>– Prikaz ekrana sa oglasima</w:t>
      </w:r>
    </w:p>
    <w:p w14:paraId="7D41BAC5" w14:textId="2009511E" w:rsidR="0C20B109" w:rsidRDefault="0C20B109" w:rsidP="0C20B109">
      <w:pPr>
        <w:jc w:val="center"/>
        <w:rPr>
          <w:lang w:val="sr-Latn-RS"/>
        </w:rPr>
      </w:pPr>
    </w:p>
    <w:p w14:paraId="517F742C" w14:textId="41FDE727" w:rsidR="2895BCEE" w:rsidRDefault="2895BCEE" w:rsidP="1EA03FBA">
      <w:pPr>
        <w:rPr>
          <w:lang w:val="sr-Latn-RS"/>
        </w:rPr>
      </w:pPr>
      <w:r w:rsidRPr="1EA03FBA">
        <w:rPr>
          <w:lang w:val="sr-Latn-RS"/>
        </w:rPr>
        <w:t>Takođe, korisnik može da filtrira oglase na osnovu kategorija poslova. Klikom na dugme Categories korisnik</w:t>
      </w:r>
      <w:r w:rsidR="32DF27F8" w:rsidRPr="1EA03FBA">
        <w:rPr>
          <w:lang w:val="sr-Latn-RS"/>
        </w:rPr>
        <w:t xml:space="preserve"> na ekranu dobija listu čipova koje može da selektuje i time doda kategoriju</w:t>
      </w:r>
      <w:r w:rsidR="164993A4" w:rsidRPr="1EA03FBA">
        <w:rPr>
          <w:lang w:val="sr-Latn-RS"/>
        </w:rPr>
        <w:t xml:space="preserve"> u listu kategorija</w:t>
      </w:r>
      <w:r w:rsidR="547FB02B" w:rsidRPr="1EA03FBA">
        <w:rPr>
          <w:lang w:val="sr-Latn-RS"/>
        </w:rPr>
        <w:t xml:space="preserve"> na osnovu koje </w:t>
      </w:r>
      <w:r w:rsidR="32DF27F8" w:rsidRPr="1EA03FBA">
        <w:rPr>
          <w:lang w:val="sr-Latn-RS"/>
        </w:rPr>
        <w:t>želi da se izvrši filtriranje</w:t>
      </w:r>
      <w:r w:rsidRPr="1EA03FBA">
        <w:rPr>
          <w:lang w:val="sr-Latn-RS"/>
        </w:rPr>
        <w:t xml:space="preserve">. </w:t>
      </w:r>
      <w:r w:rsidR="360B569D" w:rsidRPr="1EA03FBA">
        <w:rPr>
          <w:lang w:val="sr-Latn-RS"/>
        </w:rPr>
        <w:t xml:space="preserve">Ukoliko želi da ukoni neku od kategorija potrebno je da ponovo klikne na prethodno označenu kategoriju. Za sve vreme biranja kategorija od strane korisnika </w:t>
      </w:r>
      <w:r w:rsidR="48BAE7A7" w:rsidRPr="1EA03FBA">
        <w:rPr>
          <w:lang w:val="sr-Latn-RS"/>
        </w:rPr>
        <w:t xml:space="preserve">dugme Apply filters nije dostupno. </w:t>
      </w:r>
      <w:r w:rsidRPr="1EA03FBA">
        <w:rPr>
          <w:lang w:val="sr-Latn-RS"/>
        </w:rPr>
        <w:t>Kada korisnik završi sa odabirom željenih kategorija potrebno je da klikne na dugme OK, kako bi dugme Apply filters ponovo postalo vidjivo.</w:t>
      </w:r>
      <w:r w:rsidR="662E0D4F" w:rsidRPr="1EA03FBA">
        <w:rPr>
          <w:lang w:val="sr-Latn-RS"/>
        </w:rPr>
        <w:t xml:space="preserve"> Pritiskom na dugme OK nestaje i lista čipova kojima se vrši odabir željenih kategorija.</w:t>
      </w:r>
    </w:p>
    <w:p w14:paraId="3BDA8806" w14:textId="3D0AA466" w:rsidR="1EA03FBA" w:rsidRDefault="1EA03FBA" w:rsidP="1EA03FBA">
      <w:pPr>
        <w:rPr>
          <w:lang w:val="sr-Latn-RS"/>
        </w:rPr>
      </w:pPr>
    </w:p>
    <w:p w14:paraId="23CD0022" w14:textId="3CDC9CE7" w:rsidR="00B46F71" w:rsidRPr="00B46F71" w:rsidRDefault="2F8CEA06" w:rsidP="00B46F71">
      <w:pPr>
        <w:jc w:val="center"/>
        <w:rPr>
          <w:rFonts w:ascii="Arial" w:hAnsi="Arial" w:cs="Arial"/>
          <w:b/>
          <w:bCs/>
          <w:sz w:val="24"/>
          <w:szCs w:val="24"/>
          <w:lang w:val="sr-Latn-RS"/>
        </w:rPr>
      </w:pPr>
      <w:r>
        <w:rPr>
          <w:noProof/>
        </w:rPr>
        <w:drawing>
          <wp:inline distT="0" distB="0" distL="0" distR="0" wp14:anchorId="0235C402" wp14:editId="2E12C37E">
            <wp:extent cx="2571750" cy="4572000"/>
            <wp:effectExtent l="0" t="0" r="0" b="0"/>
            <wp:docPr id="290673239" name="Picture 29067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Pr="58B282EA">
        <w:rPr>
          <w:rFonts w:ascii="Arial" w:hAnsi="Arial" w:cs="Arial"/>
          <w:b/>
          <w:bCs/>
          <w:sz w:val="24"/>
          <w:szCs w:val="24"/>
          <w:lang w:val="sr-Latn-RS"/>
        </w:rPr>
        <w:t xml:space="preserve">     </w:t>
      </w:r>
      <w:r>
        <w:rPr>
          <w:noProof/>
        </w:rPr>
        <w:drawing>
          <wp:inline distT="0" distB="0" distL="0" distR="0" wp14:anchorId="2C67FE4A" wp14:editId="6E54F8C4">
            <wp:extent cx="2571750" cy="4572000"/>
            <wp:effectExtent l="0" t="0" r="0" b="0"/>
            <wp:docPr id="1884005859" name="Picture 188400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009C553" w14:textId="6824CB4C" w:rsidR="000738D6" w:rsidRDefault="2F8CEA06" w:rsidP="000738D6">
      <w:pPr>
        <w:jc w:val="center"/>
        <w:rPr>
          <w:rFonts w:ascii="Arial" w:hAnsi="Arial" w:cs="Arial"/>
          <w:b/>
          <w:sz w:val="24"/>
          <w:szCs w:val="24"/>
          <w:lang w:val="sr-Latn-RS"/>
        </w:rPr>
      </w:pPr>
      <w:r w:rsidRPr="0DAF9BB6">
        <w:rPr>
          <w:lang w:val="sr-Latn-RS"/>
        </w:rPr>
        <w:t>Slik</w:t>
      </w:r>
      <w:r w:rsidR="2F36F934" w:rsidRPr="0DAF9BB6">
        <w:rPr>
          <w:lang w:val="sr-Latn-RS"/>
        </w:rPr>
        <w:t>e 15 i 16</w:t>
      </w:r>
      <w:r w:rsidRPr="609529D9">
        <w:rPr>
          <w:lang w:val="sr-Latn-RS"/>
        </w:rPr>
        <w:t xml:space="preserve"> – Odabir kategorija i prikaz ekrana </w:t>
      </w:r>
      <w:r w:rsidRPr="3BECD1D8">
        <w:rPr>
          <w:lang w:val="sr-Latn-RS"/>
        </w:rPr>
        <w:t xml:space="preserve">nakon </w:t>
      </w:r>
      <w:r w:rsidRPr="2109E14F">
        <w:rPr>
          <w:lang w:val="sr-Latn-RS"/>
        </w:rPr>
        <w:t>filtera oglasa po kategorijama</w:t>
      </w:r>
    </w:p>
    <w:p w14:paraId="092B9E5F" w14:textId="797A5AF4" w:rsidR="2109E14F" w:rsidRDefault="2109E14F" w:rsidP="2109E14F">
      <w:pPr>
        <w:jc w:val="center"/>
        <w:rPr>
          <w:lang w:val="sr-Latn-RS"/>
        </w:rPr>
      </w:pPr>
    </w:p>
    <w:p w14:paraId="1F98760A" w14:textId="52BD0288" w:rsidR="2895BCEE" w:rsidRDefault="2895BCEE" w:rsidP="1EA03FBA">
      <w:pPr>
        <w:rPr>
          <w:lang w:val="sr-Latn-RS"/>
        </w:rPr>
      </w:pPr>
      <w:r w:rsidRPr="1EA03FBA">
        <w:rPr>
          <w:lang w:val="sr-Latn-RS"/>
        </w:rPr>
        <w:t xml:space="preserve">Klikom na neki od oglasa u listi, korisnik biva prebačen na ekran tog oglasa, gde se nalaze sve detaljne informacije o oglasu. U daljem tekstu biće i opis ekrana za prikaz pojedinačnog oglasa u odeljku </w:t>
      </w:r>
      <w:r w:rsidRPr="0DAF9BB6">
        <w:rPr>
          <w:i/>
          <w:lang w:val="sr-Latn-RS"/>
        </w:rPr>
        <w:t>Prikaz ogalsa</w:t>
      </w:r>
      <w:r w:rsidRPr="1EA03FBA">
        <w:rPr>
          <w:lang w:val="sr-Latn-RS"/>
        </w:rPr>
        <w:t>.</w:t>
      </w:r>
    </w:p>
    <w:p w14:paraId="11645D69" w14:textId="48CF1D5C" w:rsidR="1EA03FBA" w:rsidRDefault="1EA03FBA" w:rsidP="1EA03FBA">
      <w:pPr>
        <w:rPr>
          <w:rFonts w:ascii="Arial" w:hAnsi="Arial" w:cs="Arial"/>
          <w:b/>
          <w:bCs/>
          <w:sz w:val="24"/>
          <w:szCs w:val="24"/>
          <w:lang w:val="sr-Latn-RS"/>
        </w:rPr>
      </w:pPr>
    </w:p>
    <w:p w14:paraId="2455F529" w14:textId="6D9B2AFF" w:rsidR="2895BCEE" w:rsidRDefault="2895BCEE" w:rsidP="1EA03FBA">
      <w:pPr>
        <w:rPr>
          <w:rFonts w:ascii="Arial" w:hAnsi="Arial" w:cs="Arial"/>
          <w:b/>
          <w:bCs/>
          <w:sz w:val="24"/>
          <w:szCs w:val="24"/>
          <w:lang w:val="sr-Latn-RS"/>
        </w:rPr>
      </w:pPr>
      <w:r w:rsidRPr="1EA03FBA">
        <w:rPr>
          <w:rFonts w:ascii="Arial" w:hAnsi="Arial" w:cs="Arial"/>
          <w:b/>
          <w:bCs/>
          <w:sz w:val="24"/>
          <w:szCs w:val="24"/>
          <w:lang w:val="sr-Latn-RS"/>
        </w:rPr>
        <w:t>7.2 Notifications (obaveštenja)</w:t>
      </w:r>
    </w:p>
    <w:p w14:paraId="4D865AD4" w14:textId="25FD6D66" w:rsidR="1EA03FBA" w:rsidRDefault="1EA03FBA" w:rsidP="1EA03FBA">
      <w:pPr>
        <w:rPr>
          <w:rFonts w:ascii="Arial" w:hAnsi="Arial" w:cs="Arial"/>
          <w:b/>
          <w:bCs/>
          <w:sz w:val="24"/>
          <w:szCs w:val="24"/>
          <w:lang w:val="sr-Latn-RS"/>
        </w:rPr>
      </w:pPr>
    </w:p>
    <w:p w14:paraId="75CB3CC2" w14:textId="1DA1D9C2" w:rsidR="1EA03FBA" w:rsidRDefault="1EA03FBA" w:rsidP="1EA03FBA">
      <w:pPr>
        <w:rPr>
          <w:rFonts w:ascii="Arial" w:hAnsi="Arial" w:cs="Arial"/>
          <w:b/>
          <w:bCs/>
          <w:sz w:val="24"/>
          <w:szCs w:val="24"/>
          <w:lang w:val="sr-Latn-RS"/>
        </w:rPr>
      </w:pPr>
    </w:p>
    <w:p w14:paraId="59A17820" w14:textId="18C03387" w:rsidR="2895BCEE" w:rsidRDefault="2895BCEE" w:rsidP="1EA03FBA">
      <w:pPr>
        <w:rPr>
          <w:rFonts w:ascii="Arial" w:hAnsi="Arial" w:cs="Arial"/>
          <w:b/>
          <w:bCs/>
          <w:sz w:val="24"/>
          <w:szCs w:val="24"/>
          <w:lang w:val="sr-Latn-RS"/>
        </w:rPr>
      </w:pPr>
      <w:r w:rsidRPr="1EA03FBA">
        <w:rPr>
          <w:lang w:val="sr-Latn-RS"/>
        </w:rPr>
        <w:t>Do ovog ekrana se dolazi odabirom druge stavke (stavka Notifications (obaveštenja)) u meniju na dnu ekrana.</w:t>
      </w:r>
    </w:p>
    <w:p w14:paraId="763EE7D6" w14:textId="48F8C920" w:rsidR="2895BCEE" w:rsidRDefault="2895BCEE" w:rsidP="1EA03FBA">
      <w:pPr>
        <w:rPr>
          <w:rFonts w:ascii="Arial" w:hAnsi="Arial" w:cs="Arial"/>
          <w:b/>
          <w:bCs/>
          <w:sz w:val="24"/>
          <w:szCs w:val="24"/>
          <w:lang w:val="sr-Latn-RS"/>
        </w:rPr>
      </w:pPr>
      <w:r w:rsidRPr="1EA03FBA">
        <w:rPr>
          <w:lang w:val="sr-Latn-RS"/>
        </w:rPr>
        <w:t xml:space="preserve">Na ovom ekrnanu prikazuju se sva obaveštenja koja je korisnik dobio. Postoje </w:t>
      </w:r>
      <w:r w:rsidR="7A800EC8" w:rsidRPr="1EA03FBA">
        <w:rPr>
          <w:lang w:val="sr-Latn-RS"/>
        </w:rPr>
        <w:t>2</w:t>
      </w:r>
      <w:r w:rsidRPr="1EA03FBA">
        <w:rPr>
          <w:lang w:val="sr-Latn-RS"/>
        </w:rPr>
        <w:t xml:space="preserve"> tipa obaveštenja</w:t>
      </w:r>
      <w:r w:rsidR="1C4D1D9A" w:rsidRPr="1EA03FBA">
        <w:rPr>
          <w:lang w:val="sr-Latn-RS"/>
        </w:rPr>
        <w:t xml:space="preserve"> koje korisnik tipa Poslodavac može da dobije</w:t>
      </w:r>
      <w:r w:rsidRPr="1EA03FBA">
        <w:rPr>
          <w:lang w:val="sr-Latn-RS"/>
        </w:rPr>
        <w:t>:</w:t>
      </w:r>
    </w:p>
    <w:p w14:paraId="1F557FC7" w14:textId="2984AEC5" w:rsidR="1EA03FBA" w:rsidRDefault="1EA03FBA" w:rsidP="1EA03FBA">
      <w:pPr>
        <w:rPr>
          <w:lang w:val="sr-Latn-RS"/>
        </w:rPr>
      </w:pPr>
    </w:p>
    <w:p w14:paraId="6E063DB6" w14:textId="37EA05B0" w:rsidR="2895BCEE" w:rsidRDefault="2895BCEE" w:rsidP="1EA03FBA">
      <w:pPr>
        <w:pStyle w:val="ListParagraph"/>
        <w:numPr>
          <w:ilvl w:val="0"/>
          <w:numId w:val="39"/>
        </w:numPr>
      </w:pPr>
      <w:r>
        <w:t>Obaveštenja vezana za komentare - neki korisnik je ostavio komentar na profilu drugog korisnika prilikom ocenjivanja</w:t>
      </w:r>
    </w:p>
    <w:p w14:paraId="24E7B1E1" w14:textId="491320AE" w:rsidR="2895BCEE" w:rsidRDefault="2895BCEE" w:rsidP="1EA03FBA">
      <w:pPr>
        <w:pStyle w:val="ListParagraph"/>
        <w:numPr>
          <w:ilvl w:val="0"/>
          <w:numId w:val="39"/>
        </w:numPr>
      </w:pPr>
      <w:r>
        <w:t>Obaveštenje o ocenjivanju - jedan korisnik je ocenio drugog korisnika</w:t>
      </w:r>
    </w:p>
    <w:p w14:paraId="68DB2C68" w14:textId="464C41EC" w:rsidR="1EA03FBA" w:rsidRDefault="1EA03FBA" w:rsidP="1EA03FBA"/>
    <w:p w14:paraId="7818A5BF" w14:textId="275ABC7F" w:rsidR="00AD3FB7" w:rsidRDefault="373853F3" w:rsidP="00AD3FB7">
      <w:pPr>
        <w:ind w:firstLine="720"/>
        <w:jc w:val="center"/>
      </w:pPr>
      <w:r>
        <w:rPr>
          <w:noProof/>
        </w:rPr>
        <w:drawing>
          <wp:inline distT="0" distB="0" distL="0" distR="0" wp14:anchorId="2BBE0A6D" wp14:editId="2CACF820">
            <wp:extent cx="2571750" cy="4572000"/>
            <wp:effectExtent l="0" t="0" r="0" b="0"/>
            <wp:docPr id="2008961434" name="Picture 200896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2895BCEE">
        <w:tab/>
      </w:r>
    </w:p>
    <w:p w14:paraId="47CA3FBB" w14:textId="2A328301" w:rsidR="005A4687" w:rsidRPr="005A4687" w:rsidRDefault="58873181" w:rsidP="005A4687">
      <w:pPr>
        <w:ind w:firstLine="720"/>
        <w:jc w:val="center"/>
      </w:pPr>
      <w:r>
        <w:t xml:space="preserve">Slika </w:t>
      </w:r>
      <w:r w:rsidR="6C01508B">
        <w:t xml:space="preserve">17 </w:t>
      </w:r>
      <w:r>
        <w:t>– Prikaz ekrana za notifikacije kod korisnika tipa Poslodavac</w:t>
      </w:r>
    </w:p>
    <w:p w14:paraId="1D3A3EEF" w14:textId="760BA60B" w:rsidR="3D71D7BC" w:rsidRDefault="3D71D7BC" w:rsidP="3D71D7BC">
      <w:pPr>
        <w:ind w:firstLine="720"/>
        <w:jc w:val="center"/>
      </w:pPr>
    </w:p>
    <w:p w14:paraId="2192C6C3" w14:textId="2DD5ADB8" w:rsidR="1EA03FBA" w:rsidRDefault="1EA03FBA" w:rsidP="1EA03FBA"/>
    <w:p w14:paraId="177EEA75" w14:textId="1E739EA6" w:rsidR="2895BCEE" w:rsidRDefault="2895BCEE" w:rsidP="1EA03FBA">
      <w:pPr>
        <w:rPr>
          <w:rFonts w:ascii="Arial" w:hAnsi="Arial" w:cs="Arial"/>
          <w:b/>
          <w:bCs/>
          <w:sz w:val="24"/>
          <w:szCs w:val="24"/>
          <w:lang w:val="sr-Latn-RS"/>
        </w:rPr>
      </w:pPr>
      <w:r w:rsidRPr="1EA03FBA">
        <w:rPr>
          <w:rFonts w:ascii="Arial" w:hAnsi="Arial" w:cs="Arial"/>
          <w:b/>
          <w:bCs/>
          <w:sz w:val="24"/>
          <w:szCs w:val="24"/>
          <w:lang w:val="sr-Latn-RS"/>
        </w:rPr>
        <w:t xml:space="preserve">7.3 </w:t>
      </w:r>
      <w:r w:rsidR="1581BB0C" w:rsidRPr="1EA03FBA">
        <w:rPr>
          <w:rFonts w:ascii="Arial" w:hAnsi="Arial" w:cs="Arial"/>
          <w:b/>
          <w:bCs/>
          <w:sz w:val="24"/>
          <w:szCs w:val="24"/>
          <w:lang w:val="sr-Latn-RS"/>
        </w:rPr>
        <w:t>New Ad (Novi oglas)</w:t>
      </w:r>
    </w:p>
    <w:p w14:paraId="5187E04F" w14:textId="62658D5B" w:rsidR="1EA03FBA" w:rsidRDefault="1EA03FBA" w:rsidP="1EA03FBA">
      <w:pPr>
        <w:rPr>
          <w:rFonts w:ascii="Arial" w:hAnsi="Arial" w:cs="Arial"/>
          <w:b/>
          <w:bCs/>
          <w:sz w:val="24"/>
          <w:szCs w:val="24"/>
          <w:lang w:val="sr-Latn-RS"/>
        </w:rPr>
      </w:pPr>
    </w:p>
    <w:p w14:paraId="1B1CA5F1" w14:textId="0E67B48F" w:rsidR="00887DE2" w:rsidRPr="00887DE2" w:rsidRDefault="57B66025" w:rsidP="00887DE2">
      <w:pPr>
        <w:jc w:val="center"/>
        <w:rPr>
          <w:rFonts w:ascii="Arial" w:hAnsi="Arial" w:cs="Arial"/>
          <w:b/>
          <w:bCs/>
          <w:sz w:val="24"/>
          <w:szCs w:val="24"/>
          <w:lang w:val="sr-Latn-RS"/>
        </w:rPr>
      </w:pPr>
      <w:r>
        <w:rPr>
          <w:noProof/>
        </w:rPr>
        <w:drawing>
          <wp:inline distT="0" distB="0" distL="0" distR="0" wp14:anchorId="1187E05B" wp14:editId="1BAE2C7A">
            <wp:extent cx="2571750" cy="4572000"/>
            <wp:effectExtent l="0" t="0" r="0" b="0"/>
            <wp:docPr id="1835574096" name="Picture 183557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Pr="70A296CF">
        <w:rPr>
          <w:rFonts w:ascii="Arial" w:hAnsi="Arial" w:cs="Arial"/>
          <w:b/>
          <w:bCs/>
          <w:sz w:val="24"/>
          <w:szCs w:val="24"/>
          <w:lang w:val="sr-Latn-RS"/>
        </w:rPr>
        <w:t xml:space="preserve">   </w:t>
      </w:r>
      <w:r w:rsidR="0E9C3AB5">
        <w:rPr>
          <w:noProof/>
        </w:rPr>
        <w:drawing>
          <wp:inline distT="0" distB="0" distL="0" distR="0" wp14:anchorId="3125142A" wp14:editId="6963A346">
            <wp:extent cx="2571750" cy="4572000"/>
            <wp:effectExtent l="0" t="0" r="0" b="0"/>
            <wp:docPr id="1429431723" name="Picture 142943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49C2C92" w14:textId="12A26B90" w:rsidR="00001BD9" w:rsidRDefault="0E9C3AB5" w:rsidP="00001BD9">
      <w:pPr>
        <w:jc w:val="center"/>
        <w:rPr>
          <w:rFonts w:ascii="Arial" w:hAnsi="Arial" w:cs="Arial"/>
          <w:b/>
          <w:sz w:val="24"/>
          <w:szCs w:val="24"/>
          <w:lang w:val="sr-Latn-RS"/>
        </w:rPr>
      </w:pPr>
      <w:r w:rsidRPr="6A9F556F">
        <w:rPr>
          <w:lang w:val="sr-Latn-RS"/>
        </w:rPr>
        <w:t xml:space="preserve">Slike </w:t>
      </w:r>
      <w:r w:rsidR="45B788F5" w:rsidRPr="4663C6E0">
        <w:rPr>
          <w:lang w:val="sr-Latn-RS"/>
        </w:rPr>
        <w:t>18 i 19</w:t>
      </w:r>
      <w:r w:rsidRPr="4663C6E0">
        <w:rPr>
          <w:lang w:val="sr-Latn-RS"/>
        </w:rPr>
        <w:t xml:space="preserve"> </w:t>
      </w:r>
      <w:r w:rsidRPr="6A9F556F">
        <w:rPr>
          <w:lang w:val="sr-Latn-RS"/>
        </w:rPr>
        <w:t>– Prikaz ekrana za dodavanje novog oglasa</w:t>
      </w:r>
    </w:p>
    <w:p w14:paraId="1A46991C" w14:textId="6955712C" w:rsidR="6A9F556F" w:rsidRDefault="6A9F556F" w:rsidP="6A9F556F">
      <w:pPr>
        <w:jc w:val="center"/>
        <w:rPr>
          <w:lang w:val="sr-Latn-RS"/>
        </w:rPr>
      </w:pPr>
    </w:p>
    <w:p w14:paraId="5378F1F5" w14:textId="4DB06DBB" w:rsidR="2895BCEE" w:rsidRDefault="2895BCEE" w:rsidP="1EA03FBA">
      <w:pPr>
        <w:rPr>
          <w:lang w:val="sr-Latn-RS"/>
        </w:rPr>
      </w:pPr>
      <w:r w:rsidRPr="1EA03FBA">
        <w:rPr>
          <w:lang w:val="sr-Latn-RS"/>
        </w:rPr>
        <w:t xml:space="preserve">Do ovog ekrana se dolazi odabirom treće stavke (stavka </w:t>
      </w:r>
      <w:r w:rsidR="59A8E766" w:rsidRPr="1EA03FBA">
        <w:rPr>
          <w:lang w:val="sr-Latn-RS"/>
        </w:rPr>
        <w:t>New Ad</w:t>
      </w:r>
      <w:r w:rsidRPr="1EA03FBA">
        <w:rPr>
          <w:lang w:val="sr-Latn-RS"/>
        </w:rPr>
        <w:t xml:space="preserve"> (</w:t>
      </w:r>
      <w:r w:rsidR="7BB15DD5" w:rsidRPr="1EA03FBA">
        <w:rPr>
          <w:lang w:val="sr-Latn-RS"/>
        </w:rPr>
        <w:t>Novi oglas</w:t>
      </w:r>
      <w:r w:rsidRPr="1EA03FBA">
        <w:rPr>
          <w:lang w:val="sr-Latn-RS"/>
        </w:rPr>
        <w:t xml:space="preserve">)) u meniju na dnu ekrana. Ekran </w:t>
      </w:r>
      <w:r w:rsidR="231FA592" w:rsidRPr="1EA03FBA">
        <w:rPr>
          <w:lang w:val="sr-Latn-RS"/>
        </w:rPr>
        <w:t xml:space="preserve">služi za kreiranje novog oglasa. Pored standardnih polja za unos osnovnih informacija o </w:t>
      </w:r>
      <w:r w:rsidR="6CE382F3" w:rsidRPr="1EA03FBA">
        <w:rPr>
          <w:lang w:val="sr-Latn-RS"/>
        </w:rPr>
        <w:t xml:space="preserve">oglasu, postoji i padajuća lista kojom korisnik bira želejnu lokaciju. </w:t>
      </w:r>
      <w:r w:rsidR="3AB010E1" w:rsidRPr="1EA03FBA">
        <w:rPr>
          <w:lang w:val="sr-Latn-RS"/>
        </w:rPr>
        <w:t>Dugme Choose otvara dijalog koji ima listu svih kategorija i čekiranjem željenih kategorija korisnik određuje koj</w:t>
      </w:r>
      <w:r w:rsidR="0DB988D4" w:rsidRPr="1EA03FBA">
        <w:rPr>
          <w:lang w:val="sr-Latn-RS"/>
        </w:rPr>
        <w:t>im kategorijama pripada njegov oglas. Pritiskom na dugme OK</w:t>
      </w:r>
      <w:r w:rsidR="5AA15BE2" w:rsidRPr="1EA03FBA">
        <w:rPr>
          <w:lang w:val="sr-Latn-RS"/>
        </w:rPr>
        <w:t xml:space="preserve"> u okviru dijaloga</w:t>
      </w:r>
      <w:r w:rsidR="0DB988D4" w:rsidRPr="1EA03FBA">
        <w:rPr>
          <w:lang w:val="sr-Latn-RS"/>
        </w:rPr>
        <w:t xml:space="preserve"> izlazi iz dijaloga </w:t>
      </w:r>
      <w:r w:rsidR="64F06351" w:rsidRPr="1EA03FBA">
        <w:rPr>
          <w:lang w:val="sr-Latn-RS"/>
        </w:rPr>
        <w:t>i na ekranu se prikazuju nazivi odabranih kategorija</w:t>
      </w:r>
      <w:r w:rsidR="7D5E3F25" w:rsidRPr="1EA03FBA">
        <w:rPr>
          <w:lang w:val="sr-Latn-RS"/>
        </w:rPr>
        <w:t>. Dugme</w:t>
      </w:r>
      <w:r w:rsidR="61C54471" w:rsidRPr="1EA03FBA">
        <w:rPr>
          <w:lang w:val="sr-Latn-RS"/>
        </w:rPr>
        <w:t xml:space="preserve"> dijaloga</w:t>
      </w:r>
      <w:r w:rsidR="7D5E3F25" w:rsidRPr="1EA03FBA">
        <w:rPr>
          <w:lang w:val="sr-Latn-RS"/>
        </w:rPr>
        <w:t xml:space="preserve"> Clear all</w:t>
      </w:r>
      <w:r w:rsidR="14EF008C" w:rsidRPr="1EA03FBA">
        <w:rPr>
          <w:lang w:val="sr-Latn-RS"/>
        </w:rPr>
        <w:t xml:space="preserve"> briše sve prethodno odabrane kategorije, dok dugme Canc</w:t>
      </w:r>
      <w:r w:rsidR="3336CB8F" w:rsidRPr="1EA03FBA">
        <w:rPr>
          <w:lang w:val="sr-Latn-RS"/>
        </w:rPr>
        <w:t>el</w:t>
      </w:r>
      <w:r w:rsidR="09009C3B" w:rsidRPr="1EA03FBA">
        <w:rPr>
          <w:lang w:val="sr-Latn-RS"/>
        </w:rPr>
        <w:t>, takođe u okviru dijaloga</w:t>
      </w:r>
      <w:r w:rsidR="14EF008C" w:rsidRPr="1EA03FBA">
        <w:rPr>
          <w:lang w:val="sr-Latn-RS"/>
        </w:rPr>
        <w:t xml:space="preserve"> samo vraća korisnika na ekran New Ad. </w:t>
      </w:r>
      <w:r w:rsidR="64F06351" w:rsidRPr="1EA03FBA">
        <w:rPr>
          <w:lang w:val="sr-Latn-RS"/>
        </w:rPr>
        <w:t xml:space="preserve"> </w:t>
      </w:r>
      <w:r w:rsidR="0DB988D4" w:rsidRPr="1EA03FBA">
        <w:rPr>
          <w:lang w:val="sr-Latn-RS"/>
        </w:rPr>
        <w:t xml:space="preserve"> </w:t>
      </w:r>
    </w:p>
    <w:p w14:paraId="63312818" w14:textId="396EBEA8" w:rsidR="6F8A20C5" w:rsidRDefault="6F8A20C5" w:rsidP="1EA03FBA">
      <w:pPr>
        <w:rPr>
          <w:lang w:val="sr-Latn-RS"/>
        </w:rPr>
      </w:pPr>
      <w:r w:rsidRPr="1EA03FBA">
        <w:rPr>
          <w:lang w:val="sr-Latn-RS"/>
        </w:rPr>
        <w:t>Kada je korisnik uneo sve podatke o oglasu, klikom na dugme Add dodaje novi oglas i biva prebačen sa ovog ekrana na ekran koji prikazuje novokreirani oglas.</w:t>
      </w:r>
      <w:r w:rsidR="258F3BBA" w:rsidRPr="1EA03FBA">
        <w:rPr>
          <w:lang w:val="sr-Latn-RS"/>
        </w:rPr>
        <w:t xml:space="preserve"> </w:t>
      </w:r>
    </w:p>
    <w:p w14:paraId="420C796D" w14:textId="08E34A1C" w:rsidR="258F3BBA" w:rsidRDefault="258F3BBA" w:rsidP="1EA03FBA">
      <w:pPr>
        <w:rPr>
          <w:lang w:val="sr-Latn-RS"/>
        </w:rPr>
      </w:pPr>
      <w:r w:rsidRPr="1EA03FBA">
        <w:rPr>
          <w:lang w:val="sr-Latn-RS"/>
        </w:rPr>
        <w:t xml:space="preserve">Ukoliko </w:t>
      </w:r>
      <w:r w:rsidR="39192FD1" w:rsidRPr="1EA03FBA">
        <w:rPr>
          <w:lang w:val="sr-Latn-RS"/>
        </w:rPr>
        <w:t xml:space="preserve">poslodavac </w:t>
      </w:r>
      <w:r w:rsidRPr="1EA03FBA">
        <w:rPr>
          <w:lang w:val="sr-Latn-RS"/>
        </w:rPr>
        <w:t>odustane od kreiranja novog oglasa, pritiskom na dugme Canc</w:t>
      </w:r>
      <w:r w:rsidR="357D37A5" w:rsidRPr="1EA03FBA">
        <w:rPr>
          <w:lang w:val="sr-Latn-RS"/>
        </w:rPr>
        <w:t>el</w:t>
      </w:r>
      <w:r w:rsidRPr="1EA03FBA">
        <w:rPr>
          <w:lang w:val="sr-Latn-RS"/>
        </w:rPr>
        <w:t xml:space="preserve"> u okviru ekrana vraća se na ekran Feed (oglasi).</w:t>
      </w:r>
    </w:p>
    <w:p w14:paraId="364C165E" w14:textId="594D7584" w:rsidR="1EA03FBA" w:rsidRDefault="1EA03FBA" w:rsidP="1EA03FBA">
      <w:pPr>
        <w:rPr>
          <w:lang w:val="sr-Latn-RS"/>
        </w:rPr>
      </w:pPr>
    </w:p>
    <w:p w14:paraId="4C90C9B1" w14:textId="6361267E" w:rsidR="1EA03FBA" w:rsidRDefault="1EA03FBA" w:rsidP="1EA03FBA">
      <w:pPr>
        <w:rPr>
          <w:lang w:val="sr-Latn-RS"/>
        </w:rPr>
      </w:pPr>
    </w:p>
    <w:p w14:paraId="28B96EBC" w14:textId="0ECBBE99" w:rsidR="001C6C48" w:rsidRPr="001C6C48" w:rsidRDefault="620CF4DC" w:rsidP="001C6C48">
      <w:pPr>
        <w:jc w:val="center"/>
        <w:rPr>
          <w:lang w:val="sr-Latn-RS"/>
        </w:rPr>
      </w:pPr>
      <w:r w:rsidRPr="52804ACF">
        <w:rPr>
          <w:lang w:val="sr-Latn-RS"/>
        </w:rPr>
        <w:t xml:space="preserve">   </w:t>
      </w:r>
      <w:r>
        <w:rPr>
          <w:noProof/>
        </w:rPr>
        <w:drawing>
          <wp:inline distT="0" distB="0" distL="0" distR="0" wp14:anchorId="5A7A3E72" wp14:editId="56B2442D">
            <wp:extent cx="2571750" cy="4572000"/>
            <wp:effectExtent l="0" t="0" r="0" b="0"/>
            <wp:docPr id="1775076973" name="Picture 177507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Pr="52804ACF">
        <w:rPr>
          <w:lang w:val="sr-Latn-RS"/>
        </w:rPr>
        <w:t xml:space="preserve">     </w:t>
      </w:r>
      <w:r w:rsidRPr="66852D8C">
        <w:rPr>
          <w:lang w:val="sr-Latn-RS"/>
        </w:rPr>
        <w:t xml:space="preserve"> </w:t>
      </w:r>
      <w:r>
        <w:rPr>
          <w:noProof/>
        </w:rPr>
        <w:drawing>
          <wp:inline distT="0" distB="0" distL="0" distR="0" wp14:anchorId="27B2FDC9" wp14:editId="7A04E262">
            <wp:extent cx="2571750" cy="4572000"/>
            <wp:effectExtent l="0" t="0" r="0" b="0"/>
            <wp:docPr id="2019481380" name="Picture 201948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15E1483" w14:textId="0A54DD70" w:rsidR="66852D8C" w:rsidRDefault="66852D8C" w:rsidP="66852D8C">
      <w:pPr>
        <w:jc w:val="center"/>
        <w:rPr>
          <w:lang w:val="sr-Latn-RS"/>
        </w:rPr>
      </w:pPr>
    </w:p>
    <w:p w14:paraId="74D7A8D5" w14:textId="00FD9BC3" w:rsidR="620CF4DC" w:rsidRDefault="620CF4DC" w:rsidP="66852D8C">
      <w:pPr>
        <w:jc w:val="center"/>
        <w:rPr>
          <w:lang w:val="sr-Latn-RS"/>
        </w:rPr>
      </w:pPr>
      <w:r w:rsidRPr="04D6D4EF">
        <w:rPr>
          <w:lang w:val="sr-Latn-RS"/>
        </w:rPr>
        <w:t>Slike</w:t>
      </w:r>
      <w:r w:rsidRPr="4663C6E0">
        <w:rPr>
          <w:lang w:val="sr-Latn-RS"/>
        </w:rPr>
        <w:t xml:space="preserve"> </w:t>
      </w:r>
      <w:r w:rsidR="54503BA0" w:rsidRPr="4663C6E0">
        <w:rPr>
          <w:lang w:val="sr-Latn-RS"/>
        </w:rPr>
        <w:t>20 i 21</w:t>
      </w:r>
      <w:r w:rsidRPr="04D6D4EF">
        <w:rPr>
          <w:lang w:val="sr-Latn-RS"/>
        </w:rPr>
        <w:t xml:space="preserve"> – Prikaz dijaloga za izbor kategorija i ekrana za dodavanje novog </w:t>
      </w:r>
      <w:r w:rsidRPr="1F228E3A">
        <w:rPr>
          <w:lang w:val="sr-Latn-RS"/>
        </w:rPr>
        <w:t>oglasa nakon odabira kategorija</w:t>
      </w:r>
    </w:p>
    <w:p w14:paraId="3EF59C63" w14:textId="110F5727" w:rsidR="1EA03FBA" w:rsidRDefault="1EA03FBA" w:rsidP="1EA03FBA">
      <w:pPr>
        <w:rPr>
          <w:lang w:val="sr-Latn-RS"/>
        </w:rPr>
      </w:pPr>
    </w:p>
    <w:p w14:paraId="5EC5961D" w14:textId="5CBE236E" w:rsidR="2895BCEE" w:rsidRDefault="2895BCEE" w:rsidP="1EA03FBA">
      <w:pPr>
        <w:rPr>
          <w:rFonts w:ascii="Arial" w:hAnsi="Arial" w:cs="Arial"/>
          <w:b/>
          <w:bCs/>
          <w:sz w:val="24"/>
          <w:szCs w:val="24"/>
          <w:lang w:val="sr-Latn-RS"/>
        </w:rPr>
      </w:pPr>
      <w:r w:rsidRPr="1EA03FBA">
        <w:rPr>
          <w:rFonts w:ascii="Arial" w:hAnsi="Arial" w:cs="Arial"/>
          <w:b/>
          <w:bCs/>
          <w:sz w:val="24"/>
          <w:szCs w:val="24"/>
          <w:lang w:val="sr-Latn-RS"/>
        </w:rPr>
        <w:t xml:space="preserve">7.4 </w:t>
      </w:r>
      <w:r w:rsidR="7491E65D" w:rsidRPr="1EA03FBA">
        <w:rPr>
          <w:rFonts w:ascii="Arial" w:hAnsi="Arial" w:cs="Arial"/>
          <w:b/>
          <w:bCs/>
          <w:sz w:val="24"/>
          <w:szCs w:val="24"/>
          <w:lang w:val="sr-Latn-RS"/>
        </w:rPr>
        <w:t>My ads</w:t>
      </w:r>
      <w:r w:rsidRPr="1EA03FBA">
        <w:rPr>
          <w:rFonts w:ascii="Arial" w:hAnsi="Arial" w:cs="Arial"/>
          <w:b/>
          <w:bCs/>
          <w:sz w:val="24"/>
          <w:szCs w:val="24"/>
          <w:lang w:val="sr-Latn-RS"/>
        </w:rPr>
        <w:t xml:space="preserve"> (</w:t>
      </w:r>
      <w:r w:rsidR="307775B6" w:rsidRPr="1EA03FBA">
        <w:rPr>
          <w:rFonts w:ascii="Arial" w:hAnsi="Arial" w:cs="Arial"/>
          <w:b/>
          <w:bCs/>
          <w:sz w:val="24"/>
          <w:szCs w:val="24"/>
          <w:lang w:val="sr-Latn-RS"/>
        </w:rPr>
        <w:t>Moji oglasi</w:t>
      </w:r>
      <w:r w:rsidRPr="1EA03FBA">
        <w:rPr>
          <w:rFonts w:ascii="Arial" w:hAnsi="Arial" w:cs="Arial"/>
          <w:b/>
          <w:bCs/>
          <w:sz w:val="24"/>
          <w:szCs w:val="24"/>
          <w:lang w:val="sr-Latn-RS"/>
        </w:rPr>
        <w:t>)</w:t>
      </w:r>
    </w:p>
    <w:p w14:paraId="3BF09FC4" w14:textId="3E75BD2D" w:rsidR="1EA03FBA" w:rsidRDefault="1EA03FBA" w:rsidP="1EA03FBA">
      <w:pPr>
        <w:rPr>
          <w:rFonts w:ascii="Arial" w:hAnsi="Arial" w:cs="Arial"/>
          <w:b/>
          <w:bCs/>
          <w:sz w:val="24"/>
          <w:szCs w:val="24"/>
          <w:lang w:val="sr-Latn-RS"/>
        </w:rPr>
      </w:pPr>
    </w:p>
    <w:p w14:paraId="6F1D4671" w14:textId="7C73849A" w:rsidR="1EA03FBA" w:rsidRDefault="1EA03FBA" w:rsidP="1EA03FBA">
      <w:pPr>
        <w:rPr>
          <w:rFonts w:ascii="Arial" w:hAnsi="Arial" w:cs="Arial"/>
          <w:b/>
          <w:bCs/>
          <w:sz w:val="24"/>
          <w:szCs w:val="24"/>
          <w:lang w:val="sr-Latn-RS"/>
        </w:rPr>
      </w:pPr>
    </w:p>
    <w:p w14:paraId="5C829B81" w14:textId="7CF8E0AE" w:rsidR="2895BCEE" w:rsidRDefault="2895BCEE" w:rsidP="1EA03FBA">
      <w:pPr>
        <w:rPr>
          <w:lang w:val="sr-Latn-RS"/>
        </w:rPr>
      </w:pPr>
      <w:r w:rsidRPr="1EA03FBA">
        <w:rPr>
          <w:lang w:val="sr-Latn-RS"/>
        </w:rPr>
        <w:t xml:space="preserve">Do ovog ekrana se dolazi odabirom četvrte stavke (stavka </w:t>
      </w:r>
      <w:r w:rsidR="5DE2CAC0" w:rsidRPr="1EA03FBA">
        <w:rPr>
          <w:lang w:val="sr-Latn-RS"/>
        </w:rPr>
        <w:t>My ads</w:t>
      </w:r>
      <w:r w:rsidRPr="1EA03FBA">
        <w:rPr>
          <w:lang w:val="sr-Latn-RS"/>
        </w:rPr>
        <w:t xml:space="preserve"> (</w:t>
      </w:r>
      <w:r w:rsidR="28B540DB" w:rsidRPr="1EA03FBA">
        <w:rPr>
          <w:lang w:val="sr-Latn-RS"/>
        </w:rPr>
        <w:t>Moji oglasi</w:t>
      </w:r>
      <w:r w:rsidRPr="1EA03FBA">
        <w:rPr>
          <w:lang w:val="sr-Latn-RS"/>
        </w:rPr>
        <w:t xml:space="preserve">)) u meniju na dnu ekrana. Ovaj ekran prikazuje </w:t>
      </w:r>
      <w:r w:rsidR="6E2D18BC" w:rsidRPr="1EA03FBA">
        <w:rPr>
          <w:lang w:val="sr-Latn-RS"/>
        </w:rPr>
        <w:t xml:space="preserve">sve </w:t>
      </w:r>
      <w:r w:rsidRPr="1EA03FBA">
        <w:rPr>
          <w:lang w:val="sr-Latn-RS"/>
        </w:rPr>
        <w:t>oglase za posao koj</w:t>
      </w:r>
      <w:r w:rsidR="22476543" w:rsidRPr="1EA03FBA">
        <w:rPr>
          <w:lang w:val="sr-Latn-RS"/>
        </w:rPr>
        <w:t>e je postavio poslodavac. Klikom na oglas, koji je još uvek aktivan, odlazi se na ekran koji prikazuje</w:t>
      </w:r>
      <w:r w:rsidR="2CD1FDEE" w:rsidRPr="1EA03FBA">
        <w:rPr>
          <w:lang w:val="sr-Latn-RS"/>
        </w:rPr>
        <w:t xml:space="preserve"> taj oglas. Oglas nije aktivan, tj. zatvoren je ukoliko je poslodavac izabrao </w:t>
      </w:r>
      <w:r w:rsidR="58C75215" w:rsidRPr="1EA03FBA">
        <w:rPr>
          <w:lang w:val="sr-Latn-RS"/>
        </w:rPr>
        <w:t xml:space="preserve">od svih prijavljenih kandidata za posao, </w:t>
      </w:r>
      <w:r w:rsidR="2CD1FDEE" w:rsidRPr="1EA03FBA">
        <w:rPr>
          <w:lang w:val="sr-Latn-RS"/>
        </w:rPr>
        <w:t xml:space="preserve">onaj broj </w:t>
      </w:r>
      <w:r w:rsidR="64BA364A" w:rsidRPr="1EA03FBA">
        <w:rPr>
          <w:lang w:val="sr-Latn-RS"/>
        </w:rPr>
        <w:t>studenata koji je naveo prilikom kreiranja oglasa za taj posao.</w:t>
      </w:r>
    </w:p>
    <w:p w14:paraId="6063DB76" w14:textId="19992F14" w:rsidR="1EA03FBA" w:rsidRDefault="1EA03FBA" w:rsidP="1EA03FBA">
      <w:pPr>
        <w:rPr>
          <w:lang w:val="sr-Latn-RS"/>
        </w:rPr>
      </w:pPr>
    </w:p>
    <w:p w14:paraId="42604EF8" w14:textId="736909BE" w:rsidR="00716F9D" w:rsidRDefault="781D9D5B" w:rsidP="00716F9D">
      <w:pPr>
        <w:jc w:val="center"/>
      </w:pPr>
      <w:r>
        <w:rPr>
          <w:noProof/>
        </w:rPr>
        <w:drawing>
          <wp:inline distT="0" distB="0" distL="0" distR="0" wp14:anchorId="5B7CED73" wp14:editId="28232B4D">
            <wp:extent cx="2571750" cy="4572000"/>
            <wp:effectExtent l="0" t="0" r="0" b="0"/>
            <wp:docPr id="744844145" name="Picture 74484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CCC5AB1" w14:textId="6BC2135C" w:rsidR="781D9D5B" w:rsidRDefault="781D9D5B" w:rsidP="41EAB663">
      <w:pPr>
        <w:jc w:val="center"/>
        <w:rPr>
          <w:lang w:val="sr-Latn-RS"/>
        </w:rPr>
      </w:pPr>
      <w:r w:rsidRPr="41EAB663">
        <w:rPr>
          <w:lang w:val="sr-Latn-RS"/>
        </w:rPr>
        <w:t xml:space="preserve">Slika </w:t>
      </w:r>
      <w:r w:rsidR="0C2B6DF7" w:rsidRPr="4663C6E0">
        <w:rPr>
          <w:lang w:val="sr-Latn-RS"/>
        </w:rPr>
        <w:t xml:space="preserve"> </w:t>
      </w:r>
      <w:r w:rsidR="0C2B6DF7" w:rsidRPr="4F5CDA3C">
        <w:rPr>
          <w:lang w:val="sr-Latn-RS"/>
        </w:rPr>
        <w:t xml:space="preserve">22 </w:t>
      </w:r>
      <w:r w:rsidRPr="41EAB663">
        <w:rPr>
          <w:lang w:val="sr-Latn-RS"/>
        </w:rPr>
        <w:t xml:space="preserve">– Prikaz ekrana </w:t>
      </w:r>
      <w:r w:rsidRPr="70BBBF2C">
        <w:rPr>
          <w:lang w:val="sr-Latn-RS"/>
        </w:rPr>
        <w:t>Moji oglasi</w:t>
      </w:r>
    </w:p>
    <w:p w14:paraId="6F2DC739" w14:textId="1DB8993B" w:rsidR="00716F9D" w:rsidRPr="00716F9D" w:rsidRDefault="00716F9D" w:rsidP="00716F9D">
      <w:pPr>
        <w:rPr>
          <w:lang w:val="sr-Latn-RS"/>
        </w:rPr>
      </w:pPr>
    </w:p>
    <w:p w14:paraId="348CFF89" w14:textId="001148C2" w:rsidR="41EAB663" w:rsidRDefault="41EAB663" w:rsidP="41EAB663">
      <w:pPr>
        <w:rPr>
          <w:lang w:val="sr-Latn-RS"/>
        </w:rPr>
      </w:pPr>
    </w:p>
    <w:p w14:paraId="545D95CB" w14:textId="73A90C0B" w:rsidR="1EA03FBA" w:rsidRDefault="1EA03FBA" w:rsidP="1EA03FBA">
      <w:pPr>
        <w:rPr>
          <w:lang w:val="sr-Latn-RS"/>
        </w:rPr>
      </w:pPr>
    </w:p>
    <w:p w14:paraId="27EEE909" w14:textId="4D590725" w:rsidR="2895BCEE" w:rsidRDefault="2895BCEE" w:rsidP="1EA03FBA">
      <w:pPr>
        <w:rPr>
          <w:rFonts w:ascii="Arial" w:hAnsi="Arial" w:cs="Arial"/>
          <w:b/>
          <w:bCs/>
          <w:sz w:val="24"/>
          <w:szCs w:val="24"/>
          <w:lang w:val="sr-Latn-RS"/>
        </w:rPr>
      </w:pPr>
      <w:r w:rsidRPr="1EA03FBA">
        <w:rPr>
          <w:rFonts w:ascii="Arial" w:hAnsi="Arial" w:cs="Arial"/>
          <w:b/>
          <w:bCs/>
          <w:sz w:val="24"/>
          <w:szCs w:val="24"/>
          <w:lang w:val="sr-Latn-RS"/>
        </w:rPr>
        <w:t>7.5 Profile (profil)</w:t>
      </w:r>
    </w:p>
    <w:p w14:paraId="7B4DA9C2" w14:textId="1858D7CD" w:rsidR="1EA03FBA" w:rsidRDefault="1EA03FBA" w:rsidP="1EA03FBA">
      <w:pPr>
        <w:rPr>
          <w:rFonts w:ascii="Arial" w:hAnsi="Arial" w:cs="Arial"/>
          <w:b/>
          <w:bCs/>
          <w:sz w:val="24"/>
          <w:szCs w:val="24"/>
          <w:lang w:val="sr-Latn-RS"/>
        </w:rPr>
      </w:pPr>
    </w:p>
    <w:p w14:paraId="1240660B" w14:textId="65248D4C" w:rsidR="00DF229A" w:rsidRPr="00DF229A" w:rsidRDefault="4D108F44" w:rsidP="75EAF1BB">
      <w:pPr>
        <w:jc w:val="center"/>
        <w:rPr>
          <w:rFonts w:ascii="Arial" w:hAnsi="Arial" w:cs="Arial"/>
          <w:b/>
          <w:bCs/>
          <w:sz w:val="24"/>
          <w:szCs w:val="24"/>
          <w:lang w:val="sr-Latn-RS"/>
        </w:rPr>
      </w:pPr>
      <w:r>
        <w:rPr>
          <w:noProof/>
        </w:rPr>
        <w:drawing>
          <wp:inline distT="0" distB="0" distL="0" distR="0" wp14:anchorId="3CA28002" wp14:editId="120BD24D">
            <wp:extent cx="2571750" cy="4572000"/>
            <wp:effectExtent l="0" t="0" r="0" b="0"/>
            <wp:docPr id="1046213092" name="Picture 10462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sidRPr="612013D6">
        <w:rPr>
          <w:rFonts w:ascii="Arial" w:hAnsi="Arial" w:cs="Arial"/>
          <w:b/>
          <w:bCs/>
          <w:sz w:val="24"/>
          <w:szCs w:val="24"/>
          <w:lang w:val="sr-Latn-RS"/>
        </w:rPr>
        <w:t xml:space="preserve">    </w:t>
      </w:r>
      <w:r>
        <w:rPr>
          <w:noProof/>
        </w:rPr>
        <w:drawing>
          <wp:inline distT="0" distB="0" distL="0" distR="0" wp14:anchorId="0BC14050" wp14:editId="11C4440D">
            <wp:extent cx="2571750" cy="4572000"/>
            <wp:effectExtent l="0" t="0" r="0" b="0"/>
            <wp:docPr id="2018481291" name="Picture 201848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BC1A9CA" w14:textId="6D1D6E27" w:rsidR="00A91D3C" w:rsidRPr="00A91D3C" w:rsidRDefault="4D108F44" w:rsidP="3A909B91">
      <w:pPr>
        <w:jc w:val="center"/>
        <w:rPr>
          <w:rFonts w:ascii="Arial" w:hAnsi="Arial" w:cs="Arial"/>
          <w:b/>
          <w:bCs/>
          <w:sz w:val="24"/>
          <w:szCs w:val="24"/>
          <w:lang w:val="sr-Latn-RS"/>
        </w:rPr>
      </w:pPr>
      <w:r w:rsidRPr="3A909B91">
        <w:rPr>
          <w:lang w:val="sr-Latn-RS"/>
        </w:rPr>
        <w:t xml:space="preserve">Slike </w:t>
      </w:r>
      <w:r w:rsidR="655B4C94" w:rsidRPr="4F5CDA3C">
        <w:rPr>
          <w:lang w:val="sr-Latn-RS"/>
        </w:rPr>
        <w:t xml:space="preserve">23 i 24 </w:t>
      </w:r>
      <w:r w:rsidRPr="3A909B91">
        <w:rPr>
          <w:lang w:val="sr-Latn-RS"/>
        </w:rPr>
        <w:t>– Prikaz profila Poslodavca</w:t>
      </w:r>
    </w:p>
    <w:p w14:paraId="729948D8" w14:textId="058E6E76" w:rsidR="3A909B91" w:rsidRDefault="3A909B91" w:rsidP="3A909B91">
      <w:pPr>
        <w:jc w:val="center"/>
        <w:rPr>
          <w:lang w:val="sr-Latn-RS"/>
        </w:rPr>
      </w:pPr>
    </w:p>
    <w:p w14:paraId="5B7F16EB" w14:textId="403EA96C" w:rsidR="2895BCEE" w:rsidRDefault="2895BCEE" w:rsidP="1EA03FBA">
      <w:pPr>
        <w:rPr>
          <w:lang w:val="sr-Latn-RS"/>
        </w:rPr>
      </w:pPr>
      <w:r w:rsidRPr="1EA03FBA">
        <w:rPr>
          <w:lang w:val="sr-Latn-RS"/>
        </w:rPr>
        <w:t xml:space="preserve">Do ovog ekrana se dolazi odabirom pete stavke (stavka Profile (Profil)) u meniju na dnu ekrana. Na profilu korisnika stoji njegovo puno ime, </w:t>
      </w:r>
      <w:r w:rsidR="743E6F06" w:rsidRPr="1EA03FBA">
        <w:rPr>
          <w:lang w:val="sr-Latn-RS"/>
        </w:rPr>
        <w:t xml:space="preserve">korisničko ime, </w:t>
      </w:r>
      <w:r w:rsidRPr="1EA03FBA">
        <w:rPr>
          <w:lang w:val="sr-Latn-RS"/>
        </w:rPr>
        <w:t xml:space="preserve">profilna slika (ukoliko je poseduje), </w:t>
      </w:r>
      <w:r w:rsidR="30FF0969" w:rsidRPr="1EA03FBA">
        <w:rPr>
          <w:lang w:val="sr-Latn-RS"/>
        </w:rPr>
        <w:t>naziv kompanije poslodavca</w:t>
      </w:r>
      <w:r w:rsidRPr="1EA03FBA">
        <w:rPr>
          <w:lang w:val="sr-Latn-RS"/>
        </w:rPr>
        <w:t>, broj telefona i kratka biografija.</w:t>
      </w:r>
    </w:p>
    <w:p w14:paraId="2957CFF1" w14:textId="4CD022A5" w:rsidR="2895BCEE" w:rsidRDefault="2895BCEE" w:rsidP="1EA03FBA">
      <w:pPr>
        <w:rPr>
          <w:lang w:val="sr-Latn-RS"/>
        </w:rPr>
      </w:pPr>
      <w:r w:rsidRPr="1EA03FBA">
        <w:rPr>
          <w:lang w:val="sr-Latn-RS"/>
        </w:rPr>
        <w:t xml:space="preserve">Dugme Achievements vodi na ekran gde je prikazana lista svih ocena koje je korisnik dobio </w:t>
      </w:r>
      <w:r w:rsidR="2952E551" w:rsidRPr="1EA03FBA">
        <w:rPr>
          <w:lang w:val="sr-Latn-RS"/>
        </w:rPr>
        <w:t>od strane studenata</w:t>
      </w:r>
      <w:r w:rsidRPr="1EA03FBA">
        <w:rPr>
          <w:lang w:val="sr-Latn-RS"/>
        </w:rPr>
        <w:t>. Pored ocena nalazi se i komentar koji je ostavljen uz ocenu.</w:t>
      </w:r>
      <w:r w:rsidR="3E124742" w:rsidRPr="1EA03FBA">
        <w:rPr>
          <w:lang w:val="sr-Latn-RS"/>
        </w:rPr>
        <w:t xml:space="preserve"> </w:t>
      </w:r>
    </w:p>
    <w:p w14:paraId="27346434" w14:textId="4313F87F" w:rsidR="1EA03FBA" w:rsidRDefault="1EA03FBA" w:rsidP="1EA03FBA">
      <w:pPr>
        <w:rPr>
          <w:lang w:val="sr-Latn-RS"/>
        </w:rPr>
      </w:pPr>
    </w:p>
    <w:p w14:paraId="51ACF54E" w14:textId="7297769D" w:rsidR="1EA03FBA" w:rsidRDefault="1EA03FBA" w:rsidP="1EA03FBA">
      <w:pPr>
        <w:rPr>
          <w:lang w:val="sr-Latn-RS"/>
        </w:rPr>
      </w:pPr>
    </w:p>
    <w:p w14:paraId="1C52E38F" w14:textId="119D069F" w:rsidR="2895BCEE" w:rsidRDefault="2895BCEE" w:rsidP="1EA03FBA">
      <w:pPr>
        <w:rPr>
          <w:lang w:val="sr-Latn-RS"/>
        </w:rPr>
      </w:pPr>
      <w:r w:rsidRPr="1EA03FBA">
        <w:rPr>
          <w:lang w:val="sr-Latn-RS"/>
        </w:rPr>
        <w:t xml:space="preserve">Dugme Rate vodi na ekran za ocenjivanje korisnika, čiji će se opis kasnije detaljno dati u dokumentu u delu </w:t>
      </w:r>
      <w:r w:rsidRPr="1EA03FBA">
        <w:rPr>
          <w:i/>
          <w:iCs/>
          <w:lang w:val="sr-Latn-RS"/>
        </w:rPr>
        <w:t>Ocenjivanje</w:t>
      </w:r>
      <w:r w:rsidRPr="1EA03FBA">
        <w:rPr>
          <w:lang w:val="sr-Latn-RS"/>
        </w:rPr>
        <w:t xml:space="preserve">. Dugme za ocenjivanje korisnika biće dostupno jedino </w:t>
      </w:r>
      <w:r w:rsidR="26D1426D" w:rsidRPr="1EA03FBA">
        <w:rPr>
          <w:lang w:val="sr-Latn-RS"/>
        </w:rPr>
        <w:t>onim studentima koji su sarađivali sa njim. Dugme je svakom od studenata dostupno samo jednom, što znači da je sv</w:t>
      </w:r>
      <w:r w:rsidR="54B8A66C" w:rsidRPr="1EA03FBA">
        <w:rPr>
          <w:lang w:val="sr-Latn-RS"/>
        </w:rPr>
        <w:t>i radnici</w:t>
      </w:r>
      <w:r w:rsidR="26D1426D" w:rsidRPr="1EA03FBA">
        <w:rPr>
          <w:lang w:val="sr-Latn-RS"/>
        </w:rPr>
        <w:t xml:space="preserve"> koji su bili </w:t>
      </w:r>
      <w:r w:rsidR="5B1F3CD0" w:rsidRPr="1EA03FBA">
        <w:rPr>
          <w:lang w:val="sr-Latn-RS"/>
        </w:rPr>
        <w:t>unajmljeni</w:t>
      </w:r>
      <w:r w:rsidR="26D1426D" w:rsidRPr="1EA03FBA">
        <w:rPr>
          <w:lang w:val="sr-Latn-RS"/>
        </w:rPr>
        <w:t xml:space="preserve"> za posao od strane nekog poslo</w:t>
      </w:r>
      <w:r w:rsidR="77A18686" w:rsidRPr="1EA03FBA">
        <w:rPr>
          <w:lang w:val="sr-Latn-RS"/>
        </w:rPr>
        <w:t>davca, istog mogu da ocene samo jednom</w:t>
      </w:r>
      <w:r w:rsidRPr="1EA03FBA">
        <w:rPr>
          <w:lang w:val="sr-Latn-RS"/>
        </w:rPr>
        <w:t xml:space="preserve">. Dakle svaki poslodavac samo jednom može da oceni </w:t>
      </w:r>
      <w:r w:rsidR="578256A5" w:rsidRPr="1EA03FBA">
        <w:rPr>
          <w:lang w:val="sr-Latn-RS"/>
        </w:rPr>
        <w:t>studenta</w:t>
      </w:r>
      <w:r w:rsidRPr="1EA03FBA">
        <w:rPr>
          <w:lang w:val="sr-Latn-RS"/>
        </w:rPr>
        <w:t xml:space="preserve"> (radnika).</w:t>
      </w:r>
    </w:p>
    <w:p w14:paraId="3EEA9C4C" w14:textId="08D15823" w:rsidR="1EA03FBA" w:rsidRDefault="1EA03FBA" w:rsidP="1EA03FBA">
      <w:pPr>
        <w:rPr>
          <w:lang w:val="sr-Latn-RS"/>
        </w:rPr>
      </w:pPr>
    </w:p>
    <w:p w14:paraId="3D8F9F52" w14:textId="20C43281" w:rsidR="2895BCEE" w:rsidRDefault="2895BCEE" w:rsidP="1EA03FBA">
      <w:pPr>
        <w:rPr>
          <w:lang w:val="sr-Latn-RS"/>
        </w:rPr>
      </w:pPr>
      <w:r w:rsidRPr="1EA03FBA">
        <w:rPr>
          <w:lang w:val="sr-Latn-RS"/>
        </w:rPr>
        <w:t>Na kraju postoji i dugme Edit profile kojim se otvara ekran gde korisnik može da menja informacije relevant</w:t>
      </w:r>
      <w:r w:rsidR="43244F6B" w:rsidRPr="1EA03FBA">
        <w:rPr>
          <w:lang w:val="sr-Latn-RS"/>
        </w:rPr>
        <w:t>n</w:t>
      </w:r>
      <w:r w:rsidRPr="1EA03FBA">
        <w:rPr>
          <w:lang w:val="sr-Latn-RS"/>
        </w:rPr>
        <w:t xml:space="preserve">e za njegov profil u aplikaciji. </w:t>
      </w:r>
      <w:r w:rsidR="70474928" w:rsidRPr="1EA03FBA">
        <w:rPr>
          <w:lang w:val="sr-Latn-RS"/>
        </w:rPr>
        <w:t xml:space="preserve">Opis ovog ekrana, kao i izgled, biće dat nešto kasnije u dokumentu u delu </w:t>
      </w:r>
      <w:r w:rsidR="70474928" w:rsidRPr="3A909B91">
        <w:rPr>
          <w:i/>
          <w:lang w:val="sr-Latn-RS"/>
        </w:rPr>
        <w:t>Uređivanje profila korisnika</w:t>
      </w:r>
      <w:r w:rsidR="70474928" w:rsidRPr="1EA03FBA">
        <w:rPr>
          <w:lang w:val="sr-Latn-RS"/>
        </w:rPr>
        <w:t>.</w:t>
      </w:r>
    </w:p>
    <w:p w14:paraId="6288D934" w14:textId="27EC3596" w:rsidR="1EA03FBA" w:rsidRDefault="1EA03FBA" w:rsidP="1EA03FBA">
      <w:pPr>
        <w:rPr>
          <w:lang w:val="sr-Latn-RS"/>
        </w:rPr>
      </w:pPr>
    </w:p>
    <w:p w14:paraId="79581D06" w14:textId="31787D96" w:rsidR="7184963C" w:rsidRDefault="7184963C" w:rsidP="1EA03FBA">
      <w:pPr>
        <w:rPr>
          <w:highlight w:val="yellow"/>
          <w:lang w:val="sr-Latn-RS"/>
        </w:rPr>
      </w:pPr>
      <w:r w:rsidRPr="1EA03FBA">
        <w:rPr>
          <w:lang w:val="sr-Latn-RS"/>
        </w:rPr>
        <w:t>Postoji i deo gde se prikazuju slike svih bedževa koje je poslodavac osvojio. Pritiskom na sliku bedža korisnik otvara dijalog koji sadrži opis datog bedža.</w:t>
      </w:r>
    </w:p>
    <w:p w14:paraId="6F3FB813" w14:textId="0C988EC2" w:rsidR="1EA03FBA" w:rsidRDefault="1EA03FBA" w:rsidP="1EA03FBA">
      <w:pPr>
        <w:rPr>
          <w:lang w:val="sr-Latn-RS"/>
        </w:rPr>
      </w:pPr>
    </w:p>
    <w:p w14:paraId="09B9236B" w14:textId="6D62F807" w:rsidR="1EA03FBA" w:rsidRDefault="1EA03FBA" w:rsidP="1EA03FBA">
      <w:pPr>
        <w:rPr>
          <w:lang w:val="sr-Latn-RS"/>
        </w:rPr>
      </w:pPr>
    </w:p>
    <w:p w14:paraId="619DCBB1" w14:textId="2C4C2A58" w:rsidR="7184963C" w:rsidRDefault="7184963C" w:rsidP="1EA03FBA">
      <w:pPr>
        <w:pStyle w:val="Heading1"/>
        <w:ind w:left="0"/>
        <w:rPr>
          <w:lang w:val="sr-Latn-RS"/>
        </w:rPr>
      </w:pPr>
      <w:bookmarkStart w:id="9" w:name="_Toc75572698"/>
      <w:r w:rsidRPr="1EA03FBA">
        <w:rPr>
          <w:lang w:val="sr-Latn-RS"/>
        </w:rPr>
        <w:t>Ocenjivanje korisnika</w:t>
      </w:r>
      <w:bookmarkEnd w:id="9"/>
    </w:p>
    <w:p w14:paraId="6FB0CE09" w14:textId="0C920B23" w:rsidR="1EA03FBA" w:rsidRDefault="1EA03FBA" w:rsidP="1EA03FBA">
      <w:pPr>
        <w:rPr>
          <w:lang w:val="sr-Latn-RS"/>
        </w:rPr>
      </w:pPr>
    </w:p>
    <w:p w14:paraId="72572EF6" w14:textId="43C2A0C9" w:rsidR="250C73A3" w:rsidRDefault="250C73A3" w:rsidP="1EA03FBA">
      <w:pPr>
        <w:rPr>
          <w:rFonts w:ascii="Arial" w:hAnsi="Arial" w:cs="Arial"/>
          <w:b/>
          <w:bCs/>
          <w:sz w:val="24"/>
          <w:szCs w:val="24"/>
          <w:lang w:val="sr-Latn-RS"/>
        </w:rPr>
      </w:pPr>
      <w:r w:rsidRPr="1EA03FBA">
        <w:rPr>
          <w:rFonts w:ascii="Arial" w:hAnsi="Arial" w:cs="Arial"/>
          <w:b/>
          <w:bCs/>
          <w:sz w:val="24"/>
          <w:szCs w:val="24"/>
          <w:lang w:val="sr-Latn-RS"/>
        </w:rPr>
        <w:t>8.1 Ekran za ocenjivanje korisnika</w:t>
      </w:r>
    </w:p>
    <w:p w14:paraId="5DD527C3" w14:textId="52E894BC" w:rsidR="1EA03FBA" w:rsidRDefault="1EA03FBA" w:rsidP="1EA03FBA">
      <w:pPr>
        <w:rPr>
          <w:lang w:val="sr-Latn-RS"/>
        </w:rPr>
      </w:pPr>
    </w:p>
    <w:p w14:paraId="758626DC" w14:textId="316ABE4B" w:rsidR="1EA03FBA" w:rsidRDefault="1EA03FBA" w:rsidP="1EA03FBA">
      <w:pPr>
        <w:rPr>
          <w:lang w:val="sr-Latn-RS"/>
        </w:rPr>
      </w:pPr>
    </w:p>
    <w:p w14:paraId="4B4BCDCF" w14:textId="1956E5BD" w:rsidR="7184963C" w:rsidRDefault="7184963C" w:rsidP="1EA03FBA">
      <w:pPr>
        <w:rPr>
          <w:lang w:val="sr-Latn-RS"/>
        </w:rPr>
      </w:pPr>
      <w:r w:rsidRPr="1EA03FBA">
        <w:rPr>
          <w:lang w:val="sr-Latn-RS"/>
        </w:rPr>
        <w:t>Ekranu za ocenjivanje korisnika može se pristupiti sa ekrana profila korisnika, pritiskom na dugme Rate.</w:t>
      </w:r>
    </w:p>
    <w:p w14:paraId="4D7A4538" w14:textId="04CFA65C" w:rsidR="3D61EC82" w:rsidRDefault="3D61EC82" w:rsidP="1EA03FBA">
      <w:pPr>
        <w:rPr>
          <w:lang w:val="sr-Latn-RS"/>
        </w:rPr>
      </w:pPr>
      <w:r w:rsidRPr="1EA03FBA">
        <w:rPr>
          <w:lang w:val="sr-Latn-RS"/>
        </w:rPr>
        <w:t>Korisnik oc</w:t>
      </w:r>
      <w:r w:rsidR="65AE1040" w:rsidRPr="1EA03FBA">
        <w:rPr>
          <w:lang w:val="sr-Latn-RS"/>
        </w:rPr>
        <w:t>enjuje drugog korisnika davanjem jedne od ocena iz skupa {A, B, C, D, F</w:t>
      </w:r>
      <w:r w:rsidR="367E545A" w:rsidRPr="1EA03FBA">
        <w:rPr>
          <w:lang w:val="sr-Latn-RS"/>
        </w:rPr>
        <w:t xml:space="preserve"> </w:t>
      </w:r>
      <w:r w:rsidR="65AE1040" w:rsidRPr="1EA03FBA">
        <w:rPr>
          <w:lang w:val="sr-Latn-RS"/>
        </w:rPr>
        <w:t>}</w:t>
      </w:r>
      <w:r w:rsidR="5E0140CF" w:rsidRPr="1EA03FBA">
        <w:rPr>
          <w:lang w:val="sr-Latn-RS"/>
        </w:rPr>
        <w:t>. Najviša ocena je ocena A, dok je najniža ocena F. Pored ocenjivanja,</w:t>
      </w:r>
      <w:r w:rsidR="1C375D57" w:rsidRPr="1EA03FBA">
        <w:rPr>
          <w:lang w:val="sr-Latn-RS"/>
        </w:rPr>
        <w:t xml:space="preserve"> korisnik može da ostavi i komentar. Nakon pritiska dugmeta Rate, korisnik završava ocenjivanje i vraća se na ekran profila korisnika kojeg je upravo ocenio</w:t>
      </w:r>
      <w:r w:rsidR="76BF32F2" w:rsidRPr="1EA03FBA">
        <w:rPr>
          <w:lang w:val="sr-Latn-RS"/>
        </w:rPr>
        <w:t>. Na profilu ocenjenog korisnika dugme Rate sada više nije dostupno.</w:t>
      </w:r>
    </w:p>
    <w:p w14:paraId="26E7C8F7" w14:textId="636C3FDA" w:rsidR="1EA03FBA" w:rsidRDefault="1EA03FBA" w:rsidP="1EA03FBA">
      <w:pPr>
        <w:rPr>
          <w:lang w:val="sr-Latn-RS"/>
        </w:rPr>
      </w:pPr>
    </w:p>
    <w:p w14:paraId="0EB4E247" w14:textId="6B6BAC4B" w:rsidR="1C375D57" w:rsidRDefault="1C375D57" w:rsidP="1EA03FBA">
      <w:pPr>
        <w:jc w:val="center"/>
        <w:rPr>
          <w:lang w:val="sr-Latn-RS"/>
        </w:rPr>
      </w:pPr>
      <w:r w:rsidRPr="1EA03FBA">
        <w:rPr>
          <w:lang w:val="sr-Latn-RS"/>
        </w:rPr>
        <w:t xml:space="preserve"> </w:t>
      </w:r>
      <w:r w:rsidR="5E0140CF" w:rsidRPr="1EA03FBA">
        <w:rPr>
          <w:lang w:val="sr-Latn-RS"/>
        </w:rPr>
        <w:t xml:space="preserve"> </w:t>
      </w:r>
      <w:r w:rsidR="3D61EC82" w:rsidRPr="1EA03FBA">
        <w:rPr>
          <w:lang w:val="sr-Latn-RS"/>
        </w:rPr>
        <w:t xml:space="preserve"> </w:t>
      </w:r>
      <w:r w:rsidR="045EE63C">
        <w:rPr>
          <w:noProof/>
        </w:rPr>
        <w:drawing>
          <wp:inline distT="0" distB="0" distL="0" distR="0" wp14:anchorId="52C65503" wp14:editId="0A43F560">
            <wp:extent cx="2228850" cy="4572000"/>
            <wp:effectExtent l="0" t="0" r="0" b="0"/>
            <wp:docPr id="721869316" name="Picture 72186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869316"/>
                    <pic:cNvPicPr/>
                  </pic:nvPicPr>
                  <pic:blipFill>
                    <a:blip r:embed="rId35">
                      <a:extLst>
                        <a:ext uri="{28A0092B-C50C-407E-A947-70E740481C1C}">
                          <a14:useLocalDpi xmlns:a14="http://schemas.microsoft.com/office/drawing/2010/main" val="0"/>
                        </a:ext>
                      </a:extLst>
                    </a:blip>
                    <a:stretch>
                      <a:fillRect/>
                    </a:stretch>
                  </pic:blipFill>
                  <pic:spPr>
                    <a:xfrm>
                      <a:off x="0" y="0"/>
                      <a:ext cx="2228850" cy="4572000"/>
                    </a:xfrm>
                    <a:prstGeom prst="rect">
                      <a:avLst/>
                    </a:prstGeom>
                  </pic:spPr>
                </pic:pic>
              </a:graphicData>
            </a:graphic>
          </wp:inline>
        </w:drawing>
      </w:r>
      <w:r w:rsidR="045EE63C" w:rsidRPr="1EA03FBA">
        <w:rPr>
          <w:lang w:val="sr-Latn-RS"/>
        </w:rPr>
        <w:t xml:space="preserve">      </w:t>
      </w:r>
      <w:r w:rsidR="045EE63C">
        <w:rPr>
          <w:noProof/>
        </w:rPr>
        <w:drawing>
          <wp:inline distT="0" distB="0" distL="0" distR="0" wp14:anchorId="2F0A838A" wp14:editId="412E6393">
            <wp:extent cx="2228850" cy="4572000"/>
            <wp:effectExtent l="0" t="0" r="0" b="0"/>
            <wp:docPr id="338573133" name="Picture 33857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573133"/>
                    <pic:cNvPicPr/>
                  </pic:nvPicPr>
                  <pic:blipFill>
                    <a:blip r:embed="rId36">
                      <a:extLst>
                        <a:ext uri="{28A0092B-C50C-407E-A947-70E740481C1C}">
                          <a14:useLocalDpi xmlns:a14="http://schemas.microsoft.com/office/drawing/2010/main" val="0"/>
                        </a:ext>
                      </a:extLst>
                    </a:blip>
                    <a:stretch>
                      <a:fillRect/>
                    </a:stretch>
                  </pic:blipFill>
                  <pic:spPr>
                    <a:xfrm>
                      <a:off x="0" y="0"/>
                      <a:ext cx="2228850" cy="4572000"/>
                    </a:xfrm>
                    <a:prstGeom prst="rect">
                      <a:avLst/>
                    </a:prstGeom>
                  </pic:spPr>
                </pic:pic>
              </a:graphicData>
            </a:graphic>
          </wp:inline>
        </w:drawing>
      </w:r>
    </w:p>
    <w:p w14:paraId="3E3B8CDB" w14:textId="4095CC6E" w:rsidR="045EE63C" w:rsidRDefault="045EE63C" w:rsidP="1EA03FBA">
      <w:pPr>
        <w:jc w:val="center"/>
        <w:rPr>
          <w:lang w:val="sr-Latn-RS"/>
        </w:rPr>
      </w:pPr>
      <w:r w:rsidRPr="1EA03FBA">
        <w:rPr>
          <w:lang w:val="sr-Latn-RS"/>
        </w:rPr>
        <w:t xml:space="preserve">Slike </w:t>
      </w:r>
      <w:r w:rsidR="37E3F352" w:rsidRPr="4F5CDA3C">
        <w:rPr>
          <w:lang w:val="sr-Latn-RS"/>
        </w:rPr>
        <w:t>25</w:t>
      </w:r>
      <w:r w:rsidRPr="1EA03FBA">
        <w:rPr>
          <w:lang w:val="sr-Latn-RS"/>
        </w:rPr>
        <w:t xml:space="preserve"> i </w:t>
      </w:r>
      <w:r w:rsidR="1BDB68EE" w:rsidRPr="4F5CDA3C">
        <w:rPr>
          <w:lang w:val="sr-Latn-RS"/>
        </w:rPr>
        <w:t>26</w:t>
      </w:r>
      <w:r w:rsidRPr="1EA03FBA">
        <w:rPr>
          <w:lang w:val="sr-Latn-RS"/>
        </w:rPr>
        <w:t xml:space="preserve"> – Prikaz ekrana za ocenjivanje korisnika u slučaju dodele ocene D, odnosno ocene A</w:t>
      </w:r>
    </w:p>
    <w:p w14:paraId="617C12F8" w14:textId="7A0DFECB" w:rsidR="00862BA3" w:rsidRPr="00862BA3" w:rsidRDefault="00862BA3" w:rsidP="00862BA3">
      <w:pPr>
        <w:jc w:val="center"/>
        <w:rPr>
          <w:lang w:val="sr-Latn-RS"/>
        </w:rPr>
      </w:pPr>
    </w:p>
    <w:p w14:paraId="105412E9" w14:textId="3D36770C" w:rsidR="53480C5F" w:rsidRDefault="53480C5F" w:rsidP="53480C5F">
      <w:pPr>
        <w:jc w:val="center"/>
        <w:rPr>
          <w:lang w:val="sr-Latn-RS"/>
        </w:rPr>
      </w:pPr>
    </w:p>
    <w:p w14:paraId="44440C0F" w14:textId="4CB140D6" w:rsidR="1EA03FBA" w:rsidRDefault="1EA03FBA" w:rsidP="1EA03FBA">
      <w:pPr>
        <w:rPr>
          <w:lang w:val="sr-Latn-RS"/>
        </w:rPr>
      </w:pPr>
    </w:p>
    <w:p w14:paraId="6F93B970" w14:textId="3EBD6F5B" w:rsidR="6CBEDC4E" w:rsidRDefault="6CBEDC4E" w:rsidP="1EA03FBA">
      <w:pPr>
        <w:rPr>
          <w:rFonts w:ascii="Arial" w:hAnsi="Arial" w:cs="Arial"/>
          <w:b/>
          <w:bCs/>
          <w:sz w:val="24"/>
          <w:szCs w:val="24"/>
          <w:lang w:val="sr-Latn-RS"/>
        </w:rPr>
      </w:pPr>
      <w:r w:rsidRPr="1EA03FBA">
        <w:rPr>
          <w:rFonts w:ascii="Arial" w:hAnsi="Arial" w:cs="Arial"/>
          <w:b/>
          <w:bCs/>
          <w:sz w:val="24"/>
          <w:szCs w:val="24"/>
          <w:lang w:val="sr-Latn-RS"/>
        </w:rPr>
        <w:t xml:space="preserve">8.2 Prikaz bedževa na ekranu profila korisnika i opis </w:t>
      </w:r>
      <w:r w:rsidRPr="00F1C8EF">
        <w:rPr>
          <w:rFonts w:ascii="Arial" w:hAnsi="Arial" w:cs="Arial"/>
          <w:b/>
          <w:bCs/>
          <w:sz w:val="24"/>
          <w:szCs w:val="24"/>
          <w:lang w:val="sr-Latn-RS"/>
        </w:rPr>
        <w:t>bedž</w:t>
      </w:r>
      <w:r w:rsidR="4CD62ADE" w:rsidRPr="00F1C8EF">
        <w:rPr>
          <w:rFonts w:ascii="Arial" w:hAnsi="Arial" w:cs="Arial"/>
          <w:b/>
          <w:bCs/>
          <w:sz w:val="24"/>
          <w:szCs w:val="24"/>
          <w:lang w:val="sr-Latn-RS"/>
        </w:rPr>
        <w:t>eva</w:t>
      </w:r>
    </w:p>
    <w:p w14:paraId="4FF3B15D" w14:textId="23DE8C40" w:rsidR="1EA03FBA" w:rsidRDefault="1EA03FBA" w:rsidP="1EA03FBA">
      <w:pPr>
        <w:rPr>
          <w:rFonts w:ascii="Arial" w:hAnsi="Arial" w:cs="Arial"/>
          <w:b/>
          <w:bCs/>
          <w:sz w:val="24"/>
          <w:szCs w:val="24"/>
          <w:highlight w:val="yellow"/>
          <w:lang w:val="sr-Latn-RS"/>
        </w:rPr>
      </w:pPr>
    </w:p>
    <w:p w14:paraId="40064A1D" w14:textId="3C988E08" w:rsidR="73DF46FA" w:rsidRDefault="73DF46FA" w:rsidP="1EA03FBA">
      <w:pPr>
        <w:rPr>
          <w:lang w:val="sr-Latn-RS"/>
        </w:rPr>
      </w:pPr>
      <w:r w:rsidRPr="1EA03FBA">
        <w:rPr>
          <w:lang w:val="sr-Latn-RS"/>
        </w:rPr>
        <w:t>Bedževe korisnik koji je tipa Student može da osvoji</w:t>
      </w:r>
      <w:r w:rsidR="28193697" w:rsidRPr="1EA03FBA">
        <w:rPr>
          <w:lang w:val="sr-Latn-RS"/>
        </w:rPr>
        <w:t xml:space="preserve"> (</w:t>
      </w:r>
      <w:r w:rsidR="0AD53C0D" w:rsidRPr="1EA03FBA">
        <w:rPr>
          <w:lang w:val="sr-Latn-RS"/>
        </w:rPr>
        <w:t xml:space="preserve">bedževi se </w:t>
      </w:r>
      <w:r w:rsidR="28193697" w:rsidRPr="1EA03FBA">
        <w:rPr>
          <w:lang w:val="sr-Latn-RS"/>
        </w:rPr>
        <w:t>dodeljuju od strane aplikacije, a ne drugog korisnika)</w:t>
      </w:r>
      <w:r w:rsidRPr="1EA03FBA">
        <w:rPr>
          <w:lang w:val="sr-Latn-RS"/>
        </w:rPr>
        <w:t xml:space="preserve"> ukoliko je ispunio jedan od naredna četiri kriterijuma:</w:t>
      </w:r>
    </w:p>
    <w:p w14:paraId="6106D299" w14:textId="60310B5C" w:rsidR="1EA03FBA" w:rsidRDefault="1EA03FBA" w:rsidP="1EA03FBA">
      <w:pPr>
        <w:rPr>
          <w:lang w:val="sr-Latn-RS"/>
        </w:rPr>
      </w:pPr>
    </w:p>
    <w:p w14:paraId="161C1905" w14:textId="29CE28BA" w:rsidR="73DF46FA" w:rsidRDefault="73DF46FA" w:rsidP="1EA03FBA">
      <w:pPr>
        <w:pStyle w:val="ListParagraph"/>
        <w:numPr>
          <w:ilvl w:val="0"/>
          <w:numId w:val="38"/>
        </w:numPr>
        <w:rPr>
          <w:lang w:val="sr-Latn-RS"/>
        </w:rPr>
      </w:pPr>
      <w:r w:rsidRPr="1EA03FBA">
        <w:rPr>
          <w:lang w:val="sr-Latn-RS"/>
        </w:rPr>
        <w:t>Korisnik je obavio tri posla sa ocenom preko 4.0</w:t>
      </w:r>
    </w:p>
    <w:p w14:paraId="3396D528" w14:textId="30D1A830" w:rsidR="73DF46FA" w:rsidRDefault="73DF46FA" w:rsidP="1EA03FBA">
      <w:pPr>
        <w:pStyle w:val="ListParagraph"/>
        <w:numPr>
          <w:ilvl w:val="0"/>
          <w:numId w:val="38"/>
        </w:numPr>
        <w:rPr>
          <w:lang w:val="sr-Latn-RS"/>
        </w:rPr>
      </w:pPr>
      <w:r w:rsidRPr="1EA03FBA">
        <w:rPr>
          <w:lang w:val="sr-Latn-RS"/>
        </w:rPr>
        <w:t>U periodu od nedelju dana od registracije korisnik je prihvaćen za prvi posao</w:t>
      </w:r>
    </w:p>
    <w:p w14:paraId="67EC6595" w14:textId="33DA2194" w:rsidR="73DF46FA" w:rsidRDefault="73DF46FA" w:rsidP="1EA03FBA">
      <w:pPr>
        <w:pStyle w:val="ListParagraph"/>
        <w:numPr>
          <w:ilvl w:val="0"/>
          <w:numId w:val="38"/>
        </w:numPr>
        <w:rPr>
          <w:lang w:val="sr-Latn-RS"/>
        </w:rPr>
      </w:pPr>
      <w:r w:rsidRPr="1EA03FBA">
        <w:rPr>
          <w:lang w:val="sr-Latn-RS"/>
        </w:rPr>
        <w:t>Korisnik je zaradio određenu sumu novca.</w:t>
      </w:r>
    </w:p>
    <w:p w14:paraId="38124A93" w14:textId="413FA033" w:rsidR="73DF46FA" w:rsidRDefault="73DF46FA" w:rsidP="1EA03FBA">
      <w:pPr>
        <w:pStyle w:val="ListParagraph"/>
        <w:numPr>
          <w:ilvl w:val="0"/>
          <w:numId w:val="38"/>
        </w:numPr>
        <w:rPr>
          <w:lang w:val="sr-Latn-RS"/>
        </w:rPr>
      </w:pPr>
      <w:r w:rsidRPr="1EA03FBA">
        <w:rPr>
          <w:lang w:val="sr-Latn-RS"/>
        </w:rPr>
        <w:t>Korisnik je obavio četiri posla koji pripadaju različitim kategorijama</w:t>
      </w:r>
    </w:p>
    <w:p w14:paraId="19216AAA" w14:textId="288194AD" w:rsidR="1EA03FBA" w:rsidRDefault="1EA03FBA" w:rsidP="1EA03FBA">
      <w:pPr>
        <w:rPr>
          <w:rFonts w:ascii="Arial" w:hAnsi="Arial" w:cs="Arial"/>
          <w:b/>
          <w:bCs/>
          <w:sz w:val="24"/>
          <w:szCs w:val="24"/>
          <w:lang w:val="sr-Latn-RS"/>
        </w:rPr>
      </w:pPr>
    </w:p>
    <w:p w14:paraId="0AF8C7B4" w14:textId="41434B89" w:rsidR="1EA03FBA" w:rsidRDefault="1EA03FBA" w:rsidP="1EA03FBA">
      <w:pPr>
        <w:rPr>
          <w:rFonts w:ascii="Arial" w:hAnsi="Arial" w:cs="Arial"/>
          <w:b/>
          <w:bCs/>
          <w:sz w:val="24"/>
          <w:szCs w:val="24"/>
          <w:lang w:val="sr-Latn-RS"/>
        </w:rPr>
      </w:pPr>
    </w:p>
    <w:p w14:paraId="628AA0A0" w14:textId="558BDE90" w:rsidR="30796348" w:rsidRDefault="30796348" w:rsidP="1EA03FBA">
      <w:pPr>
        <w:rPr>
          <w:lang w:val="sr-Latn-RS"/>
        </w:rPr>
      </w:pPr>
      <w:r w:rsidRPr="1EA03FBA">
        <w:rPr>
          <w:lang w:val="sr-Latn-RS"/>
        </w:rPr>
        <w:t>Bedževe korisnik koji je tipa Poslodavac može da osvoji (bedževi se dodeljuju od strane aplikacije, a ne drugog korisnika) ukoliko je ispunio jedan od naredna četiri kriterijuma:</w:t>
      </w:r>
    </w:p>
    <w:p w14:paraId="333FDBB5" w14:textId="60310B5C" w:rsidR="1EA03FBA" w:rsidRDefault="1EA03FBA" w:rsidP="1EA03FBA">
      <w:pPr>
        <w:rPr>
          <w:lang w:val="sr-Latn-RS"/>
        </w:rPr>
      </w:pPr>
    </w:p>
    <w:p w14:paraId="3D1E461B" w14:textId="4ED00E6F" w:rsidR="30796348" w:rsidRDefault="30796348" w:rsidP="1EA03FBA">
      <w:pPr>
        <w:pStyle w:val="ListParagraph"/>
        <w:numPr>
          <w:ilvl w:val="0"/>
          <w:numId w:val="38"/>
        </w:numPr>
        <w:rPr>
          <w:lang w:val="sr-Latn-RS"/>
        </w:rPr>
      </w:pPr>
      <w:r w:rsidRPr="1EA03FBA">
        <w:rPr>
          <w:lang w:val="sr-Latn-RS"/>
        </w:rPr>
        <w:t>Korisnik je zaposlio 5 radnika u periodu od 10 dana nakon registracije</w:t>
      </w:r>
    </w:p>
    <w:p w14:paraId="0020C8B3" w14:textId="5F90D555" w:rsidR="4DEC88F0" w:rsidRDefault="4DEC88F0" w:rsidP="1EA03FBA">
      <w:pPr>
        <w:pStyle w:val="ListParagraph"/>
        <w:numPr>
          <w:ilvl w:val="0"/>
          <w:numId w:val="38"/>
        </w:numPr>
        <w:rPr>
          <w:lang w:val="sr-Latn-RS"/>
        </w:rPr>
      </w:pPr>
      <w:r w:rsidRPr="1EA03FBA">
        <w:rPr>
          <w:lang w:val="sr-Latn-RS"/>
        </w:rPr>
        <w:t>Korisnik ima najmanje 3 oglasa sa ocenom 5</w:t>
      </w:r>
    </w:p>
    <w:p w14:paraId="423D5E38" w14:textId="2933A8DA" w:rsidR="30796348" w:rsidRDefault="30796348" w:rsidP="1EA03FBA">
      <w:pPr>
        <w:pStyle w:val="ListParagraph"/>
        <w:numPr>
          <w:ilvl w:val="0"/>
          <w:numId w:val="38"/>
        </w:numPr>
        <w:rPr>
          <w:lang w:val="sr-Latn-RS"/>
        </w:rPr>
      </w:pPr>
      <w:r w:rsidRPr="1EA03FBA">
        <w:rPr>
          <w:lang w:val="sr-Latn-RS"/>
        </w:rPr>
        <w:t xml:space="preserve">Korisnik je </w:t>
      </w:r>
      <w:r w:rsidR="609C19FA" w:rsidRPr="1EA03FBA">
        <w:rPr>
          <w:lang w:val="sr-Latn-RS"/>
        </w:rPr>
        <w:t>postavio više od 15 oglasa.</w:t>
      </w:r>
    </w:p>
    <w:p w14:paraId="64E4B680" w14:textId="34E3F7AD" w:rsidR="609C19FA" w:rsidRDefault="609C19FA" w:rsidP="1EA03FBA">
      <w:pPr>
        <w:pStyle w:val="ListParagraph"/>
        <w:numPr>
          <w:ilvl w:val="0"/>
          <w:numId w:val="38"/>
        </w:numPr>
        <w:rPr>
          <w:lang w:val="sr-Latn-RS"/>
        </w:rPr>
      </w:pPr>
      <w:r w:rsidRPr="1EA03FBA">
        <w:rPr>
          <w:lang w:val="sr-Latn-RS"/>
        </w:rPr>
        <w:t>Broj prijava na oglasu je 5 puta veći od broja ljudi potrebnih za obavljanje posla</w:t>
      </w:r>
    </w:p>
    <w:p w14:paraId="67CDE4DB" w14:textId="3160D4FB" w:rsidR="1EA03FBA" w:rsidRDefault="1EA03FBA" w:rsidP="1EA03FBA">
      <w:pPr>
        <w:rPr>
          <w:lang w:val="sr-Latn-RS"/>
        </w:rPr>
      </w:pPr>
    </w:p>
    <w:p w14:paraId="3ACC346E" w14:textId="7E5666C1" w:rsidR="1EA03FBA" w:rsidRDefault="609C19FA" w:rsidP="1EA03FBA">
      <w:pPr>
        <w:rPr>
          <w:lang w:val="sr-Latn-RS"/>
        </w:rPr>
      </w:pPr>
      <w:r w:rsidRPr="1EA03FBA">
        <w:rPr>
          <w:lang w:val="sr-Latn-RS"/>
        </w:rPr>
        <w:t>Bedževe koje su osvojili korisnici mogu da vide na ekranu svog profila i</w:t>
      </w:r>
      <w:r w:rsidRPr="3F178DE1">
        <w:rPr>
          <w:lang w:val="sr-Latn-RS"/>
        </w:rPr>
        <w:t xml:space="preserve"> klikom na sliku bedža </w:t>
      </w:r>
      <w:r w:rsidR="491AEDB9" w:rsidRPr="3F178DE1">
        <w:rPr>
          <w:lang w:val="sr-Latn-RS"/>
        </w:rPr>
        <w:t xml:space="preserve">korisnik dobija opis </w:t>
      </w:r>
      <w:r w:rsidR="491AEDB9" w:rsidRPr="415B0709">
        <w:rPr>
          <w:lang w:val="sr-Latn-RS"/>
        </w:rPr>
        <w:t>datog bedža.</w:t>
      </w:r>
    </w:p>
    <w:p w14:paraId="7098FA65" w14:textId="43901BD2" w:rsidR="1EA03FBA" w:rsidRDefault="1EA03FBA" w:rsidP="1EA03FBA">
      <w:pPr>
        <w:rPr>
          <w:rFonts w:ascii="Arial" w:hAnsi="Arial" w:cs="Arial"/>
          <w:b/>
          <w:sz w:val="24"/>
          <w:szCs w:val="24"/>
          <w:lang w:val="sr-Latn-RS"/>
        </w:rPr>
      </w:pPr>
    </w:p>
    <w:bookmarkEnd w:id="5"/>
    <w:p w14:paraId="624D3236" w14:textId="77777777" w:rsidR="00305B19" w:rsidRDefault="00305B19" w:rsidP="00B279D2">
      <w:pPr>
        <w:rPr>
          <w:rFonts w:ascii="Arial" w:hAnsi="Arial" w:cs="Arial"/>
          <w:b/>
          <w:sz w:val="24"/>
          <w:szCs w:val="24"/>
          <w:lang w:val="sr-Latn-RS"/>
        </w:rPr>
      </w:pPr>
    </w:p>
    <w:p w14:paraId="346475A0" w14:textId="0B5DB75F" w:rsidR="00055394" w:rsidRPr="001B501A" w:rsidRDefault="00C95AE5" w:rsidP="001B501A">
      <w:pPr>
        <w:pStyle w:val="Heading1"/>
        <w:rPr>
          <w:lang w:val="sr-Latn-RS"/>
        </w:rPr>
      </w:pPr>
      <w:r>
        <w:rPr>
          <w:lang w:val="sr-Latn-RS"/>
        </w:rPr>
        <w:t>Oglasi</w:t>
      </w:r>
    </w:p>
    <w:p w14:paraId="0C768CF3" w14:textId="25507D46" w:rsidR="00957BA3" w:rsidRPr="00F6431D" w:rsidRDefault="008C6918" w:rsidP="001B501A">
      <w:pPr>
        <w:pStyle w:val="Heading2"/>
        <w:rPr>
          <w:lang w:val="sr-Latn-BA"/>
        </w:rPr>
      </w:pPr>
      <w:r w:rsidRPr="00891594">
        <w:rPr>
          <w:lang w:val="sr-Latn-RS"/>
        </w:rPr>
        <w:t xml:space="preserve">Pregled </w:t>
      </w:r>
      <w:r w:rsidR="004730D9">
        <w:rPr>
          <w:lang w:val="sr-Latn-RS"/>
        </w:rPr>
        <w:t>oglasa za posao</w:t>
      </w:r>
      <w:r w:rsidR="00145819">
        <w:rPr>
          <w:lang w:val="sr-Cyrl-RS"/>
        </w:rPr>
        <w:t xml:space="preserve"> </w:t>
      </w:r>
      <w:r w:rsidR="00957BA3">
        <w:rPr>
          <w:lang w:val="sr-Latn-BA"/>
        </w:rPr>
        <w:t>–</w:t>
      </w:r>
      <w:r w:rsidR="00F6431D">
        <w:rPr>
          <w:lang w:val="sr-Latn-BA"/>
        </w:rPr>
        <w:t xml:space="preserve"> student</w:t>
      </w:r>
    </w:p>
    <w:p w14:paraId="01401BE0" w14:textId="77777777" w:rsidR="008C6918" w:rsidRPr="00891594" w:rsidRDefault="008C6918" w:rsidP="008C6918">
      <w:pPr>
        <w:jc w:val="both"/>
        <w:rPr>
          <w:rFonts w:ascii="Arial" w:hAnsi="Arial" w:cs="Arial"/>
          <w:b/>
          <w:sz w:val="22"/>
          <w:szCs w:val="24"/>
          <w:lang w:val="sr-Latn-RS"/>
        </w:rPr>
      </w:pPr>
    </w:p>
    <w:p w14:paraId="137A0924" w14:textId="548F121B" w:rsidR="00F62145" w:rsidRPr="00BF7CBE" w:rsidRDefault="008C6918" w:rsidP="008C6918">
      <w:pPr>
        <w:jc w:val="both"/>
        <w:rPr>
          <w:lang w:val="sr-Latn-BA"/>
        </w:rPr>
      </w:pPr>
      <w:r w:rsidRPr="00891594">
        <w:rPr>
          <w:lang w:val="sr-Latn-RS"/>
        </w:rPr>
        <w:t xml:space="preserve">Kao </w:t>
      </w:r>
      <w:r w:rsidR="004730D9">
        <w:rPr>
          <w:lang w:val="sr-Latn-RS"/>
        </w:rPr>
        <w:t>korisniku u ulozi studenta</w:t>
      </w:r>
      <w:r w:rsidRPr="00891594">
        <w:rPr>
          <w:lang w:val="sr-Latn-RS"/>
        </w:rPr>
        <w:t xml:space="preserve">, pruža Vam se mogućnost detaljnog pregleda </w:t>
      </w:r>
      <w:r w:rsidR="00C3292F">
        <w:rPr>
          <w:lang w:val="sr-Latn-RS"/>
        </w:rPr>
        <w:t>oglasa za posao</w:t>
      </w:r>
      <w:r w:rsidR="00F62145" w:rsidRPr="00891594">
        <w:rPr>
          <w:lang w:val="sr-Latn-RS"/>
        </w:rPr>
        <w:t xml:space="preserve">, kao i vršenje određenih akcija vezanih za sam </w:t>
      </w:r>
      <w:r w:rsidR="00C3292F">
        <w:rPr>
          <w:lang w:val="sr-Latn-RS"/>
        </w:rPr>
        <w:t xml:space="preserve">oglas koje obuhvataju </w:t>
      </w:r>
      <w:r w:rsidR="00BF7CBE">
        <w:rPr>
          <w:lang w:val="sr-Latn-RS"/>
        </w:rPr>
        <w:t>prijavljivanje za oglas ili povla</w:t>
      </w:r>
      <w:r w:rsidR="00BF7CBE">
        <w:rPr>
          <w:lang w:val="sr-Latn-BA"/>
        </w:rPr>
        <w:t>čenje prijave, ukoliko je oglas još uvek aktuelan</w:t>
      </w:r>
      <w:r w:rsidR="006A026B">
        <w:rPr>
          <w:lang w:val="sr-Latn-BA"/>
        </w:rPr>
        <w:t xml:space="preserve"> i prethodno ste se prijavili, kao i dodavanje komentara</w:t>
      </w:r>
      <w:r w:rsidR="006A5BBB">
        <w:rPr>
          <w:lang w:val="sr-Latn-BA"/>
        </w:rPr>
        <w:t>.</w:t>
      </w:r>
    </w:p>
    <w:p w14:paraId="4BBD565D" w14:textId="77777777" w:rsidR="00F62145" w:rsidRPr="00891594" w:rsidRDefault="00F62145" w:rsidP="008C6918">
      <w:pPr>
        <w:jc w:val="both"/>
        <w:rPr>
          <w:lang w:val="sr-Latn-RS"/>
        </w:rPr>
      </w:pPr>
    </w:p>
    <w:p w14:paraId="39A6FA2D" w14:textId="31177F41" w:rsidR="00F62145" w:rsidRPr="00891594" w:rsidRDefault="00F62145" w:rsidP="008C6918">
      <w:pPr>
        <w:jc w:val="both"/>
        <w:rPr>
          <w:lang w:val="sr-Latn-RS"/>
        </w:rPr>
      </w:pPr>
      <w:bookmarkStart w:id="10" w:name="_Hlk75554449"/>
      <w:r w:rsidRPr="00891594">
        <w:rPr>
          <w:lang w:val="sr-Latn-RS"/>
        </w:rPr>
        <w:t xml:space="preserve">Pregledu konkretnog </w:t>
      </w:r>
      <w:r w:rsidR="00F44456">
        <w:rPr>
          <w:lang w:val="sr-Latn-RS"/>
        </w:rPr>
        <w:t>oglasa</w:t>
      </w:r>
      <w:r w:rsidRPr="00891594">
        <w:rPr>
          <w:lang w:val="sr-Latn-RS"/>
        </w:rPr>
        <w:t xml:space="preserve"> možete pristupiti na sledeće načine:</w:t>
      </w:r>
    </w:p>
    <w:p w14:paraId="55D85DF9" w14:textId="38F302A1" w:rsidR="00F62145" w:rsidRPr="00891594" w:rsidRDefault="006A5BBB" w:rsidP="00F62145">
      <w:pPr>
        <w:numPr>
          <w:ilvl w:val="0"/>
          <w:numId w:val="23"/>
        </w:numPr>
        <w:jc w:val="both"/>
        <w:rPr>
          <w:lang w:val="sr-Latn-RS"/>
        </w:rPr>
      </w:pPr>
      <w:r>
        <w:rPr>
          <w:lang w:val="sr-Latn-RS"/>
        </w:rPr>
        <w:t xml:space="preserve">Klikom na karticu oglasa na nekom od ekrana </w:t>
      </w:r>
      <w:r w:rsidR="003258A5">
        <w:rPr>
          <w:lang w:val="sr-Latn-RS"/>
        </w:rPr>
        <w:t>na kome možete pretraživati oglase.</w:t>
      </w:r>
    </w:p>
    <w:p w14:paraId="6899FA30" w14:textId="7074FB8A" w:rsidR="00CD44CE" w:rsidRPr="00891594" w:rsidRDefault="003258A5" w:rsidP="00F62145">
      <w:pPr>
        <w:numPr>
          <w:ilvl w:val="0"/>
          <w:numId w:val="23"/>
        </w:numPr>
        <w:jc w:val="both"/>
        <w:rPr>
          <w:lang w:val="sr-Latn-RS"/>
        </w:rPr>
      </w:pPr>
      <w:r w:rsidRPr="00075512">
        <w:rPr>
          <w:lang w:val="sr-Latn-RS"/>
        </w:rPr>
        <w:t>Sa ekrana koji sadrži oglase na koje ste se prijavili</w:t>
      </w:r>
      <w:r w:rsidR="0078131A" w:rsidRPr="00075512">
        <w:rPr>
          <w:lang w:val="sr-Latn-RS"/>
        </w:rPr>
        <w:t xml:space="preserve"> kao i one za koje ste u prošlosti odabrani</w:t>
      </w:r>
      <w:r w:rsidR="00490007" w:rsidRPr="00075512">
        <w:rPr>
          <w:lang w:val="sr-Latn-RS"/>
        </w:rPr>
        <w:t>.</w:t>
      </w:r>
    </w:p>
    <w:p w14:paraId="12265E41" w14:textId="4ECA9115" w:rsidR="00607DDC" w:rsidRDefault="00490007" w:rsidP="00607DDC">
      <w:pPr>
        <w:numPr>
          <w:ilvl w:val="0"/>
          <w:numId w:val="23"/>
        </w:numPr>
        <w:jc w:val="both"/>
        <w:rPr>
          <w:lang w:val="sr-Latn-RS"/>
        </w:rPr>
      </w:pPr>
      <w:r>
        <w:rPr>
          <w:lang w:val="sr-Latn-RS"/>
        </w:rPr>
        <w:t xml:space="preserve">Sa ekrana koji </w:t>
      </w:r>
      <w:r w:rsidR="007E1726">
        <w:rPr>
          <w:lang w:val="sr-Latn-RS"/>
        </w:rPr>
        <w:t xml:space="preserve">prikazuje dodatne informacije o ćaskanju koje je vezano za taj oglas. </w:t>
      </w:r>
      <w:r w:rsidR="008908C4">
        <w:rPr>
          <w:lang w:val="sr-Latn-RS"/>
        </w:rPr>
        <w:t xml:space="preserve">Očigledno, na ovaj način možete </w:t>
      </w:r>
      <w:r w:rsidR="0078131A">
        <w:rPr>
          <w:lang w:val="sr-Latn-RS"/>
        </w:rPr>
        <w:t xml:space="preserve">pristupiti jedino </w:t>
      </w:r>
      <w:r w:rsidR="00787C1C">
        <w:rPr>
          <w:lang w:val="sr-Latn-RS"/>
        </w:rPr>
        <w:t>aktuelnim</w:t>
      </w:r>
      <w:r w:rsidR="0078131A">
        <w:rPr>
          <w:lang w:val="sr-Latn-RS"/>
        </w:rPr>
        <w:t xml:space="preserve"> oglasima </w:t>
      </w:r>
      <w:r w:rsidR="00787C1C">
        <w:rPr>
          <w:lang w:val="sr-Latn-RS"/>
        </w:rPr>
        <w:t>za koje ste se prijavili i bili ste odabrani.</w:t>
      </w:r>
      <w:bookmarkEnd w:id="10"/>
    </w:p>
    <w:p w14:paraId="4C2CAD5E" w14:textId="77777777" w:rsidR="00607DDC" w:rsidRPr="00607DDC" w:rsidRDefault="00607DDC" w:rsidP="00607DDC">
      <w:pPr>
        <w:jc w:val="both"/>
        <w:rPr>
          <w:lang w:val="sr-Latn-RS"/>
        </w:rPr>
      </w:pPr>
    </w:p>
    <w:p w14:paraId="61157CAD" w14:textId="41A2794F" w:rsidR="009D5841" w:rsidRDefault="00593D55" w:rsidP="001B501A">
      <w:pPr>
        <w:pStyle w:val="Heading3"/>
        <w:rPr>
          <w:lang w:val="sr-Latn-RS"/>
        </w:rPr>
      </w:pPr>
      <w:r>
        <w:rPr>
          <w:lang w:val="sr-Latn-RS"/>
        </w:rPr>
        <w:t>Pregled osnovnih informacija o oglasu</w:t>
      </w:r>
    </w:p>
    <w:p w14:paraId="105CE293" w14:textId="428028E7" w:rsidR="00AB4432" w:rsidRDefault="00AB4432" w:rsidP="009D5841">
      <w:pPr>
        <w:jc w:val="both"/>
        <w:rPr>
          <w:lang w:val="sr-Latn-RS"/>
        </w:rPr>
      </w:pPr>
    </w:p>
    <w:p w14:paraId="566CE031" w14:textId="53FAEBC1" w:rsidR="00CC5275" w:rsidRPr="00156FDD" w:rsidRDefault="00593D55" w:rsidP="00AB4432">
      <w:pPr>
        <w:jc w:val="both"/>
        <w:rPr>
          <w:lang w:val="sr-Latn-BA"/>
        </w:rPr>
      </w:pPr>
      <w:r>
        <w:rPr>
          <w:lang w:val="sr-Latn-RS"/>
        </w:rPr>
        <w:t xml:space="preserve">Nakon što otvorite pregled </w:t>
      </w:r>
      <w:r w:rsidR="00DC3763">
        <w:rPr>
          <w:lang w:val="sr-Latn-RS"/>
        </w:rPr>
        <w:t xml:space="preserve">konkretnog </w:t>
      </w:r>
      <w:r w:rsidR="00222221">
        <w:rPr>
          <w:lang w:val="sr-Latn-BA"/>
        </w:rPr>
        <w:t xml:space="preserve">oglasa, moći ćete na vrhu stranice da pregledate osnovne informacije o </w:t>
      </w:r>
      <w:r w:rsidR="0075033B">
        <w:rPr>
          <w:lang w:val="sr-Latn-BA"/>
        </w:rPr>
        <w:t>oglasu. One uključuju naslov oglasa (sažeti opis posla koji t</w:t>
      </w:r>
      <w:r w:rsidR="00E10A9E">
        <w:rPr>
          <w:lang w:val="sr-Latn-BA"/>
        </w:rPr>
        <w:t xml:space="preserve">reba biti obavljen), </w:t>
      </w:r>
      <w:r w:rsidR="00003089">
        <w:rPr>
          <w:lang w:val="sr-Latn-BA"/>
        </w:rPr>
        <w:t xml:space="preserve">zatim </w:t>
      </w:r>
      <w:r w:rsidR="00857254">
        <w:rPr>
          <w:lang w:val="sr-Latn-BA"/>
        </w:rPr>
        <w:t xml:space="preserve">detaljniji opis posla, lokaciju, </w:t>
      </w:r>
      <w:r w:rsidR="008D1F25">
        <w:rPr>
          <w:lang w:val="sr-Latn-BA"/>
        </w:rPr>
        <w:t>okviran</w:t>
      </w:r>
      <w:r w:rsidR="00A464A5">
        <w:rPr>
          <w:lang w:val="sr-Latn-BA"/>
        </w:rPr>
        <w:t xml:space="preserve"> broj osoba koje su potrebne (tj. </w:t>
      </w:r>
      <w:r w:rsidR="00705A9F">
        <w:rPr>
          <w:lang w:val="sr-Latn-BA"/>
        </w:rPr>
        <w:t xml:space="preserve">koje će </w:t>
      </w:r>
      <w:r w:rsidR="00A464A5">
        <w:rPr>
          <w:lang w:val="sr-Latn-BA"/>
        </w:rPr>
        <w:t>biti angažovane)</w:t>
      </w:r>
      <w:r w:rsidR="00705A9F">
        <w:rPr>
          <w:lang w:val="sr-Latn-BA"/>
        </w:rPr>
        <w:t xml:space="preserve">, </w:t>
      </w:r>
      <w:r w:rsidR="008D1F25">
        <w:rPr>
          <w:lang w:val="sr-Latn-BA"/>
        </w:rPr>
        <w:t xml:space="preserve">okvirna novčana nadoknada, </w:t>
      </w:r>
      <w:r w:rsidR="00FD5FF7">
        <w:rPr>
          <w:lang w:val="sr-Latn-BA"/>
        </w:rPr>
        <w:t xml:space="preserve">datum i vreme obavljanja posla kao i </w:t>
      </w:r>
      <w:r w:rsidR="00A57628">
        <w:rPr>
          <w:lang w:val="sr-Latn-BA"/>
        </w:rPr>
        <w:t>očekivano trajanje izrade posla.</w:t>
      </w:r>
    </w:p>
    <w:p w14:paraId="29E199E2" w14:textId="1B953087" w:rsidR="007C05D3" w:rsidRDefault="007C05D3" w:rsidP="007C05D3">
      <w:pPr>
        <w:jc w:val="both"/>
        <w:rPr>
          <w:lang w:val="sr-Latn-RS"/>
        </w:rPr>
      </w:pPr>
    </w:p>
    <w:p w14:paraId="332C434A" w14:textId="6BFA7EE4" w:rsidR="00607DDC" w:rsidRPr="009D5841" w:rsidRDefault="00607DDC" w:rsidP="001B501A">
      <w:pPr>
        <w:pStyle w:val="Heading3"/>
        <w:rPr>
          <w:lang w:val="sr-Latn-RS"/>
        </w:rPr>
      </w:pPr>
      <w:r>
        <w:rPr>
          <w:lang w:val="sr-Latn-RS"/>
        </w:rPr>
        <w:t>Dostupne akcije</w:t>
      </w:r>
    </w:p>
    <w:p w14:paraId="45735F58" w14:textId="29BCB503" w:rsidR="00607DDC" w:rsidRPr="00891594" w:rsidRDefault="00607DDC" w:rsidP="007C05D3">
      <w:pPr>
        <w:jc w:val="both"/>
        <w:rPr>
          <w:lang w:val="sr-Latn-RS"/>
        </w:rPr>
      </w:pPr>
      <w:r>
        <w:rPr>
          <w:lang w:val="sr-Latn-RS"/>
        </w:rPr>
        <w:t xml:space="preserve">Pored osnovnih informacija o oglasu stoji dugme koje omogućava korisniku da se prijavi za posao ili da povuče prijavu, ukoliko se prethodno prijavio. Nakon što se korisnik prijavi klikom na dugme, postaje preplaćen na taj oglas u smislu da će biti obavešten o eventualnim izmenama u opisu oglasa kao i o konačnom odabiru kandidata. Ukoliko oglas nije više aktuelan, dugme će biti onemogućeno. </w:t>
      </w:r>
    </w:p>
    <w:p w14:paraId="4ED94406" w14:textId="439B7474" w:rsidR="007C05D3" w:rsidRPr="00891594" w:rsidRDefault="007C05D3" w:rsidP="007C05D3">
      <w:pPr>
        <w:jc w:val="center"/>
        <w:rPr>
          <w:noProof/>
          <w:lang w:val="sr-Latn-RS"/>
        </w:rPr>
      </w:pPr>
    </w:p>
    <w:p w14:paraId="00137A9E" w14:textId="0D65D757" w:rsidR="007C05D3" w:rsidRPr="00891594" w:rsidRDefault="00156FDD" w:rsidP="007C05D3">
      <w:pPr>
        <w:jc w:val="center"/>
        <w:rPr>
          <w:noProof/>
          <w:lang w:val="sr-Latn-RS"/>
        </w:rPr>
      </w:pPr>
      <w:r>
        <w:rPr>
          <w:noProof/>
          <w:lang w:val="sr-Latn-RS"/>
        </w:rPr>
        <w:drawing>
          <wp:inline distT="0" distB="0" distL="0" distR="0" wp14:anchorId="7F22CC8F" wp14:editId="392842F8">
            <wp:extent cx="2598843" cy="548640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8843" cy="5486400"/>
                    </a:xfrm>
                    <a:prstGeom prst="rect">
                      <a:avLst/>
                    </a:prstGeom>
                  </pic:spPr>
                </pic:pic>
              </a:graphicData>
            </a:graphic>
          </wp:inline>
        </w:drawing>
      </w:r>
    </w:p>
    <w:p w14:paraId="0653AA1D" w14:textId="376D966C" w:rsidR="00D311BA" w:rsidRDefault="007C05D3" w:rsidP="00724018">
      <w:pPr>
        <w:jc w:val="center"/>
        <w:rPr>
          <w:lang w:val="sr-Latn-RS"/>
        </w:rPr>
      </w:pPr>
      <w:r w:rsidRPr="00891594">
        <w:rPr>
          <w:lang w:val="sr-Latn-RS"/>
        </w:rPr>
        <w:t xml:space="preserve">Slika </w:t>
      </w:r>
      <w:r w:rsidR="00356891">
        <w:rPr>
          <w:lang w:val="sr-Latn-RS"/>
        </w:rPr>
        <w:t>39</w:t>
      </w:r>
      <w:r w:rsidRPr="00891594">
        <w:rPr>
          <w:lang w:val="sr-Latn-RS"/>
        </w:rPr>
        <w:t xml:space="preserve"> – </w:t>
      </w:r>
      <w:r w:rsidR="00B24921">
        <w:rPr>
          <w:lang w:val="sr-Latn-RS"/>
        </w:rPr>
        <w:t xml:space="preserve">Ekran </w:t>
      </w:r>
      <w:r w:rsidR="00C512CA">
        <w:rPr>
          <w:lang w:val="sr-Latn-RS"/>
        </w:rPr>
        <w:t>za prikaz informacija o oglasu</w:t>
      </w:r>
    </w:p>
    <w:p w14:paraId="08DA6EBE" w14:textId="77777777" w:rsidR="009D5841" w:rsidRDefault="009D5841" w:rsidP="007C05D3">
      <w:pPr>
        <w:jc w:val="both"/>
        <w:rPr>
          <w:lang w:val="sr-Latn-RS"/>
        </w:rPr>
      </w:pPr>
    </w:p>
    <w:p w14:paraId="3ED72C04" w14:textId="77777777" w:rsidR="00F51D00" w:rsidRDefault="00F51D00" w:rsidP="009D5841">
      <w:pPr>
        <w:jc w:val="both"/>
        <w:rPr>
          <w:rFonts w:ascii="Arial" w:hAnsi="Arial" w:cs="Arial"/>
          <w:i/>
          <w:sz w:val="22"/>
          <w:szCs w:val="24"/>
          <w:lang w:val="sr-Latn-RS"/>
        </w:rPr>
      </w:pPr>
    </w:p>
    <w:p w14:paraId="5FC069BF" w14:textId="77777777" w:rsidR="00F51D00" w:rsidRDefault="00F51D00" w:rsidP="009D5841">
      <w:pPr>
        <w:jc w:val="both"/>
        <w:rPr>
          <w:rFonts w:ascii="Arial" w:hAnsi="Arial" w:cs="Arial"/>
          <w:i/>
          <w:sz w:val="22"/>
          <w:szCs w:val="24"/>
          <w:lang w:val="sr-Latn-RS"/>
        </w:rPr>
      </w:pPr>
    </w:p>
    <w:p w14:paraId="75B252CC" w14:textId="6A4D2604" w:rsidR="0017507E" w:rsidRPr="0017507E" w:rsidRDefault="0017507E" w:rsidP="001B501A">
      <w:pPr>
        <w:pStyle w:val="Heading3"/>
        <w:rPr>
          <w:lang w:val="sr-Latn-RS"/>
        </w:rPr>
      </w:pPr>
      <w:r>
        <w:rPr>
          <w:lang w:val="sr-Latn-RS"/>
        </w:rPr>
        <w:t>Komentari</w:t>
      </w:r>
    </w:p>
    <w:p w14:paraId="35B0B1DA" w14:textId="77777777" w:rsidR="009D5841" w:rsidRDefault="009D5841" w:rsidP="009D5841">
      <w:pPr>
        <w:jc w:val="both"/>
        <w:rPr>
          <w:rFonts w:ascii="Arial" w:hAnsi="Arial" w:cs="Arial"/>
          <w:b/>
          <w:i/>
          <w:sz w:val="22"/>
          <w:szCs w:val="24"/>
          <w:lang w:val="sr-Latn-RS"/>
        </w:rPr>
      </w:pPr>
    </w:p>
    <w:p w14:paraId="1CBAA875" w14:textId="64820CC2" w:rsidR="0017507E" w:rsidRDefault="0017507E" w:rsidP="00195F3D">
      <w:pPr>
        <w:jc w:val="both"/>
        <w:rPr>
          <w:lang w:val="sr-Latn-RS"/>
        </w:rPr>
      </w:pPr>
      <w:r>
        <w:rPr>
          <w:lang w:val="sr-Latn-RS"/>
        </w:rPr>
        <w:t xml:space="preserve">Ispod </w:t>
      </w:r>
      <w:r w:rsidR="00BC7677">
        <w:rPr>
          <w:lang w:val="sr-Latn-RS"/>
        </w:rPr>
        <w:t xml:space="preserve">dela sa </w:t>
      </w:r>
      <w:r>
        <w:rPr>
          <w:lang w:val="sr-Latn-RS"/>
        </w:rPr>
        <w:t>osnovni</w:t>
      </w:r>
      <w:r w:rsidR="00BC7677">
        <w:rPr>
          <w:lang w:val="sr-Latn-RS"/>
        </w:rPr>
        <w:t>m</w:t>
      </w:r>
      <w:r>
        <w:rPr>
          <w:lang w:val="sr-Latn-RS"/>
        </w:rPr>
        <w:t xml:space="preserve"> informacija</w:t>
      </w:r>
      <w:r w:rsidR="00BC7677">
        <w:rPr>
          <w:lang w:val="sr-Latn-RS"/>
        </w:rPr>
        <w:t>ma</w:t>
      </w:r>
      <w:r>
        <w:rPr>
          <w:lang w:val="sr-Latn-RS"/>
        </w:rPr>
        <w:t xml:space="preserve"> o oglasu</w:t>
      </w:r>
      <w:r w:rsidR="00E32AE0">
        <w:rPr>
          <w:lang w:val="sr-Latn-RS"/>
        </w:rPr>
        <w:t xml:space="preserve"> nalazi se sekcija za komentare</w:t>
      </w:r>
      <w:r w:rsidR="00BD473E">
        <w:rPr>
          <w:lang w:val="sr-Latn-RS"/>
        </w:rPr>
        <w:t xml:space="preserve"> koja je zamišljena da služi za</w:t>
      </w:r>
      <w:r w:rsidR="001E2800">
        <w:rPr>
          <w:lang w:val="sr-Latn-RS"/>
        </w:rPr>
        <w:t xml:space="preserve"> dodatna pojašnjenja i</w:t>
      </w:r>
      <w:r w:rsidR="00BD473E">
        <w:rPr>
          <w:lang w:val="sr-Latn-RS"/>
        </w:rPr>
        <w:t xml:space="preserve"> </w:t>
      </w:r>
      <w:r w:rsidR="000450E2">
        <w:rPr>
          <w:lang w:val="sr-Latn-RS"/>
        </w:rPr>
        <w:t xml:space="preserve">otklanjanje nedoumica </w:t>
      </w:r>
      <w:r w:rsidR="001E2800">
        <w:rPr>
          <w:lang w:val="sr-Latn-RS"/>
        </w:rPr>
        <w:t xml:space="preserve">koje su ostale nerazrešene </w:t>
      </w:r>
      <w:r w:rsidR="00E55052">
        <w:rPr>
          <w:lang w:val="sr-Latn-RS"/>
        </w:rPr>
        <w:t xml:space="preserve">detaljnim opisom oglasa. Ovde se ne misli na </w:t>
      </w:r>
      <w:r w:rsidR="005B1494">
        <w:rPr>
          <w:lang w:val="sr-Latn-RS"/>
        </w:rPr>
        <w:t>specifične</w:t>
      </w:r>
      <w:r w:rsidR="00E55052">
        <w:rPr>
          <w:lang w:val="sr-Latn-RS"/>
        </w:rPr>
        <w:t xml:space="preserve"> detalje posla </w:t>
      </w:r>
      <w:r w:rsidR="005B1494">
        <w:rPr>
          <w:lang w:val="sr-Latn-RS"/>
        </w:rPr>
        <w:t>o kojima će poslodavac obavestiti jedino odabrane kandidate, već na one informacije koje mogu uticati na odluku radnika da se prijave ili</w:t>
      </w:r>
      <w:r w:rsidR="00BC7677">
        <w:rPr>
          <w:lang w:val="sr-Latn-RS"/>
        </w:rPr>
        <w:t xml:space="preserve"> ne prijave. </w:t>
      </w:r>
      <w:r w:rsidR="00795C76">
        <w:rPr>
          <w:lang w:val="sr-Latn-RS"/>
        </w:rPr>
        <w:t xml:space="preserve">S tim u vezi, očekuje se da korisnici radnici </w:t>
      </w:r>
      <w:r w:rsidR="00840A7B">
        <w:rPr>
          <w:lang w:val="sr-Latn-RS"/>
        </w:rPr>
        <w:t>postavljaju komentare koji od</w:t>
      </w:r>
      <w:r w:rsidR="00C10C3F">
        <w:rPr>
          <w:lang w:val="sr-Latn-RS"/>
        </w:rPr>
        <w:t xml:space="preserve">govaraju prethodno navedenom; u suprotnom rizikuju da </w:t>
      </w:r>
      <w:r w:rsidR="007F33E9">
        <w:rPr>
          <w:lang w:val="sr-Latn-RS"/>
        </w:rPr>
        <w:t>njihov komentar bude obrisan od strane administrator ili u slučajevima težih povreda pravila,</w:t>
      </w:r>
      <w:r w:rsidR="00720888">
        <w:rPr>
          <w:lang w:val="sr-Latn-RS"/>
        </w:rPr>
        <w:t xml:space="preserve"> budu suspendovani.</w:t>
      </w:r>
    </w:p>
    <w:p w14:paraId="33F6E504" w14:textId="7CA85782" w:rsidR="0042350C" w:rsidRDefault="0042350C" w:rsidP="00B279D2">
      <w:pPr>
        <w:jc w:val="both"/>
        <w:rPr>
          <w:rFonts w:ascii="Arial" w:hAnsi="Arial" w:cs="Arial"/>
          <w:b/>
          <w:sz w:val="22"/>
          <w:szCs w:val="24"/>
          <w:lang w:val="sr-Latn-RS"/>
        </w:rPr>
      </w:pPr>
    </w:p>
    <w:p w14:paraId="1E33C84F" w14:textId="79731BE7" w:rsidR="00504040" w:rsidRDefault="00504040" w:rsidP="00E81B7B">
      <w:pPr>
        <w:pStyle w:val="Heading2"/>
        <w:rPr>
          <w:lang w:val="sr-Latn-RS"/>
        </w:rPr>
      </w:pPr>
      <w:bookmarkStart w:id="11" w:name="_Hlk75562115"/>
      <w:r w:rsidRPr="00891594">
        <w:rPr>
          <w:lang w:val="sr-Latn-RS"/>
        </w:rPr>
        <w:t xml:space="preserve">Pregled </w:t>
      </w:r>
      <w:r w:rsidR="009313F4">
        <w:rPr>
          <w:lang w:val="sr-Latn-RS"/>
        </w:rPr>
        <w:t>oglasa za posao – poslodavac</w:t>
      </w:r>
    </w:p>
    <w:bookmarkEnd w:id="11"/>
    <w:p w14:paraId="30BF3D79" w14:textId="3CA1CFE5" w:rsidR="009313F4" w:rsidRDefault="00A4297C" w:rsidP="00A4297C">
      <w:pPr>
        <w:rPr>
          <w:lang w:val="sr-Latn-RS"/>
        </w:rPr>
      </w:pPr>
      <w:r>
        <w:rPr>
          <w:lang w:val="sr-Latn-RS"/>
        </w:rPr>
        <w:t xml:space="preserve">Kao korisniku u ulozi poslodavca, takođe Vam se pruža </w:t>
      </w:r>
      <w:r w:rsidR="0046474A">
        <w:rPr>
          <w:lang w:val="sr-Latn-RS"/>
        </w:rPr>
        <w:t xml:space="preserve">mogućnost pregleda osnovnih informacija o </w:t>
      </w:r>
      <w:r w:rsidR="00F44686">
        <w:rPr>
          <w:lang w:val="sr-Latn-RS"/>
        </w:rPr>
        <w:t>oglasu. Osim toga, omogućene su Vam i određene akcije u</w:t>
      </w:r>
      <w:r w:rsidR="00770D0D">
        <w:rPr>
          <w:lang w:val="sr-Latn-RS"/>
        </w:rPr>
        <w:t>koliko ste Vi autor oglasa.</w:t>
      </w:r>
    </w:p>
    <w:p w14:paraId="082F2583" w14:textId="77777777" w:rsidR="00583512" w:rsidRDefault="00583512" w:rsidP="00583512">
      <w:pPr>
        <w:jc w:val="both"/>
        <w:rPr>
          <w:lang w:val="sr-Latn-RS"/>
        </w:rPr>
      </w:pPr>
    </w:p>
    <w:p w14:paraId="5A2B847B" w14:textId="7A81D4AA" w:rsidR="00583512" w:rsidRPr="00891594" w:rsidRDefault="00583512" w:rsidP="00583512">
      <w:pPr>
        <w:jc w:val="both"/>
        <w:rPr>
          <w:lang w:val="sr-Latn-RS"/>
        </w:rPr>
      </w:pPr>
      <w:r w:rsidRPr="00891594">
        <w:rPr>
          <w:lang w:val="sr-Latn-RS"/>
        </w:rPr>
        <w:t xml:space="preserve">Pregledu konkretnog </w:t>
      </w:r>
      <w:r>
        <w:rPr>
          <w:lang w:val="sr-Latn-RS"/>
        </w:rPr>
        <w:t>oglasa</w:t>
      </w:r>
      <w:r w:rsidRPr="00891594">
        <w:rPr>
          <w:lang w:val="sr-Latn-RS"/>
        </w:rPr>
        <w:t xml:space="preserve"> možete pristupiti na sledeće načine:</w:t>
      </w:r>
    </w:p>
    <w:p w14:paraId="5286382D" w14:textId="77777777" w:rsidR="00583512" w:rsidRPr="00891594" w:rsidRDefault="00583512" w:rsidP="00583512">
      <w:pPr>
        <w:numPr>
          <w:ilvl w:val="0"/>
          <w:numId w:val="36"/>
        </w:numPr>
        <w:jc w:val="both"/>
        <w:rPr>
          <w:lang w:val="sr-Latn-RS"/>
        </w:rPr>
      </w:pPr>
      <w:r>
        <w:rPr>
          <w:lang w:val="sr-Latn-RS"/>
        </w:rPr>
        <w:t>Klikom na karticu oglasa na nekom od ekrana na kome možete pretraživati oglase.</w:t>
      </w:r>
    </w:p>
    <w:p w14:paraId="1C3F8252" w14:textId="4D2FCBF7" w:rsidR="00583512" w:rsidRDefault="00583512" w:rsidP="00583512">
      <w:pPr>
        <w:numPr>
          <w:ilvl w:val="0"/>
          <w:numId w:val="36"/>
        </w:numPr>
        <w:jc w:val="both"/>
        <w:rPr>
          <w:lang w:val="sr-Latn-RS"/>
        </w:rPr>
      </w:pPr>
      <w:r w:rsidRPr="00075512">
        <w:rPr>
          <w:lang w:val="sr-Latn-RS"/>
        </w:rPr>
        <w:t xml:space="preserve">Sa ekrana koji sadrži </w:t>
      </w:r>
      <w:r w:rsidR="00F44456">
        <w:rPr>
          <w:lang w:val="sr-Latn-RS"/>
        </w:rPr>
        <w:t>Vaše oglase</w:t>
      </w:r>
      <w:r>
        <w:rPr>
          <w:lang w:val="sr-Latn-RS"/>
        </w:rPr>
        <w:t>.</w:t>
      </w:r>
    </w:p>
    <w:p w14:paraId="67FC3AFB" w14:textId="6F40365E" w:rsidR="00B52DF1" w:rsidRPr="00583512" w:rsidRDefault="00583512" w:rsidP="00583512">
      <w:pPr>
        <w:numPr>
          <w:ilvl w:val="0"/>
          <w:numId w:val="36"/>
        </w:numPr>
        <w:jc w:val="both"/>
        <w:rPr>
          <w:lang w:val="sr-Latn-RS"/>
        </w:rPr>
      </w:pPr>
      <w:r w:rsidRPr="00583512">
        <w:rPr>
          <w:lang w:val="sr-Latn-RS"/>
        </w:rPr>
        <w:t xml:space="preserve">Sa ekrana koji prikazuje dodatne informacije o ćaskanju koje je vezano za taj oglas. Očigledno, na ovaj način možete pristupiti jedino aktuelnim oglasima </w:t>
      </w:r>
      <w:r w:rsidR="00F44456">
        <w:rPr>
          <w:lang w:val="sr-Latn-RS"/>
        </w:rPr>
        <w:t>čiji ste vi autor</w:t>
      </w:r>
      <w:r w:rsidRPr="00583512">
        <w:rPr>
          <w:lang w:val="sr-Latn-RS"/>
        </w:rPr>
        <w:t>.</w:t>
      </w:r>
    </w:p>
    <w:p w14:paraId="30FA40C5" w14:textId="77777777" w:rsidR="00604FC5" w:rsidRPr="00891594" w:rsidRDefault="00604FC5" w:rsidP="00B279D2">
      <w:pPr>
        <w:jc w:val="both"/>
        <w:rPr>
          <w:lang w:val="sr-Latn-RS"/>
        </w:rPr>
      </w:pPr>
    </w:p>
    <w:p w14:paraId="0B93A58E" w14:textId="336770ED" w:rsidR="007418DC" w:rsidRPr="00891594" w:rsidRDefault="00B45E55" w:rsidP="00475BFE">
      <w:pPr>
        <w:pStyle w:val="Heading3"/>
        <w:rPr>
          <w:lang w:val="sr-Latn-RS"/>
        </w:rPr>
      </w:pPr>
      <w:r>
        <w:rPr>
          <w:lang w:val="sr-Latn-RS"/>
        </w:rPr>
        <w:t>Pregled osnovnih informacija o oglasu</w:t>
      </w:r>
    </w:p>
    <w:p w14:paraId="3A42DFD9" w14:textId="77777777" w:rsidR="007418DC" w:rsidRPr="00891594" w:rsidRDefault="007418DC" w:rsidP="00B279D2">
      <w:pPr>
        <w:jc w:val="both"/>
        <w:rPr>
          <w:lang w:val="sr-Latn-RS"/>
        </w:rPr>
      </w:pPr>
    </w:p>
    <w:p w14:paraId="32926891" w14:textId="20640E44" w:rsidR="007418DC" w:rsidRDefault="0023282E" w:rsidP="00B279D2">
      <w:pPr>
        <w:jc w:val="both"/>
        <w:rPr>
          <w:lang w:val="sr-Latn-RS"/>
        </w:rPr>
      </w:pPr>
      <w:r>
        <w:rPr>
          <w:lang w:val="sr-Latn-BA"/>
        </w:rPr>
        <w:t>Prikaz osnovnih informacija o og</w:t>
      </w:r>
      <w:r w:rsidR="008476DF">
        <w:rPr>
          <w:lang w:val="sr-Latn-BA"/>
        </w:rPr>
        <w:t>lasu je isti kao kod korisnika studenta.</w:t>
      </w:r>
    </w:p>
    <w:p w14:paraId="3984100F" w14:textId="77777777" w:rsidR="00E010DF" w:rsidRPr="008476DF" w:rsidRDefault="00E010DF" w:rsidP="00B279D2">
      <w:pPr>
        <w:jc w:val="both"/>
        <w:rPr>
          <w:lang w:val="sr-Latn-BA"/>
        </w:rPr>
      </w:pPr>
    </w:p>
    <w:p w14:paraId="154E4020" w14:textId="361FC2CF" w:rsidR="009439C1" w:rsidRPr="00274F78" w:rsidRDefault="008476DF" w:rsidP="00945990">
      <w:pPr>
        <w:pStyle w:val="Heading3"/>
        <w:rPr>
          <w:b/>
          <w:sz w:val="24"/>
          <w:lang w:val="sr-Latn-RS"/>
        </w:rPr>
      </w:pPr>
      <w:r>
        <w:rPr>
          <w:lang w:val="sr-Latn-RS"/>
        </w:rPr>
        <w:t>Dostupne akcije</w:t>
      </w:r>
    </w:p>
    <w:p w14:paraId="75FED354" w14:textId="77777777" w:rsidR="009439C1" w:rsidRPr="00891594" w:rsidRDefault="009439C1" w:rsidP="009439C1">
      <w:pPr>
        <w:jc w:val="both"/>
        <w:rPr>
          <w:rFonts w:ascii="Arial" w:hAnsi="Arial" w:cs="Arial"/>
          <w:i/>
          <w:sz w:val="22"/>
          <w:szCs w:val="24"/>
          <w:lang w:val="sr-Latn-RS"/>
        </w:rPr>
      </w:pPr>
    </w:p>
    <w:p w14:paraId="4BFE3733" w14:textId="583A24A2" w:rsidR="009439C1" w:rsidRDefault="008476DF" w:rsidP="009439C1">
      <w:pPr>
        <w:jc w:val="both"/>
        <w:rPr>
          <w:lang w:val="sr-Latn-RS"/>
        </w:rPr>
      </w:pPr>
      <w:r>
        <w:rPr>
          <w:lang w:val="sr-Latn-RS"/>
        </w:rPr>
        <w:t>Ukoliko je oglas Vaš</w:t>
      </w:r>
      <w:r w:rsidR="00E40265">
        <w:rPr>
          <w:lang w:val="sr-Latn-RS"/>
        </w:rPr>
        <w:t xml:space="preserve">, </w:t>
      </w:r>
      <w:r w:rsidR="004C12F1">
        <w:rPr>
          <w:lang w:val="sr-Latn-RS"/>
        </w:rPr>
        <w:t xml:space="preserve">biće Vam dostupno dugme koje Vas vodi na ekran za odabir kandidata. </w:t>
      </w:r>
      <w:r w:rsidR="009134DE">
        <w:rPr>
          <w:lang w:val="sr-Latn-RS"/>
        </w:rPr>
        <w:t>Takođe,</w:t>
      </w:r>
      <w:r w:rsidR="00902FDB">
        <w:rPr>
          <w:lang w:val="sr-Latn-RS"/>
        </w:rPr>
        <w:t xml:space="preserve"> ukoliko je oglas i dalje aktuelan,</w:t>
      </w:r>
      <w:r w:rsidR="009134DE">
        <w:rPr>
          <w:lang w:val="sr-Latn-RS"/>
        </w:rPr>
        <w:t xml:space="preserve"> kao deo </w:t>
      </w:r>
      <w:r w:rsidR="004B1FF3">
        <w:rPr>
          <w:lang w:val="sr-Latn-RS"/>
        </w:rPr>
        <w:t xml:space="preserve">menija u vrhu ekrana biće Vam dostupno dugme koje Vas vodi na ekran za izmenu </w:t>
      </w:r>
      <w:r w:rsidR="00902FDB">
        <w:rPr>
          <w:lang w:val="sr-Latn-RS"/>
        </w:rPr>
        <w:t>oglasa.</w:t>
      </w:r>
    </w:p>
    <w:p w14:paraId="499C4D31" w14:textId="0C4A31B0" w:rsidR="00095DEA" w:rsidRDefault="00095DEA" w:rsidP="009439C1">
      <w:pPr>
        <w:jc w:val="both"/>
        <w:rPr>
          <w:lang w:val="sr-Latn-RS"/>
        </w:rPr>
      </w:pPr>
    </w:p>
    <w:p w14:paraId="718EBC5E" w14:textId="62D76301" w:rsidR="00CE5576" w:rsidRDefault="00095DEA" w:rsidP="009439C1">
      <w:pPr>
        <w:jc w:val="both"/>
        <w:rPr>
          <w:lang w:val="sr-Latn-RS"/>
        </w:rPr>
      </w:pPr>
      <w:r>
        <w:rPr>
          <w:lang w:val="sr-Latn-RS"/>
        </w:rPr>
        <w:t xml:space="preserve">Ukoliko oglas nije Vaš, nisu Vam dozvoljene nikakve akcije, uključujući i </w:t>
      </w:r>
      <w:r w:rsidR="007B7825">
        <w:rPr>
          <w:lang w:val="sr-Latn-RS"/>
        </w:rPr>
        <w:t>postavljanje komentara.</w:t>
      </w:r>
    </w:p>
    <w:p w14:paraId="52C1D2A0" w14:textId="77777777" w:rsidR="00945990" w:rsidRDefault="00945990" w:rsidP="009439C1">
      <w:pPr>
        <w:jc w:val="both"/>
        <w:rPr>
          <w:lang w:val="sr-Latn-RS"/>
        </w:rPr>
      </w:pPr>
    </w:p>
    <w:p w14:paraId="60CCF79E" w14:textId="00F2C139" w:rsidR="00CE5576" w:rsidRDefault="00CE5576" w:rsidP="00CE5576">
      <w:pPr>
        <w:jc w:val="center"/>
        <w:rPr>
          <w:lang w:val="sr-Latn-RS"/>
        </w:rPr>
      </w:pPr>
      <w:r>
        <w:rPr>
          <w:noProof/>
        </w:rPr>
        <w:drawing>
          <wp:inline distT="0" distB="0" distL="0" distR="0" wp14:anchorId="7BEB5569" wp14:editId="7BD130F9">
            <wp:extent cx="2598846" cy="548640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38">
                      <a:extLst>
                        <a:ext uri="{28A0092B-C50C-407E-A947-70E740481C1C}">
                          <a14:useLocalDpi xmlns:a14="http://schemas.microsoft.com/office/drawing/2010/main" val="0"/>
                        </a:ext>
                      </a:extLst>
                    </a:blip>
                    <a:stretch>
                      <a:fillRect/>
                    </a:stretch>
                  </pic:blipFill>
                  <pic:spPr>
                    <a:xfrm>
                      <a:off x="0" y="0"/>
                      <a:ext cx="2598846" cy="5486400"/>
                    </a:xfrm>
                    <a:prstGeom prst="rect">
                      <a:avLst/>
                    </a:prstGeom>
                  </pic:spPr>
                </pic:pic>
              </a:graphicData>
            </a:graphic>
          </wp:inline>
        </w:drawing>
      </w:r>
    </w:p>
    <w:p w14:paraId="729878C4" w14:textId="47393256" w:rsidR="009066D8" w:rsidRPr="00891594" w:rsidRDefault="009066D8" w:rsidP="009439C1">
      <w:pPr>
        <w:jc w:val="both"/>
        <w:rPr>
          <w:lang w:val="sr-Latn-RS"/>
        </w:rPr>
      </w:pPr>
    </w:p>
    <w:p w14:paraId="05D4DAED" w14:textId="39FAF75D" w:rsidR="004D1857" w:rsidRDefault="00B77DCE" w:rsidP="00153BBE">
      <w:pPr>
        <w:jc w:val="center"/>
        <w:rPr>
          <w:i/>
          <w:lang w:val="sr-Latn-RS"/>
        </w:rPr>
      </w:pPr>
      <w:r w:rsidRPr="00891594">
        <w:rPr>
          <w:lang w:val="sr-Latn-RS"/>
        </w:rPr>
        <w:t xml:space="preserve">Slika - pregled </w:t>
      </w:r>
      <w:r w:rsidR="009611A6">
        <w:t>svog oglasa</w:t>
      </w:r>
    </w:p>
    <w:p w14:paraId="53979587" w14:textId="77777777" w:rsidR="00153BBE" w:rsidRDefault="00153BBE" w:rsidP="003D3A84">
      <w:pPr>
        <w:rPr>
          <w:iCs/>
          <w:lang w:val="sr-Latn-RS"/>
        </w:rPr>
      </w:pPr>
    </w:p>
    <w:p w14:paraId="4200C5D7" w14:textId="7BFDFAB8" w:rsidR="00153BBE" w:rsidRDefault="00153BBE" w:rsidP="000B63DF">
      <w:pPr>
        <w:pStyle w:val="Heading2"/>
        <w:rPr>
          <w:lang w:val="sr-Latn-RS"/>
        </w:rPr>
      </w:pPr>
      <w:r>
        <w:rPr>
          <w:lang w:val="sr-Latn-RS"/>
        </w:rPr>
        <w:t>Odabir kandidata</w:t>
      </w:r>
      <w:r w:rsidRPr="00891594">
        <w:rPr>
          <w:lang w:val="sr-Latn-RS"/>
        </w:rPr>
        <w:t xml:space="preserve"> </w:t>
      </w:r>
      <w:r>
        <w:rPr>
          <w:lang w:val="sr-Latn-RS"/>
        </w:rPr>
        <w:t>za posao – poslodavac</w:t>
      </w:r>
    </w:p>
    <w:p w14:paraId="54BB9B04" w14:textId="0B97ACCC" w:rsidR="00074360" w:rsidRDefault="00311CC9" w:rsidP="00153BBE">
      <w:pPr>
        <w:jc w:val="both"/>
        <w:rPr>
          <w:bCs/>
          <w:lang w:val="sr-Latn-RS"/>
        </w:rPr>
      </w:pPr>
      <w:r>
        <w:rPr>
          <w:bCs/>
          <w:lang w:val="sr-Latn-RS"/>
        </w:rPr>
        <w:t>Korisnik</w:t>
      </w:r>
      <w:r w:rsidR="00157FD3">
        <w:rPr>
          <w:bCs/>
          <w:lang w:val="sr-Latn-RS"/>
        </w:rPr>
        <w:t xml:space="preserve"> u ulozi poslodavca </w:t>
      </w:r>
      <w:r w:rsidR="00960ACC">
        <w:rPr>
          <w:bCs/>
          <w:lang w:val="sr-Latn-RS"/>
        </w:rPr>
        <w:t xml:space="preserve">može da </w:t>
      </w:r>
      <w:r w:rsidR="00DF759E">
        <w:rPr>
          <w:bCs/>
          <w:lang w:val="sr-Latn-RS"/>
        </w:rPr>
        <w:t xml:space="preserve">pregleda </w:t>
      </w:r>
      <w:r w:rsidR="00241F16">
        <w:rPr>
          <w:bCs/>
          <w:lang w:val="sr-Latn-RS"/>
        </w:rPr>
        <w:t xml:space="preserve">radnike koji su </w:t>
      </w:r>
      <w:r w:rsidR="00CB44A5">
        <w:rPr>
          <w:bCs/>
          <w:lang w:val="sr-Latn-RS"/>
        </w:rPr>
        <w:t xml:space="preserve">se prijavili za posao koji je on </w:t>
      </w:r>
      <w:r w:rsidR="00BA71B7">
        <w:rPr>
          <w:bCs/>
          <w:lang w:val="sr-Latn-RS"/>
        </w:rPr>
        <w:t xml:space="preserve">objavio kao i da </w:t>
      </w:r>
      <w:r w:rsidR="008C5E0F">
        <w:rPr>
          <w:bCs/>
          <w:lang w:val="sr-Latn-RS"/>
        </w:rPr>
        <w:t>među njima odab</w:t>
      </w:r>
      <w:r w:rsidR="000011C6">
        <w:rPr>
          <w:bCs/>
          <w:lang w:val="sr-Latn-RS"/>
        </w:rPr>
        <w:t xml:space="preserve">ere </w:t>
      </w:r>
      <w:r w:rsidR="005D2ED5">
        <w:rPr>
          <w:bCs/>
          <w:lang w:val="sr-Latn-RS"/>
        </w:rPr>
        <w:t xml:space="preserve">one koje želi da angažuje. </w:t>
      </w:r>
      <w:r w:rsidR="00AF24BA">
        <w:rPr>
          <w:bCs/>
          <w:lang w:val="sr-Latn-RS"/>
        </w:rPr>
        <w:t>P</w:t>
      </w:r>
      <w:r w:rsidR="00DF6039">
        <w:rPr>
          <w:bCs/>
          <w:lang w:val="sr-Latn-RS"/>
        </w:rPr>
        <w:t xml:space="preserve">ritiskom na dugme </w:t>
      </w:r>
      <w:r w:rsidR="00C40E13">
        <w:rPr>
          <w:bCs/>
          <w:lang w:val="sr-Latn-RS"/>
        </w:rPr>
        <w:t>„Odaberi radnike“ sa ekrana</w:t>
      </w:r>
      <w:r w:rsidR="007E3709">
        <w:rPr>
          <w:bCs/>
          <w:lang w:val="sr-Latn-RS"/>
        </w:rPr>
        <w:t xml:space="preserve"> za prikaz informacija o oglasu</w:t>
      </w:r>
      <w:r w:rsidR="00AF24BA">
        <w:rPr>
          <w:bCs/>
          <w:lang w:val="sr-Latn-RS"/>
        </w:rPr>
        <w:t xml:space="preserve">, </w:t>
      </w:r>
      <w:r w:rsidR="00300BCC">
        <w:rPr>
          <w:bCs/>
          <w:lang w:val="sr-Latn-RS"/>
        </w:rPr>
        <w:t xml:space="preserve">korisnik biva odveden na ekran na kome mu se prikazuje lista </w:t>
      </w:r>
      <w:r w:rsidR="00B906AB">
        <w:rPr>
          <w:bCs/>
          <w:lang w:val="sr-Latn-RS"/>
        </w:rPr>
        <w:t>kandidata</w:t>
      </w:r>
      <w:r w:rsidR="00CB302A">
        <w:rPr>
          <w:bCs/>
          <w:lang w:val="sr-Latn-RS"/>
        </w:rPr>
        <w:t xml:space="preserve">. </w:t>
      </w:r>
      <w:r w:rsidR="008C22AB">
        <w:rPr>
          <w:bCs/>
          <w:lang w:val="sr-Latn-RS"/>
        </w:rPr>
        <w:t xml:space="preserve">Da bi </w:t>
      </w:r>
      <w:r w:rsidR="00085A7A">
        <w:rPr>
          <w:bCs/>
          <w:lang w:val="sr-Latn-RS"/>
        </w:rPr>
        <w:t xml:space="preserve">saznao više o </w:t>
      </w:r>
      <w:r w:rsidR="0088069A">
        <w:rPr>
          <w:bCs/>
          <w:lang w:val="sr-Latn-RS"/>
        </w:rPr>
        <w:t>nekom kandidatu</w:t>
      </w:r>
      <w:r w:rsidR="00085A7A">
        <w:rPr>
          <w:bCs/>
          <w:lang w:val="sr-Latn-RS"/>
        </w:rPr>
        <w:t xml:space="preserve">, </w:t>
      </w:r>
      <w:r w:rsidR="0088069A">
        <w:rPr>
          <w:bCs/>
          <w:lang w:val="sr-Latn-RS"/>
        </w:rPr>
        <w:t>poslodavac može pritisnuti n</w:t>
      </w:r>
      <w:r w:rsidR="00E11900">
        <w:rPr>
          <w:bCs/>
          <w:lang w:val="sr-Latn-RS"/>
        </w:rPr>
        <w:t xml:space="preserve">a odgovarajući okvir i biće </w:t>
      </w:r>
      <w:r w:rsidR="00C66844">
        <w:rPr>
          <w:bCs/>
          <w:lang w:val="sr-Latn-RS"/>
        </w:rPr>
        <w:t>odveden</w:t>
      </w:r>
      <w:r w:rsidR="00E11900">
        <w:rPr>
          <w:bCs/>
          <w:lang w:val="sr-Latn-RS"/>
        </w:rPr>
        <w:t xml:space="preserve"> na </w:t>
      </w:r>
      <w:r w:rsidR="00F608B7">
        <w:rPr>
          <w:bCs/>
          <w:lang w:val="sr-Latn-RS"/>
        </w:rPr>
        <w:t>ekran za prikaz</w:t>
      </w:r>
      <w:r w:rsidR="00C66844">
        <w:rPr>
          <w:bCs/>
          <w:lang w:val="sr-Latn-RS"/>
        </w:rPr>
        <w:t xml:space="preserve"> informacija o datom korisniku</w:t>
      </w:r>
      <w:r w:rsidR="006E6A27">
        <w:rPr>
          <w:bCs/>
          <w:lang w:val="sr-Latn-RS"/>
        </w:rPr>
        <w:t xml:space="preserve">, gde će između ostalog, moći da vidi njegovu prosečnu ocenu i bedževe koje je osvojio. </w:t>
      </w:r>
      <w:r w:rsidR="008B0F8C">
        <w:rPr>
          <w:bCs/>
          <w:lang w:val="sr-Latn-RS"/>
        </w:rPr>
        <w:t xml:space="preserve">Pomeranjem </w:t>
      </w:r>
      <w:r w:rsidR="00E96887">
        <w:rPr>
          <w:bCs/>
          <w:lang w:val="sr-Latn-RS"/>
        </w:rPr>
        <w:t>prekidača</w:t>
      </w:r>
      <w:r w:rsidR="008B0F8C">
        <w:rPr>
          <w:bCs/>
          <w:lang w:val="sr-Latn-RS"/>
        </w:rPr>
        <w:t xml:space="preserve"> </w:t>
      </w:r>
      <w:r w:rsidR="00E96887">
        <w:rPr>
          <w:bCs/>
          <w:lang w:val="sr-Latn-RS"/>
        </w:rPr>
        <w:t>poslodavac kontroliše da li je</w:t>
      </w:r>
      <w:r w:rsidR="008B0F8C">
        <w:rPr>
          <w:bCs/>
          <w:lang w:val="sr-Latn-RS"/>
        </w:rPr>
        <w:t xml:space="preserve"> </w:t>
      </w:r>
      <w:r w:rsidR="000167A9">
        <w:rPr>
          <w:bCs/>
          <w:lang w:val="sr-Latn-RS"/>
        </w:rPr>
        <w:t xml:space="preserve">kandidat odabran ili ne. Kada jednom bude siguran u svoj izbor, isti može potvrditi pritiskom na dugme </w:t>
      </w:r>
      <w:r w:rsidR="00770C46">
        <w:rPr>
          <w:bCs/>
          <w:lang w:val="sr-Latn-RS"/>
        </w:rPr>
        <w:t>„</w:t>
      </w:r>
      <w:r w:rsidR="00074360">
        <w:rPr>
          <w:bCs/>
          <w:lang w:val="sr-Latn-RS"/>
        </w:rPr>
        <w:t>Odaberi radnike“.</w:t>
      </w:r>
    </w:p>
    <w:p w14:paraId="743D0B07" w14:textId="0B97ACCC" w:rsidR="0059730B" w:rsidRDefault="0059730B" w:rsidP="00153BBE">
      <w:pPr>
        <w:jc w:val="both"/>
        <w:rPr>
          <w:bCs/>
          <w:lang w:val="sr-Latn-RS"/>
        </w:rPr>
      </w:pPr>
    </w:p>
    <w:p w14:paraId="25696941" w14:textId="58FE23DC" w:rsidR="0059730B" w:rsidRDefault="00E87983" w:rsidP="0059730B">
      <w:pPr>
        <w:jc w:val="center"/>
        <w:rPr>
          <w:bCs/>
          <w:lang w:val="sr-Latn-RS"/>
        </w:rPr>
      </w:pPr>
      <w:r>
        <w:rPr>
          <w:bCs/>
          <w:noProof/>
          <w:lang w:val="sr-Latn-RS"/>
        </w:rPr>
        <w:drawing>
          <wp:inline distT="0" distB="0" distL="0" distR="0" wp14:anchorId="15FA650D" wp14:editId="2DAC595A">
            <wp:extent cx="2598843" cy="5486400"/>
            <wp:effectExtent l="0" t="0" r="0" b="0"/>
            <wp:docPr id="88" name="Picture 8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8843" cy="5486400"/>
                    </a:xfrm>
                    <a:prstGeom prst="rect">
                      <a:avLst/>
                    </a:prstGeom>
                  </pic:spPr>
                </pic:pic>
              </a:graphicData>
            </a:graphic>
          </wp:inline>
        </w:drawing>
      </w:r>
    </w:p>
    <w:p w14:paraId="5214EEB4" w14:textId="0B97ACCC" w:rsidR="009066D8" w:rsidRPr="0059730B" w:rsidRDefault="0059730B" w:rsidP="0059730B">
      <w:pPr>
        <w:jc w:val="center"/>
        <w:rPr>
          <w:rFonts w:ascii="Arial" w:hAnsi="Arial" w:cs="Arial"/>
          <w:b/>
          <w:iCs/>
          <w:sz w:val="24"/>
          <w:szCs w:val="24"/>
          <w:lang w:val="sr-Latn-RS"/>
        </w:rPr>
      </w:pPr>
      <w:r>
        <w:rPr>
          <w:bCs/>
          <w:lang w:val="sr-Latn-RS"/>
        </w:rPr>
        <w:t xml:space="preserve">Slika – </w:t>
      </w:r>
      <w:r>
        <w:rPr>
          <w:bCs/>
          <w:lang w:val="sr-Latn-BA"/>
        </w:rPr>
        <w:t>Pregled svih ćaskanja i konkretno ćaskanje</w:t>
      </w:r>
    </w:p>
    <w:p w14:paraId="7A77F569" w14:textId="35F177ED" w:rsidR="00F57E0E" w:rsidRDefault="0042350C" w:rsidP="00D5147C">
      <w:pPr>
        <w:pStyle w:val="Heading1"/>
        <w:rPr>
          <w:lang w:val="sr-Latn-RS"/>
        </w:rPr>
      </w:pPr>
      <w:r>
        <w:rPr>
          <w:lang w:val="sr-Latn-RS"/>
        </w:rPr>
        <w:t>Ćaskanja</w:t>
      </w:r>
    </w:p>
    <w:p w14:paraId="5CA75D8E" w14:textId="77777777" w:rsidR="00553382" w:rsidRDefault="00553382" w:rsidP="00553382">
      <w:pPr>
        <w:pStyle w:val="Heading2"/>
        <w:rPr>
          <w:lang w:val="sr-Latn-RS"/>
        </w:rPr>
      </w:pPr>
      <w:r>
        <w:rPr>
          <w:lang w:val="sr-Latn-RS"/>
        </w:rPr>
        <w:t>Opis</w:t>
      </w:r>
    </w:p>
    <w:p w14:paraId="538598F5" w14:textId="5626D680" w:rsidR="00E1435C" w:rsidRDefault="00E1435C" w:rsidP="00E1435C">
      <w:pPr>
        <w:rPr>
          <w:bCs/>
          <w:lang w:val="sr-Latn-RS"/>
        </w:rPr>
      </w:pPr>
      <w:r>
        <w:rPr>
          <w:bCs/>
          <w:lang w:val="sr-Latn-RS"/>
        </w:rPr>
        <w:t>Aplikacija svim korisnicima, i radnicima i poslodavcima, omogućava ostvarivanje komunikacije korišćenjem jednostavnog modula za ćaskanje. Modul za ćaskanje je pre svega osmišljen kako bi omogućio poslodavcu i odabranim kandidatima da se dogovore o detaljima posla na istom mestu gde su postavili oglas odnosno prijavili se za posao, bez potrebe da ovaj nezaobilazni deo saradnje moraju da obave korišćenjem nekog drugog servisa. Time se nastoji da se korisnicima pruži kompletna usluga. Osim toga, aplikacija omogućava i privatna ćaskanja između pojedinačnih korisnika. Bitno je napomenuti da je razmena informacija moguća jedino u vidu tekstualnih poruka, dok aplikacija ne podržava slanje glasovnih poruka i fotografija.</w:t>
      </w:r>
    </w:p>
    <w:p w14:paraId="2D5FBAFE" w14:textId="77777777" w:rsidR="00E1435C" w:rsidRPr="0057395B" w:rsidRDefault="00E1435C" w:rsidP="00FF45E5">
      <w:pPr>
        <w:rPr>
          <w:rFonts w:ascii="Arial" w:hAnsi="Arial" w:cs="Arial"/>
          <w:b/>
          <w:sz w:val="24"/>
          <w:szCs w:val="24"/>
          <w:lang w:val="sr-Cyrl-RS"/>
        </w:rPr>
      </w:pPr>
    </w:p>
    <w:p w14:paraId="545DA2B8" w14:textId="2B3777A8" w:rsidR="0042350C" w:rsidRDefault="002627EE" w:rsidP="00553382">
      <w:pPr>
        <w:pStyle w:val="Heading2"/>
        <w:rPr>
          <w:lang w:val="sr-Latn-RS"/>
        </w:rPr>
      </w:pPr>
      <w:bookmarkStart w:id="12" w:name="_Hlk75557424"/>
      <w:r>
        <w:rPr>
          <w:lang w:val="sr-Latn-RS"/>
        </w:rPr>
        <w:t>Pregled svih ćaskanja</w:t>
      </w:r>
      <w:bookmarkEnd w:id="12"/>
    </w:p>
    <w:p w14:paraId="231B9732" w14:textId="7484236A" w:rsidR="006B026C" w:rsidRDefault="006B026C" w:rsidP="00FF45E5">
      <w:pPr>
        <w:rPr>
          <w:bCs/>
          <w:lang w:val="sr-Latn-RS"/>
        </w:rPr>
      </w:pPr>
    </w:p>
    <w:p w14:paraId="0C4F99F0" w14:textId="47CBC7B0" w:rsidR="006B026C" w:rsidRDefault="006B026C" w:rsidP="00FF45E5">
      <w:pPr>
        <w:rPr>
          <w:bCs/>
          <w:lang w:val="sr-Latn-RS"/>
        </w:rPr>
      </w:pPr>
      <w:bookmarkStart w:id="13" w:name="_Hlk75557553"/>
      <w:r>
        <w:rPr>
          <w:bCs/>
          <w:lang w:val="sr-Latn-RS"/>
        </w:rPr>
        <w:t>Do ekrana za prikaz svih ćaskanja može se stići sa početne strane</w:t>
      </w:r>
      <w:r w:rsidR="00E1435C">
        <w:rPr>
          <w:bCs/>
          <w:lang w:val="sr-Latn-RS"/>
        </w:rPr>
        <w:t>, klikom na dugme u okviru menija u vrhu ekrana.</w:t>
      </w:r>
      <w:bookmarkEnd w:id="13"/>
    </w:p>
    <w:p w14:paraId="7177C1A5" w14:textId="48C59E88" w:rsidR="00922AA7" w:rsidRDefault="00922AA7" w:rsidP="00FF45E5">
      <w:pPr>
        <w:rPr>
          <w:bCs/>
          <w:lang w:val="sr-Latn-RS"/>
        </w:rPr>
      </w:pPr>
    </w:p>
    <w:p w14:paraId="605FA212" w14:textId="3B273903" w:rsidR="005A2640" w:rsidRDefault="00D94844" w:rsidP="00FF45E5">
      <w:pPr>
        <w:rPr>
          <w:bCs/>
          <w:lang w:val="sr-Latn-RS"/>
        </w:rPr>
      </w:pPr>
      <w:r>
        <w:rPr>
          <w:bCs/>
          <w:lang w:val="sr-Latn-RS"/>
        </w:rPr>
        <w:t>Na ekranu za prikaz svih ćaskanja prikazane su kartice k</w:t>
      </w:r>
      <w:r w:rsidR="00607F15">
        <w:rPr>
          <w:bCs/>
          <w:lang w:val="sr-Latn-RS"/>
        </w:rPr>
        <w:t xml:space="preserve">oje predstavljaju ćaskanja sortirane po </w:t>
      </w:r>
      <w:r w:rsidR="00A51059">
        <w:rPr>
          <w:bCs/>
          <w:lang w:val="sr-Latn-RS"/>
        </w:rPr>
        <w:t>vremenu poslednje poslate poruke. Kartice sadrži neke osnovne informacije o ćaskanju kao što je fotografija</w:t>
      </w:r>
      <w:r w:rsidR="00461906">
        <w:rPr>
          <w:bCs/>
          <w:lang w:val="sr-Latn-RS"/>
        </w:rPr>
        <w:t xml:space="preserve">, naslov oglasa za koji se odnosi (ukoliko je u pitanju grupno ćaskanje koje se odnosi na oglas) ili ime </w:t>
      </w:r>
      <w:r w:rsidR="00692CA6">
        <w:rPr>
          <w:bCs/>
          <w:lang w:val="sr-Latn-RS"/>
        </w:rPr>
        <w:t>drugog učesnika ćaskanja (ukoliko se radi o privatnoj prepisci između dva korisnika), sadržaj</w:t>
      </w:r>
      <w:r w:rsidR="001A1B46">
        <w:rPr>
          <w:bCs/>
          <w:lang w:val="sr-Latn-RS"/>
        </w:rPr>
        <w:t xml:space="preserve"> poslednje poslate poruke (ili njen početni deo ukoliko je predugačka da bi stala u jedan red)</w:t>
      </w:r>
      <w:r w:rsidR="006064B2">
        <w:rPr>
          <w:bCs/>
          <w:lang w:val="sr-Latn-RS"/>
        </w:rPr>
        <w:t xml:space="preserve"> kao i vreme slanja poslednje poslate poruke.</w:t>
      </w:r>
    </w:p>
    <w:p w14:paraId="6AC2FEA1" w14:textId="738A6C53" w:rsidR="00C322F9" w:rsidRDefault="00C322F9" w:rsidP="00FF45E5">
      <w:pPr>
        <w:rPr>
          <w:bCs/>
          <w:lang w:val="sr-Latn-RS"/>
        </w:rPr>
      </w:pPr>
    </w:p>
    <w:p w14:paraId="206A9FC5" w14:textId="21EC7EAF" w:rsidR="00C322F9" w:rsidRDefault="00C322F9" w:rsidP="00907F08">
      <w:pPr>
        <w:rPr>
          <w:bCs/>
          <w:lang w:val="sr-Latn-RS"/>
        </w:rPr>
      </w:pPr>
      <w:r>
        <w:rPr>
          <w:noProof/>
        </w:rPr>
        <w:drawing>
          <wp:inline distT="0" distB="0" distL="0" distR="0" wp14:anchorId="661C7934" wp14:editId="3584B6D7">
            <wp:extent cx="2607867" cy="5505452"/>
            <wp:effectExtent l="0" t="0" r="254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7867" cy="5505452"/>
                    </a:xfrm>
                    <a:prstGeom prst="rect">
                      <a:avLst/>
                    </a:prstGeom>
                  </pic:spPr>
                </pic:pic>
              </a:graphicData>
            </a:graphic>
          </wp:inline>
        </w:drawing>
      </w:r>
      <w:r w:rsidR="00A81183">
        <w:tab/>
      </w:r>
      <w:r w:rsidR="00A81183">
        <w:tab/>
      </w:r>
      <w:r w:rsidR="00A81183">
        <w:rPr>
          <w:noProof/>
        </w:rPr>
        <w:drawing>
          <wp:inline distT="0" distB="0" distL="0" distR="0" wp14:anchorId="08C4B72D" wp14:editId="11CA49BD">
            <wp:extent cx="2607506" cy="5504688"/>
            <wp:effectExtent l="0" t="0" r="2540" b="1270"/>
            <wp:docPr id="79" name="Picture 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1">
                      <a:extLst>
                        <a:ext uri="{28A0092B-C50C-407E-A947-70E740481C1C}">
                          <a14:useLocalDpi xmlns:a14="http://schemas.microsoft.com/office/drawing/2010/main" val="0"/>
                        </a:ext>
                      </a:extLst>
                    </a:blip>
                    <a:stretch>
                      <a:fillRect/>
                    </a:stretch>
                  </pic:blipFill>
                  <pic:spPr>
                    <a:xfrm>
                      <a:off x="0" y="0"/>
                      <a:ext cx="2607506" cy="5504688"/>
                    </a:xfrm>
                    <a:prstGeom prst="rect">
                      <a:avLst/>
                    </a:prstGeom>
                  </pic:spPr>
                </pic:pic>
              </a:graphicData>
            </a:graphic>
          </wp:inline>
        </w:drawing>
      </w:r>
    </w:p>
    <w:p w14:paraId="5BEDBD99" w14:textId="1E7E25D8" w:rsidR="005F1727" w:rsidRPr="005F1727" w:rsidRDefault="005F1727" w:rsidP="00C322F9">
      <w:pPr>
        <w:jc w:val="center"/>
        <w:rPr>
          <w:bCs/>
          <w:lang w:val="sr-Latn-BA"/>
        </w:rPr>
      </w:pPr>
      <w:bookmarkStart w:id="14" w:name="_Hlk75643521"/>
      <w:r>
        <w:rPr>
          <w:bCs/>
          <w:lang w:val="sr-Latn-RS"/>
        </w:rPr>
        <w:t xml:space="preserve">Slika – </w:t>
      </w:r>
      <w:r>
        <w:rPr>
          <w:bCs/>
          <w:lang w:val="sr-Latn-BA"/>
        </w:rPr>
        <w:t>Pregled svih ćaskanja</w:t>
      </w:r>
      <w:r w:rsidR="00A81183">
        <w:rPr>
          <w:bCs/>
          <w:lang w:val="sr-Latn-BA"/>
        </w:rPr>
        <w:t xml:space="preserve"> i konkretno ćaskanje</w:t>
      </w:r>
      <w:bookmarkEnd w:id="14"/>
    </w:p>
    <w:p w14:paraId="3EBBACF1" w14:textId="77777777" w:rsidR="001149EA" w:rsidRDefault="001149EA" w:rsidP="00C322F9">
      <w:pPr>
        <w:jc w:val="center"/>
        <w:rPr>
          <w:bCs/>
          <w:lang w:val="sr-Latn-RS"/>
        </w:rPr>
      </w:pPr>
    </w:p>
    <w:p w14:paraId="551EE5BC" w14:textId="77777777" w:rsidR="0057395B" w:rsidRDefault="0057395B" w:rsidP="00FF45E5">
      <w:pPr>
        <w:rPr>
          <w:rFonts w:ascii="Arial" w:hAnsi="Arial" w:cs="Arial"/>
          <w:b/>
          <w:sz w:val="22"/>
          <w:szCs w:val="24"/>
          <w:lang w:val="sr-Latn-RS"/>
        </w:rPr>
      </w:pPr>
    </w:p>
    <w:p w14:paraId="6E1D3F36" w14:textId="04FD98D8" w:rsidR="00E1435C" w:rsidRDefault="00A22E69" w:rsidP="00553382">
      <w:pPr>
        <w:pStyle w:val="Heading2"/>
        <w:rPr>
          <w:lang w:val="sr-Latn-BA"/>
        </w:rPr>
      </w:pPr>
      <w:bookmarkStart w:id="15" w:name="_Hlk75558795"/>
      <w:r>
        <w:rPr>
          <w:lang w:val="sr-Latn-BA"/>
        </w:rPr>
        <w:t>Konkretno ć</w:t>
      </w:r>
      <w:r w:rsidR="00F02116">
        <w:rPr>
          <w:lang w:val="sr-Latn-BA"/>
        </w:rPr>
        <w:t>askanje</w:t>
      </w:r>
      <w:bookmarkEnd w:id="15"/>
    </w:p>
    <w:p w14:paraId="62C3A135" w14:textId="77777777" w:rsidR="0029548A" w:rsidRDefault="0029548A" w:rsidP="00FF45E5">
      <w:pPr>
        <w:rPr>
          <w:bCs/>
          <w:lang w:val="sr-Latn-RS"/>
        </w:rPr>
      </w:pPr>
    </w:p>
    <w:p w14:paraId="6C99184E" w14:textId="58146162" w:rsidR="0029548A" w:rsidRDefault="0029548A" w:rsidP="00FF45E5">
      <w:pPr>
        <w:rPr>
          <w:bCs/>
          <w:lang w:val="sr-Latn-RS"/>
        </w:rPr>
      </w:pPr>
      <w:bookmarkStart w:id="16" w:name="_Hlk75558847"/>
      <w:r>
        <w:rPr>
          <w:bCs/>
          <w:lang w:val="sr-Latn-RS"/>
        </w:rPr>
        <w:t xml:space="preserve">Do ekrana za </w:t>
      </w:r>
      <w:r w:rsidR="00FD78F3">
        <w:rPr>
          <w:bCs/>
          <w:lang w:val="sr-Latn-RS"/>
        </w:rPr>
        <w:t>prikaz poruka konkretnog ćaskanja</w:t>
      </w:r>
      <w:r>
        <w:rPr>
          <w:bCs/>
          <w:lang w:val="sr-Latn-RS"/>
        </w:rPr>
        <w:t xml:space="preserve"> </w:t>
      </w:r>
      <w:r w:rsidR="00FD78F3">
        <w:rPr>
          <w:bCs/>
          <w:lang w:val="sr-Latn-RS"/>
        </w:rPr>
        <w:t>može se stići sa ekrana</w:t>
      </w:r>
      <w:r w:rsidR="00BC40F4">
        <w:rPr>
          <w:bCs/>
          <w:lang w:val="sr-Latn-RS"/>
        </w:rPr>
        <w:t xml:space="preserve"> za prikaz svih ćaskanja</w:t>
      </w:r>
      <w:r>
        <w:rPr>
          <w:bCs/>
          <w:lang w:val="sr-Latn-RS"/>
        </w:rPr>
        <w:t xml:space="preserve">, klikom na </w:t>
      </w:r>
      <w:r w:rsidR="00BC40F4">
        <w:rPr>
          <w:bCs/>
          <w:lang w:val="sr-Latn-RS"/>
        </w:rPr>
        <w:t>karticu koja odgovora tom ćaskanju</w:t>
      </w:r>
      <w:r w:rsidR="00624D90">
        <w:rPr>
          <w:bCs/>
          <w:lang w:val="sr-Latn-RS"/>
        </w:rPr>
        <w:t xml:space="preserve"> ili na </w:t>
      </w:r>
      <w:r w:rsidR="007D06DE">
        <w:rPr>
          <w:bCs/>
          <w:lang w:val="sr-Latn-RS"/>
        </w:rPr>
        <w:t xml:space="preserve">notifikaciju koja se odnosi na to </w:t>
      </w:r>
      <w:r w:rsidR="007D06DE">
        <w:rPr>
          <w:bCs/>
          <w:lang w:val="sr-Latn-BA"/>
        </w:rPr>
        <w:t>ćaskanje</w:t>
      </w:r>
      <w:r w:rsidR="00DE5E3A">
        <w:rPr>
          <w:bCs/>
          <w:lang w:val="sr-Latn-RS"/>
        </w:rPr>
        <w:t>.</w:t>
      </w:r>
    </w:p>
    <w:bookmarkEnd w:id="16"/>
    <w:p w14:paraId="7DF985EA" w14:textId="6893679A" w:rsidR="00DE5E3A" w:rsidRDefault="00DE5E3A" w:rsidP="00FF45E5">
      <w:pPr>
        <w:rPr>
          <w:bCs/>
          <w:lang w:val="sr-Latn-RS"/>
        </w:rPr>
      </w:pPr>
    </w:p>
    <w:p w14:paraId="5A5D4BCF" w14:textId="3EAFBFC9" w:rsidR="00ED25C3" w:rsidRDefault="00DE5E3A" w:rsidP="00FF45E5">
      <w:pPr>
        <w:rPr>
          <w:bCs/>
          <w:lang w:val="sr-Latn-RS"/>
        </w:rPr>
      </w:pPr>
      <w:r>
        <w:rPr>
          <w:bCs/>
          <w:lang w:val="sr-Latn-RS"/>
        </w:rPr>
        <w:t xml:space="preserve">Ekran </w:t>
      </w:r>
      <w:r w:rsidR="00A36597">
        <w:rPr>
          <w:bCs/>
          <w:lang w:val="sr-Latn-RS"/>
        </w:rPr>
        <w:t>konkretnog ćaskanja osim niza poruka</w:t>
      </w:r>
      <w:r w:rsidR="00ED25C3">
        <w:rPr>
          <w:bCs/>
          <w:lang w:val="sr-Latn-RS"/>
        </w:rPr>
        <w:t xml:space="preserve"> i kontrola za unos i slanje nove poruke</w:t>
      </w:r>
      <w:r w:rsidR="00A36597">
        <w:rPr>
          <w:bCs/>
          <w:lang w:val="sr-Latn-RS"/>
        </w:rPr>
        <w:t xml:space="preserve">, sadrži u vrhu </w:t>
      </w:r>
      <w:r w:rsidR="00E147BD">
        <w:rPr>
          <w:bCs/>
          <w:lang w:val="sr-Latn-RS"/>
        </w:rPr>
        <w:t>naslov</w:t>
      </w:r>
      <w:r w:rsidR="00C4012E">
        <w:rPr>
          <w:bCs/>
          <w:lang w:val="sr-Latn-RS"/>
        </w:rPr>
        <w:t xml:space="preserve"> </w:t>
      </w:r>
      <w:r w:rsidR="00E3594B">
        <w:rPr>
          <w:bCs/>
          <w:lang w:val="sr-Latn-RS"/>
        </w:rPr>
        <w:t xml:space="preserve">ćaskanja kao </w:t>
      </w:r>
      <w:r w:rsidR="00C81CBA">
        <w:rPr>
          <w:bCs/>
          <w:lang w:val="sr-Latn-RS"/>
        </w:rPr>
        <w:t xml:space="preserve">i dugme za prikaz </w:t>
      </w:r>
      <w:r w:rsidR="00ED25C3">
        <w:rPr>
          <w:bCs/>
          <w:lang w:val="sr-Latn-RS"/>
        </w:rPr>
        <w:t>dodatnih informacija o ćaskanju.</w:t>
      </w:r>
    </w:p>
    <w:p w14:paraId="1F3492EA" w14:textId="768A0476" w:rsidR="005F1727" w:rsidRDefault="005F1727" w:rsidP="005F1727">
      <w:pPr>
        <w:jc w:val="center"/>
        <w:rPr>
          <w:bCs/>
          <w:lang w:val="sr-Latn-RS"/>
        </w:rPr>
      </w:pPr>
    </w:p>
    <w:p w14:paraId="20B9CE14" w14:textId="04CE4F09" w:rsidR="00A22E69" w:rsidRDefault="00A22E69" w:rsidP="00FF45E5">
      <w:pPr>
        <w:rPr>
          <w:bCs/>
          <w:lang w:val="sr-Latn-RS"/>
        </w:rPr>
      </w:pPr>
    </w:p>
    <w:p w14:paraId="79BAC5E3" w14:textId="066F82D7" w:rsidR="00A22E69" w:rsidRDefault="00A22E69" w:rsidP="00553382">
      <w:pPr>
        <w:pStyle w:val="Heading2"/>
        <w:rPr>
          <w:lang w:val="sr-Latn-BA"/>
        </w:rPr>
      </w:pPr>
      <w:r>
        <w:rPr>
          <w:lang w:val="sr-Latn-BA"/>
        </w:rPr>
        <w:t>Informacije o ćaskanju</w:t>
      </w:r>
    </w:p>
    <w:p w14:paraId="763874E4" w14:textId="77777777" w:rsidR="009A33AA" w:rsidRDefault="009A33AA" w:rsidP="009A33AA">
      <w:pPr>
        <w:rPr>
          <w:bCs/>
          <w:lang w:val="sr-Latn-RS"/>
        </w:rPr>
      </w:pPr>
    </w:p>
    <w:p w14:paraId="5DC98141" w14:textId="008C5EC7" w:rsidR="009A33AA" w:rsidRDefault="009A33AA" w:rsidP="009A33AA">
      <w:pPr>
        <w:rPr>
          <w:bCs/>
          <w:lang w:val="sr-Latn-RS"/>
        </w:rPr>
      </w:pPr>
      <w:r>
        <w:rPr>
          <w:bCs/>
          <w:lang w:val="sr-Latn-RS"/>
        </w:rPr>
        <w:t xml:space="preserve">Do ekrana za prikaz </w:t>
      </w:r>
      <w:r w:rsidR="00822E0D">
        <w:rPr>
          <w:bCs/>
          <w:lang w:val="sr-Latn-RS"/>
        </w:rPr>
        <w:t>informacija o ćaskanju</w:t>
      </w:r>
      <w:r>
        <w:rPr>
          <w:bCs/>
          <w:lang w:val="sr-Latn-RS"/>
        </w:rPr>
        <w:t xml:space="preserve"> </w:t>
      </w:r>
      <w:r w:rsidR="00822E0D">
        <w:rPr>
          <w:bCs/>
          <w:lang w:val="sr-Latn-RS"/>
        </w:rPr>
        <w:t>stiže se</w:t>
      </w:r>
      <w:r>
        <w:rPr>
          <w:bCs/>
          <w:lang w:val="sr-Latn-RS"/>
        </w:rPr>
        <w:t xml:space="preserve"> sa ekrana </w:t>
      </w:r>
      <w:r w:rsidR="00285E02">
        <w:rPr>
          <w:bCs/>
          <w:lang w:val="sr-Latn-RS"/>
        </w:rPr>
        <w:t>za prikaz i slanje poruka</w:t>
      </w:r>
      <w:r w:rsidR="002A255D">
        <w:rPr>
          <w:bCs/>
          <w:lang w:val="sr-Latn-RS"/>
        </w:rPr>
        <w:t>, klikom na odgovarajuću opciju u meniju na vrhu ekrana.</w:t>
      </w:r>
    </w:p>
    <w:p w14:paraId="241C9A76" w14:textId="785E741C" w:rsidR="002A255D" w:rsidRDefault="002A255D" w:rsidP="009A33AA">
      <w:pPr>
        <w:rPr>
          <w:bCs/>
          <w:lang w:val="sr-Latn-RS"/>
        </w:rPr>
      </w:pPr>
    </w:p>
    <w:p w14:paraId="49BBCF43" w14:textId="687E833E" w:rsidR="00A22E69" w:rsidRDefault="00181FF6" w:rsidP="00FF45E5">
      <w:pPr>
        <w:rPr>
          <w:bCs/>
          <w:lang w:val="sr-Latn-RS"/>
        </w:rPr>
      </w:pPr>
      <w:r>
        <w:rPr>
          <w:bCs/>
          <w:lang w:val="sr-Latn-RS"/>
        </w:rPr>
        <w:t xml:space="preserve">Ovaj ekran pruža najosnovnije informacije o ćaskanju kao što je naslov </w:t>
      </w:r>
      <w:r w:rsidR="00983822">
        <w:rPr>
          <w:bCs/>
          <w:lang w:val="sr-Latn-RS"/>
        </w:rPr>
        <w:t>oglasa</w:t>
      </w:r>
      <w:r>
        <w:rPr>
          <w:bCs/>
          <w:lang w:val="sr-Latn-RS"/>
        </w:rPr>
        <w:t xml:space="preserve"> (ime sagovornika) kao </w:t>
      </w:r>
      <w:r w:rsidR="004B3114">
        <w:rPr>
          <w:bCs/>
          <w:lang w:val="sr-Latn-RS"/>
        </w:rPr>
        <w:t xml:space="preserve">i listu učesnika ćaskanja (ukoliko je privatno ćaskanje, lista će sadržati dva člana). </w:t>
      </w:r>
      <w:r w:rsidR="00983822">
        <w:rPr>
          <w:bCs/>
          <w:lang w:val="sr-Latn-RS"/>
        </w:rPr>
        <w:t>Ukoliko se radi o grupnom ćaskanju, klikom na naslov oglasa, korisni</w:t>
      </w:r>
      <w:r w:rsidR="009138BF">
        <w:rPr>
          <w:bCs/>
          <w:lang w:val="sr-Latn-RS"/>
        </w:rPr>
        <w:t>k biva odveden na ekran na kome su prikazane informacije o tom oglasu.</w:t>
      </w:r>
    </w:p>
    <w:p w14:paraId="587DCF11" w14:textId="780FF1BE" w:rsidR="00A81183" w:rsidRDefault="00A81183" w:rsidP="00FF45E5">
      <w:pPr>
        <w:rPr>
          <w:bCs/>
          <w:lang w:val="sr-Latn-RS"/>
        </w:rPr>
      </w:pPr>
    </w:p>
    <w:p w14:paraId="16B9F2AC" w14:textId="1FAD8BB1" w:rsidR="00A81183" w:rsidRPr="00A22E69" w:rsidRDefault="00A81183" w:rsidP="00602E8D">
      <w:pPr>
        <w:jc w:val="center"/>
        <w:rPr>
          <w:bCs/>
          <w:lang w:val="sr-Latn-RS"/>
        </w:rPr>
      </w:pPr>
      <w:r>
        <w:rPr>
          <w:noProof/>
        </w:rPr>
        <w:drawing>
          <wp:inline distT="0" distB="0" distL="0" distR="0" wp14:anchorId="7639B9BD" wp14:editId="096916C8">
            <wp:extent cx="2607506" cy="5504688"/>
            <wp:effectExtent l="0" t="0" r="2540" b="1270"/>
            <wp:docPr id="80" name="Picture 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42">
                      <a:extLst>
                        <a:ext uri="{28A0092B-C50C-407E-A947-70E740481C1C}">
                          <a14:useLocalDpi xmlns:a14="http://schemas.microsoft.com/office/drawing/2010/main" val="0"/>
                        </a:ext>
                      </a:extLst>
                    </a:blip>
                    <a:stretch>
                      <a:fillRect/>
                    </a:stretch>
                  </pic:blipFill>
                  <pic:spPr>
                    <a:xfrm>
                      <a:off x="0" y="0"/>
                      <a:ext cx="2607506" cy="5504688"/>
                    </a:xfrm>
                    <a:prstGeom prst="rect">
                      <a:avLst/>
                    </a:prstGeom>
                  </pic:spPr>
                </pic:pic>
              </a:graphicData>
            </a:graphic>
          </wp:inline>
        </w:drawing>
      </w:r>
      <w:r w:rsidR="00602E8D">
        <w:tab/>
      </w:r>
      <w:r w:rsidR="00602E8D">
        <w:tab/>
      </w:r>
      <w:r w:rsidR="00602E8D">
        <w:rPr>
          <w:noProof/>
        </w:rPr>
        <w:drawing>
          <wp:inline distT="0" distB="0" distL="0" distR="0" wp14:anchorId="5FD4D878" wp14:editId="14B71A54">
            <wp:extent cx="2607506" cy="5504688"/>
            <wp:effectExtent l="0" t="0" r="2540" b="127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43">
                      <a:extLst>
                        <a:ext uri="{28A0092B-C50C-407E-A947-70E740481C1C}">
                          <a14:useLocalDpi xmlns:a14="http://schemas.microsoft.com/office/drawing/2010/main" val="0"/>
                        </a:ext>
                      </a:extLst>
                    </a:blip>
                    <a:stretch>
                      <a:fillRect/>
                    </a:stretch>
                  </pic:blipFill>
                  <pic:spPr>
                    <a:xfrm>
                      <a:off x="0" y="0"/>
                      <a:ext cx="2607506" cy="5504688"/>
                    </a:xfrm>
                    <a:prstGeom prst="rect">
                      <a:avLst/>
                    </a:prstGeom>
                  </pic:spPr>
                </pic:pic>
              </a:graphicData>
            </a:graphic>
          </wp:inline>
        </w:drawing>
      </w:r>
    </w:p>
    <w:p w14:paraId="109BBB8E" w14:textId="77777777" w:rsidR="00922AA7" w:rsidRPr="002627EE" w:rsidRDefault="00922AA7" w:rsidP="00FF45E5">
      <w:pPr>
        <w:rPr>
          <w:bCs/>
          <w:lang w:val="sr-Latn-RS"/>
        </w:rPr>
      </w:pPr>
    </w:p>
    <w:p w14:paraId="02B91952" w14:textId="5BAFD335" w:rsidR="00FD06CC" w:rsidRDefault="00A13D4C" w:rsidP="00057CB0">
      <w:pPr>
        <w:pStyle w:val="Heading1"/>
        <w:rPr>
          <w:lang w:val="sr-Latn-RS"/>
        </w:rPr>
      </w:pPr>
      <w:r>
        <w:rPr>
          <w:lang w:val="sr-Latn-RS"/>
        </w:rPr>
        <w:t xml:space="preserve">Izmena </w:t>
      </w:r>
      <w:r w:rsidR="009B2F19">
        <w:rPr>
          <w:lang w:val="sr-Latn-RS"/>
        </w:rPr>
        <w:t xml:space="preserve">osnovnih informacija </w:t>
      </w:r>
      <w:r w:rsidR="00F872FE">
        <w:rPr>
          <w:lang w:val="sr-Latn-RS"/>
        </w:rPr>
        <w:t>na profilu</w:t>
      </w:r>
    </w:p>
    <w:p w14:paraId="609180BD" w14:textId="77777777" w:rsidR="007A7B5C" w:rsidRDefault="007A7B5C" w:rsidP="00AA2D8A">
      <w:pPr>
        <w:jc w:val="both"/>
        <w:rPr>
          <w:rFonts w:ascii="Arial" w:hAnsi="Arial" w:cs="Arial"/>
          <w:b/>
          <w:sz w:val="24"/>
          <w:szCs w:val="24"/>
          <w:lang w:val="sr-Latn-RS"/>
        </w:rPr>
      </w:pPr>
    </w:p>
    <w:p w14:paraId="4EABE33E" w14:textId="77777777" w:rsidR="00721355" w:rsidRDefault="001A23AC" w:rsidP="00AA2D8A">
      <w:pPr>
        <w:jc w:val="both"/>
        <w:rPr>
          <w:lang w:val="sr-Latn-RS"/>
        </w:rPr>
      </w:pPr>
      <w:r>
        <w:rPr>
          <w:lang w:val="sr-Latn-RS"/>
        </w:rPr>
        <w:t xml:space="preserve">Aplikacija omogućava </w:t>
      </w:r>
      <w:r w:rsidR="000A711D">
        <w:rPr>
          <w:lang w:val="sr-Latn-RS"/>
        </w:rPr>
        <w:t xml:space="preserve">korisnicima izmenu osnovnih informacija koje su naveli o sebi na profilu. </w:t>
      </w:r>
      <w:r w:rsidR="00E16CC7">
        <w:rPr>
          <w:lang w:val="sr-Latn-RS"/>
        </w:rPr>
        <w:t xml:space="preserve">Do ekrana za izmenu </w:t>
      </w:r>
      <w:r w:rsidR="008A0CD4">
        <w:rPr>
          <w:lang w:val="sr-Latn-RS"/>
        </w:rPr>
        <w:t xml:space="preserve">korisnik može doći </w:t>
      </w:r>
      <w:r w:rsidR="00110222">
        <w:rPr>
          <w:lang w:val="sr-Latn-RS"/>
        </w:rPr>
        <w:t xml:space="preserve">pritiskom na dugme </w:t>
      </w:r>
      <w:r w:rsidR="00D30CCA">
        <w:rPr>
          <w:lang w:val="sr-Latn-RS"/>
        </w:rPr>
        <w:t xml:space="preserve">u gornje desnom </w:t>
      </w:r>
      <w:r w:rsidR="00292DBD">
        <w:rPr>
          <w:lang w:val="sr-Latn-RS"/>
        </w:rPr>
        <w:t>delu</w:t>
      </w:r>
      <w:r w:rsidR="00E16CC7">
        <w:rPr>
          <w:lang w:val="sr-Latn-RS"/>
        </w:rPr>
        <w:t xml:space="preserve"> ekrana za prikaz</w:t>
      </w:r>
      <w:r w:rsidR="00972413">
        <w:rPr>
          <w:lang w:val="sr-Latn-RS"/>
        </w:rPr>
        <w:t xml:space="preserve"> </w:t>
      </w:r>
      <w:r w:rsidR="00FA1FA3">
        <w:rPr>
          <w:lang w:val="sr-Latn-RS"/>
        </w:rPr>
        <w:t>svog profila</w:t>
      </w:r>
      <w:r w:rsidR="00292DBD">
        <w:rPr>
          <w:lang w:val="sr-Latn-RS"/>
        </w:rPr>
        <w:t>.</w:t>
      </w:r>
    </w:p>
    <w:p w14:paraId="4523C3C8" w14:textId="77777777" w:rsidR="00721355" w:rsidRDefault="00721355" w:rsidP="00AA2D8A">
      <w:pPr>
        <w:jc w:val="both"/>
        <w:rPr>
          <w:lang w:val="sr-Latn-RS"/>
        </w:rPr>
      </w:pPr>
    </w:p>
    <w:p w14:paraId="4E379D03" w14:textId="3987C601" w:rsidR="006E28F1" w:rsidRDefault="00A76BC2" w:rsidP="00AA2D8A">
      <w:pPr>
        <w:jc w:val="both"/>
        <w:rPr>
          <w:lang w:val="sr-Latn-RS"/>
        </w:rPr>
      </w:pPr>
      <w:r>
        <w:rPr>
          <w:lang w:val="sr-Latn-RS"/>
        </w:rPr>
        <w:t xml:space="preserve">Svi korisnici mogu promeniti informacije koje su zajedničke za oba tipa korisnika – ime, prezime, </w:t>
      </w:r>
      <w:r w:rsidR="0029363E">
        <w:rPr>
          <w:lang w:val="sr-Latn-RS"/>
        </w:rPr>
        <w:t>biografiju i broj telefona</w:t>
      </w:r>
      <w:r w:rsidR="00D01D00">
        <w:rPr>
          <w:lang w:val="sr-Latn-RS"/>
        </w:rPr>
        <w:t>.</w:t>
      </w:r>
      <w:r w:rsidR="004030CB">
        <w:rPr>
          <w:lang w:val="sr-Latn-RS"/>
        </w:rPr>
        <w:t xml:space="preserve"> </w:t>
      </w:r>
      <w:r w:rsidR="00B60899">
        <w:rPr>
          <w:lang w:val="sr-Latn-RS"/>
        </w:rPr>
        <w:t xml:space="preserve">Pored toga, korisnik može </w:t>
      </w:r>
      <w:r w:rsidR="00B56826">
        <w:rPr>
          <w:lang w:val="sr-Latn-RS"/>
        </w:rPr>
        <w:t xml:space="preserve">inicirati </w:t>
      </w:r>
      <w:r w:rsidR="00B60899">
        <w:rPr>
          <w:lang w:val="sr-Latn-RS"/>
        </w:rPr>
        <w:t>promen</w:t>
      </w:r>
      <w:r w:rsidR="00B56826">
        <w:rPr>
          <w:lang w:val="sr-Latn-RS"/>
        </w:rPr>
        <w:t>u</w:t>
      </w:r>
      <w:r w:rsidR="00B60899">
        <w:rPr>
          <w:lang w:val="sr-Latn-RS"/>
        </w:rPr>
        <w:t xml:space="preserve"> svoj</w:t>
      </w:r>
      <w:r w:rsidR="00B56826">
        <w:rPr>
          <w:lang w:val="sr-Latn-RS"/>
        </w:rPr>
        <w:t xml:space="preserve">e </w:t>
      </w:r>
      <w:r w:rsidR="00B60899">
        <w:rPr>
          <w:lang w:val="sr-Latn-RS"/>
        </w:rPr>
        <w:t>profi</w:t>
      </w:r>
      <w:r w:rsidR="00CD16A9">
        <w:rPr>
          <w:lang w:val="sr-Latn-RS"/>
        </w:rPr>
        <w:t>ln</w:t>
      </w:r>
      <w:r w:rsidR="00B56826">
        <w:rPr>
          <w:lang w:val="sr-Latn-RS"/>
        </w:rPr>
        <w:t>e</w:t>
      </w:r>
      <w:r w:rsidR="00CD16A9">
        <w:rPr>
          <w:lang w:val="sr-Latn-RS"/>
        </w:rPr>
        <w:t xml:space="preserve"> fotografij</w:t>
      </w:r>
      <w:r w:rsidR="00B56826">
        <w:rPr>
          <w:lang w:val="sr-Latn-RS"/>
        </w:rPr>
        <w:t>e</w:t>
      </w:r>
      <w:r w:rsidR="00CD16A9">
        <w:rPr>
          <w:lang w:val="sr-Latn-RS"/>
        </w:rPr>
        <w:t xml:space="preserve"> </w:t>
      </w:r>
      <w:r w:rsidR="001D65F2">
        <w:rPr>
          <w:lang w:val="sr-Latn-RS"/>
        </w:rPr>
        <w:t xml:space="preserve">klikom na </w:t>
      </w:r>
      <w:r w:rsidR="007067BA">
        <w:rPr>
          <w:lang w:val="sr-Latn-RS"/>
        </w:rPr>
        <w:t xml:space="preserve">dugme </w:t>
      </w:r>
      <w:r w:rsidR="00B32158">
        <w:rPr>
          <w:lang w:val="sr-Latn-RS"/>
        </w:rPr>
        <w:t xml:space="preserve">u levom </w:t>
      </w:r>
      <w:r w:rsidR="00B50DDD">
        <w:rPr>
          <w:lang w:val="sr-Latn-RS"/>
        </w:rPr>
        <w:t>gornjem ug</w:t>
      </w:r>
      <w:r w:rsidR="007457CD">
        <w:rPr>
          <w:lang w:val="sr-Latn-RS"/>
        </w:rPr>
        <w:t xml:space="preserve">lu okvira </w:t>
      </w:r>
      <w:r w:rsidR="00BD3E47">
        <w:rPr>
          <w:lang w:val="sr-Latn-RS"/>
        </w:rPr>
        <w:t>za prikaz trenutne fotografije</w:t>
      </w:r>
      <w:r w:rsidR="005C3B1B">
        <w:rPr>
          <w:lang w:val="sr-Latn-RS"/>
        </w:rPr>
        <w:t xml:space="preserve"> </w:t>
      </w:r>
      <w:r w:rsidR="00B56826">
        <w:rPr>
          <w:lang w:val="sr-Latn-RS"/>
        </w:rPr>
        <w:t>(</w:t>
      </w:r>
      <w:r w:rsidR="0024626C">
        <w:rPr>
          <w:lang w:val="sr-Latn-RS"/>
        </w:rPr>
        <w:t>dugme predstavljeno olovčicom)</w:t>
      </w:r>
      <w:r w:rsidR="00EC0420">
        <w:rPr>
          <w:lang w:val="sr-Latn-RS"/>
        </w:rPr>
        <w:t xml:space="preserve">. </w:t>
      </w:r>
      <w:r w:rsidR="00C73C57">
        <w:rPr>
          <w:lang w:val="sr-Latn-RS"/>
        </w:rPr>
        <w:t>Korisnik biva odveden u galerij</w:t>
      </w:r>
      <w:r w:rsidR="00CD4756">
        <w:rPr>
          <w:lang w:val="sr-Latn-RS"/>
        </w:rPr>
        <w:t xml:space="preserve">u gde može odabrati novu fotografiju. </w:t>
      </w:r>
    </w:p>
    <w:p w14:paraId="43E80868" w14:textId="77777777" w:rsidR="006B440F" w:rsidRPr="006B440F" w:rsidRDefault="006B440F" w:rsidP="006B440F">
      <w:pPr>
        <w:rPr>
          <w:rFonts w:ascii="Arial" w:hAnsi="Arial" w:cs="Arial"/>
          <w:b/>
          <w:sz w:val="22"/>
          <w:szCs w:val="24"/>
          <w:lang w:val="sr-Latn-BA"/>
        </w:rPr>
      </w:pPr>
    </w:p>
    <w:p w14:paraId="3D3A6D96" w14:textId="3B4F4ED9" w:rsidR="007C642A" w:rsidRDefault="00D44A05" w:rsidP="00AA2D8A">
      <w:pPr>
        <w:jc w:val="both"/>
        <w:rPr>
          <w:lang w:val="sr-Latn-RS"/>
        </w:rPr>
      </w:pPr>
      <w:r>
        <w:rPr>
          <w:lang w:val="sr-Latn-RS"/>
        </w:rPr>
        <w:t xml:space="preserve">Ukoliko je korisnik u ulozi </w:t>
      </w:r>
      <w:r w:rsidR="007B4822">
        <w:rPr>
          <w:lang w:val="sr-Latn-RS"/>
        </w:rPr>
        <w:t xml:space="preserve">poslodavca, </w:t>
      </w:r>
      <w:r w:rsidR="00E37E79">
        <w:rPr>
          <w:lang w:val="sr-Latn-RS"/>
        </w:rPr>
        <w:t>može</w:t>
      </w:r>
      <w:r w:rsidR="00B84A79">
        <w:rPr>
          <w:lang w:val="sr-Latn-RS"/>
        </w:rPr>
        <w:t xml:space="preserve"> promeniti i polje ime kompanije za koju radi.</w:t>
      </w:r>
      <w:r w:rsidR="00203C45">
        <w:rPr>
          <w:lang w:val="sr-Latn-RS"/>
        </w:rPr>
        <w:t xml:space="preserve"> Ukoliko je </w:t>
      </w:r>
      <w:r w:rsidR="00934356">
        <w:rPr>
          <w:lang w:val="sr-Latn-RS"/>
        </w:rPr>
        <w:t xml:space="preserve">korisnik </w:t>
      </w:r>
      <w:r w:rsidR="00D31463">
        <w:rPr>
          <w:lang w:val="sr-Latn-RS"/>
        </w:rPr>
        <w:t xml:space="preserve">u ulozi studenta, može </w:t>
      </w:r>
      <w:r w:rsidR="00DA1A0C">
        <w:rPr>
          <w:lang w:val="sr-Latn-RS"/>
        </w:rPr>
        <w:t>promeniti i fakultet na kojem studira</w:t>
      </w:r>
      <w:r w:rsidR="00F51493">
        <w:rPr>
          <w:lang w:val="sr-Latn-RS"/>
        </w:rPr>
        <w:t xml:space="preserve"> birajući među fakultetima koje aplikacija </w:t>
      </w:r>
      <w:r w:rsidR="00E46BBA">
        <w:rPr>
          <w:lang w:val="sr-Latn-RS"/>
        </w:rPr>
        <w:t>prepoznaje, a koji će biti prikazani kao padajući meni.</w:t>
      </w:r>
    </w:p>
    <w:p w14:paraId="56A16F03" w14:textId="77777777" w:rsidR="00314CE3" w:rsidRDefault="00314CE3" w:rsidP="00AA2D8A">
      <w:pPr>
        <w:jc w:val="both"/>
        <w:rPr>
          <w:lang w:val="sr-Latn-RS"/>
        </w:rPr>
      </w:pPr>
    </w:p>
    <w:p w14:paraId="56F9095F" w14:textId="77777777" w:rsidR="00314CE3" w:rsidRDefault="00314CE3" w:rsidP="00314CE3">
      <w:pPr>
        <w:jc w:val="both"/>
        <w:rPr>
          <w:lang w:val="sr-Latn-RS"/>
        </w:rPr>
      </w:pPr>
      <w:r>
        <w:rPr>
          <w:lang w:val="sr-Latn-RS"/>
        </w:rPr>
        <w:t>Pritiskom na dugme „Prosledi promene“ u dnu ekrana, korisnik potvrđuje promene koje je uneo.</w:t>
      </w:r>
    </w:p>
    <w:p w14:paraId="03C82AC9" w14:textId="77777777" w:rsidR="00E46BBA" w:rsidRDefault="00E46BBA" w:rsidP="00AA2D8A">
      <w:pPr>
        <w:jc w:val="both"/>
        <w:rPr>
          <w:lang w:val="sr-Latn-RS"/>
        </w:rPr>
      </w:pPr>
    </w:p>
    <w:p w14:paraId="7DC187A4" w14:textId="77777777" w:rsidR="00CD4756" w:rsidRDefault="00CD4756" w:rsidP="00AA2D8A">
      <w:pPr>
        <w:jc w:val="both"/>
        <w:rPr>
          <w:lang w:val="sr-Latn-RS"/>
        </w:rPr>
      </w:pPr>
    </w:p>
    <w:p w14:paraId="670E3FF3" w14:textId="4D37AF67" w:rsidR="00E46BBA" w:rsidRDefault="00707D7C" w:rsidP="00707D7C">
      <w:pPr>
        <w:jc w:val="center"/>
        <w:rPr>
          <w:lang w:val="sr-Latn-RS"/>
        </w:rPr>
      </w:pPr>
      <w:r>
        <w:rPr>
          <w:noProof/>
        </w:rPr>
        <w:drawing>
          <wp:inline distT="0" distB="0" distL="0" distR="0" wp14:anchorId="73178D88" wp14:editId="7E9C033C">
            <wp:extent cx="2598843" cy="548640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44">
                      <a:extLst>
                        <a:ext uri="{28A0092B-C50C-407E-A947-70E740481C1C}">
                          <a14:useLocalDpi xmlns:a14="http://schemas.microsoft.com/office/drawing/2010/main" val="0"/>
                        </a:ext>
                      </a:extLst>
                    </a:blip>
                    <a:stretch>
                      <a:fillRect/>
                    </a:stretch>
                  </pic:blipFill>
                  <pic:spPr>
                    <a:xfrm>
                      <a:off x="0" y="0"/>
                      <a:ext cx="2598843" cy="5486400"/>
                    </a:xfrm>
                    <a:prstGeom prst="rect">
                      <a:avLst/>
                    </a:prstGeom>
                  </pic:spPr>
                </pic:pic>
              </a:graphicData>
            </a:graphic>
          </wp:inline>
        </w:drawing>
      </w:r>
      <w:r w:rsidR="003903BF">
        <w:tab/>
      </w:r>
      <w:r w:rsidR="003903BF">
        <w:tab/>
      </w:r>
      <w:r w:rsidR="003903BF">
        <w:rPr>
          <w:noProof/>
        </w:rPr>
        <w:drawing>
          <wp:inline distT="0" distB="0" distL="0" distR="0" wp14:anchorId="6C50DF7A" wp14:editId="2B3B41A0">
            <wp:extent cx="2598843" cy="548640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45">
                      <a:extLst>
                        <a:ext uri="{28A0092B-C50C-407E-A947-70E740481C1C}">
                          <a14:useLocalDpi xmlns:a14="http://schemas.microsoft.com/office/drawing/2010/main" val="0"/>
                        </a:ext>
                      </a:extLst>
                    </a:blip>
                    <a:stretch>
                      <a:fillRect/>
                    </a:stretch>
                  </pic:blipFill>
                  <pic:spPr>
                    <a:xfrm>
                      <a:off x="0" y="0"/>
                      <a:ext cx="2598843" cy="5486400"/>
                    </a:xfrm>
                    <a:prstGeom prst="rect">
                      <a:avLst/>
                    </a:prstGeom>
                  </pic:spPr>
                </pic:pic>
              </a:graphicData>
            </a:graphic>
          </wp:inline>
        </w:drawing>
      </w:r>
    </w:p>
    <w:p w14:paraId="3C021B99" w14:textId="77777777" w:rsidR="00942D2A" w:rsidRDefault="00942D2A" w:rsidP="00942D2A">
      <w:pPr>
        <w:jc w:val="center"/>
        <w:rPr>
          <w:lang w:val="sr-Latn-RS"/>
        </w:rPr>
      </w:pPr>
    </w:p>
    <w:p w14:paraId="3B8C00F0" w14:textId="1CBCB29C" w:rsidR="009F59BE" w:rsidRDefault="00942D2A" w:rsidP="00FD461A">
      <w:pPr>
        <w:jc w:val="center"/>
        <w:rPr>
          <w:rFonts w:ascii="Arial" w:hAnsi="Arial" w:cs="Arial"/>
          <w:b/>
          <w:sz w:val="24"/>
          <w:szCs w:val="24"/>
          <w:lang w:val="sr-Latn-RS"/>
        </w:rPr>
      </w:pPr>
      <w:r w:rsidRPr="00891594">
        <w:rPr>
          <w:lang w:val="sr-Latn-RS"/>
        </w:rPr>
        <w:t xml:space="preserve">Slika </w:t>
      </w:r>
      <w:r>
        <w:rPr>
          <w:lang w:val="sr-Latn-RS"/>
        </w:rPr>
        <w:t>51</w:t>
      </w:r>
      <w:r w:rsidRPr="00891594">
        <w:rPr>
          <w:lang w:val="sr-Latn-RS"/>
        </w:rPr>
        <w:t xml:space="preserve"> </w:t>
      </w:r>
      <w:r>
        <w:rPr>
          <w:lang w:val="sr-Latn-RS"/>
        </w:rPr>
        <w:t>–</w:t>
      </w:r>
      <w:r w:rsidRPr="00891594">
        <w:rPr>
          <w:lang w:val="sr-Latn-RS"/>
        </w:rPr>
        <w:t xml:space="preserve"> </w:t>
      </w:r>
      <w:r w:rsidR="00314CE3">
        <w:rPr>
          <w:lang w:val="sr-Latn-RS"/>
        </w:rPr>
        <w:t xml:space="preserve">Izgled </w:t>
      </w:r>
      <w:r w:rsidR="004F4F32">
        <w:rPr>
          <w:lang w:val="sr-Latn-RS"/>
        </w:rPr>
        <w:t xml:space="preserve">ekrana za ažuriranje </w:t>
      </w:r>
      <w:r w:rsidR="00FD461A">
        <w:rPr>
          <w:lang w:val="sr-Latn-RS"/>
        </w:rPr>
        <w:t xml:space="preserve">osnovnih korisničkih </w:t>
      </w:r>
      <w:r w:rsidR="004F4F32">
        <w:rPr>
          <w:lang w:val="sr-Latn-RS"/>
        </w:rPr>
        <w:t>informacija</w:t>
      </w:r>
    </w:p>
    <w:p w14:paraId="7185985A" w14:textId="040C2AE3" w:rsidR="008F31CF" w:rsidRPr="00891594" w:rsidRDefault="008F31CF" w:rsidP="00CB6065">
      <w:pPr>
        <w:rPr>
          <w:lang w:val="sr-Latn-RS"/>
        </w:rPr>
      </w:pPr>
    </w:p>
    <w:p w14:paraId="2D329AC0" w14:textId="77777777" w:rsidR="008F31CF" w:rsidRDefault="008F31CF" w:rsidP="008F31CF">
      <w:pPr>
        <w:pStyle w:val="Heading1"/>
        <w:ind w:left="0" w:firstLine="0"/>
        <w:rPr>
          <w:lang w:val="sr-Latn-RS"/>
        </w:rPr>
      </w:pPr>
      <w:bookmarkStart w:id="17" w:name="_Toc75572699"/>
      <w:r>
        <w:rPr>
          <w:lang w:val="sr-Latn-RS"/>
        </w:rPr>
        <w:t>Administator</w:t>
      </w:r>
      <w:bookmarkEnd w:id="17"/>
    </w:p>
    <w:p w14:paraId="09677A84" w14:textId="77777777" w:rsidR="008F31CF" w:rsidRDefault="008F31CF" w:rsidP="008F31CF">
      <w:pPr>
        <w:rPr>
          <w:lang w:val="sr-Latn-RS"/>
        </w:rPr>
      </w:pPr>
    </w:p>
    <w:p w14:paraId="61D3C75C" w14:textId="77777777" w:rsidR="008F31CF" w:rsidRDefault="001747DC" w:rsidP="001747DC">
      <w:pPr>
        <w:jc w:val="both"/>
        <w:rPr>
          <w:lang w:val="sr-Latn-RS"/>
        </w:rPr>
      </w:pPr>
      <w:r w:rsidRPr="00891594">
        <w:rPr>
          <w:lang w:val="sr-Latn-RS"/>
        </w:rPr>
        <w:t>Ukoliko</w:t>
      </w:r>
      <w:r>
        <w:rPr>
          <w:lang w:val="sr-Latn-RS"/>
        </w:rPr>
        <w:t xml:space="preserve"> koristite aplikaciju preko Web-a u ulozi njenog administratora, pružaju Vam se mogućnosti praćenja aktivnosti standardnih korisnika, kao i određene vrste privilegovanih podeš</w:t>
      </w:r>
      <w:r w:rsidR="00864B1B">
        <w:rPr>
          <w:lang w:val="sr-Latn-RS"/>
        </w:rPr>
        <w:t xml:space="preserve">avanja i mogućnosti proširivanja same platforme. </w:t>
      </w:r>
      <w:r>
        <w:rPr>
          <w:lang w:val="sr-Latn-RS"/>
        </w:rPr>
        <w:t xml:space="preserve">Zarad izvršavanja administratorskih akcija, neophodno je da imate kreiranu posebnu vrstu naloga, namenjenu isključivo administratoru aplikacije. Uputstvo za kreiranje ovakvog naloga možete naći u poglavlju 4.2 – </w:t>
      </w:r>
      <w:r>
        <w:rPr>
          <w:i/>
          <w:lang w:val="sr-Latn-RS"/>
        </w:rPr>
        <w:t>Kreiranje naloga administratora</w:t>
      </w:r>
      <w:r>
        <w:rPr>
          <w:lang w:val="sr-Latn-RS"/>
        </w:rPr>
        <w:t>.</w:t>
      </w:r>
    </w:p>
    <w:p w14:paraId="1493F11C" w14:textId="77777777" w:rsidR="001747DC" w:rsidRDefault="001747DC" w:rsidP="001747DC">
      <w:pPr>
        <w:jc w:val="both"/>
        <w:rPr>
          <w:lang w:val="sr-Latn-RS"/>
        </w:rPr>
      </w:pPr>
    </w:p>
    <w:p w14:paraId="0A958D1A" w14:textId="77777777" w:rsidR="001747DC" w:rsidRDefault="001747DC" w:rsidP="001747DC">
      <w:pPr>
        <w:rPr>
          <w:rFonts w:ascii="Arial" w:hAnsi="Arial" w:cs="Arial"/>
          <w:b/>
          <w:sz w:val="24"/>
          <w:szCs w:val="24"/>
          <w:lang w:val="sr-Latn-RS"/>
        </w:rPr>
      </w:pPr>
      <w:r>
        <w:rPr>
          <w:rFonts w:ascii="Arial" w:hAnsi="Arial" w:cs="Arial"/>
          <w:b/>
          <w:sz w:val="24"/>
          <w:szCs w:val="24"/>
          <w:lang w:val="sr-Latn-RS"/>
        </w:rPr>
        <w:t>6.1</w:t>
      </w:r>
      <w:r w:rsidRPr="00891594">
        <w:rPr>
          <w:rFonts w:ascii="Arial" w:hAnsi="Arial" w:cs="Arial"/>
          <w:b/>
          <w:sz w:val="24"/>
          <w:szCs w:val="24"/>
          <w:lang w:val="sr-Latn-RS"/>
        </w:rPr>
        <w:t xml:space="preserve"> </w:t>
      </w:r>
      <w:r>
        <w:rPr>
          <w:rFonts w:ascii="Arial" w:hAnsi="Arial" w:cs="Arial"/>
          <w:b/>
          <w:sz w:val="24"/>
          <w:szCs w:val="24"/>
          <w:lang w:val="sr-Latn-RS"/>
        </w:rPr>
        <w:t>Pregled statistike platforme</w:t>
      </w:r>
    </w:p>
    <w:p w14:paraId="2652CE54" w14:textId="77777777" w:rsidR="001747DC" w:rsidRDefault="001747DC" w:rsidP="001747DC">
      <w:pPr>
        <w:rPr>
          <w:rFonts w:ascii="Arial" w:hAnsi="Arial" w:cs="Arial"/>
          <w:b/>
          <w:sz w:val="24"/>
          <w:szCs w:val="24"/>
          <w:lang w:val="sr-Latn-RS"/>
        </w:rPr>
      </w:pPr>
    </w:p>
    <w:p w14:paraId="51C2229D" w14:textId="77777777" w:rsidR="001747DC" w:rsidRDefault="001747DC" w:rsidP="00DD18A8">
      <w:pPr>
        <w:jc w:val="both"/>
        <w:rPr>
          <w:lang w:val="sr-Latn-RS"/>
        </w:rPr>
      </w:pPr>
      <w:r>
        <w:rPr>
          <w:lang w:val="sr-Latn-RS"/>
        </w:rPr>
        <w:t xml:space="preserve">Kada pristupite svom administratorskom nalogu, prva stranica koja će Vam biti prikazana je </w:t>
      </w:r>
      <w:r w:rsidR="00DD18A8">
        <w:rPr>
          <w:lang w:val="sr-Latn-RS"/>
        </w:rPr>
        <w:t>stranica za pregled statistike.</w:t>
      </w:r>
      <w:r w:rsidR="00EB0DBA">
        <w:rPr>
          <w:lang w:val="sr-Latn-RS"/>
        </w:rPr>
        <w:t xml:space="preserve"> Ovoj stranici takođe možete pristupiti i izborom opcije </w:t>
      </w:r>
      <w:r w:rsidR="00EB0DBA">
        <w:rPr>
          <w:i/>
          <w:lang w:val="sr-Latn-RS"/>
        </w:rPr>
        <w:t xml:space="preserve">Pregled statistike </w:t>
      </w:r>
      <w:r w:rsidR="00EB0DBA">
        <w:rPr>
          <w:lang w:val="sr-Latn-RS"/>
        </w:rPr>
        <w:t>iz menija u gornjem levom uglu stranice, ili iz futera.</w:t>
      </w:r>
      <w:r w:rsidR="00DD18A8">
        <w:rPr>
          <w:lang w:val="sr-Latn-RS"/>
        </w:rPr>
        <w:t xml:space="preserve"> Osim broja korisnika koji je prikazan krupnim, upadljivim fontom, informacije su Vam dostupne u vidu grafikona, i to:</w:t>
      </w:r>
    </w:p>
    <w:p w14:paraId="1FB6C06C" w14:textId="77777777" w:rsidR="001747DC" w:rsidRDefault="00DD18A8" w:rsidP="00DD18A8">
      <w:pPr>
        <w:numPr>
          <w:ilvl w:val="0"/>
          <w:numId w:val="34"/>
        </w:numPr>
        <w:jc w:val="both"/>
        <w:rPr>
          <w:lang w:val="sr-Latn-RS"/>
        </w:rPr>
      </w:pPr>
      <w:r>
        <w:rPr>
          <w:lang w:val="sr-Latn-RS"/>
        </w:rPr>
        <w:t xml:space="preserve">procentualni odnos uspešno </w:t>
      </w:r>
      <w:r w:rsidR="00864B1B">
        <w:rPr>
          <w:lang w:val="sr-Latn-RS"/>
        </w:rPr>
        <w:t>okončan</w:t>
      </w:r>
      <w:r>
        <w:rPr>
          <w:lang w:val="sr-Latn-RS"/>
        </w:rPr>
        <w:t>ih i otkazanih zahteva, prikazan u vidu pita-grafikona (eng. pie chart)</w:t>
      </w:r>
    </w:p>
    <w:p w14:paraId="4100AB7A" w14:textId="77777777" w:rsidR="00DD18A8" w:rsidRDefault="00DD18A8" w:rsidP="00DD18A8">
      <w:pPr>
        <w:numPr>
          <w:ilvl w:val="0"/>
          <w:numId w:val="34"/>
        </w:numPr>
        <w:jc w:val="both"/>
        <w:rPr>
          <w:lang w:val="sr-Latn-RS"/>
        </w:rPr>
      </w:pPr>
      <w:r>
        <w:rPr>
          <w:lang w:val="sr-Latn-RS"/>
        </w:rPr>
        <w:t>raspodela ukupnog broja korisnika po mesecima, prikazana u vidu linijskog grafikona</w:t>
      </w:r>
    </w:p>
    <w:p w14:paraId="51BF42A8" w14:textId="77777777" w:rsidR="00DD18A8" w:rsidRDefault="00DD18A8" w:rsidP="00DD18A8">
      <w:pPr>
        <w:numPr>
          <w:ilvl w:val="0"/>
          <w:numId w:val="34"/>
        </w:numPr>
        <w:jc w:val="both"/>
        <w:rPr>
          <w:lang w:val="sr-Latn-RS"/>
        </w:rPr>
      </w:pPr>
      <w:r>
        <w:rPr>
          <w:lang w:val="sr-Latn-RS"/>
        </w:rPr>
        <w:t>raspodela broja kreiranih zahteva po mesecima, prikazana u vidu linijskog grafikona</w:t>
      </w:r>
    </w:p>
    <w:p w14:paraId="316D10FB" w14:textId="77777777" w:rsidR="00DD18A8" w:rsidRDefault="00DD18A8" w:rsidP="00DD18A8">
      <w:pPr>
        <w:numPr>
          <w:ilvl w:val="0"/>
          <w:numId w:val="34"/>
        </w:numPr>
        <w:jc w:val="both"/>
        <w:rPr>
          <w:lang w:val="sr-Latn-RS"/>
        </w:rPr>
      </w:pPr>
      <w:r>
        <w:rPr>
          <w:lang w:val="sr-Latn-RS"/>
        </w:rPr>
        <w:t>broj zadataka u kojima se javlja svaka od postojećih usluga na platformi, prikazana u vidu trakastog grafikona</w:t>
      </w:r>
      <w:r w:rsidR="00864B1B">
        <w:rPr>
          <w:lang w:val="sr-Latn-RS"/>
        </w:rPr>
        <w:t xml:space="preserve"> (više o uslugama u poglavlju</w:t>
      </w:r>
      <w:r w:rsidR="00301DFD">
        <w:rPr>
          <w:lang w:val="sr-Latn-RS"/>
        </w:rPr>
        <w:t xml:space="preserve"> 6.3 – </w:t>
      </w:r>
      <w:r w:rsidR="00301DFD">
        <w:rPr>
          <w:i/>
          <w:lang w:val="sr-Latn-RS"/>
        </w:rPr>
        <w:t>Nova usluga</w:t>
      </w:r>
      <w:r w:rsidR="00864B1B">
        <w:rPr>
          <w:lang w:val="sr-Latn-RS"/>
        </w:rPr>
        <w:t>)</w:t>
      </w:r>
    </w:p>
    <w:p w14:paraId="403140E1" w14:textId="77777777" w:rsidR="00DD18A8" w:rsidRDefault="00DD18A8" w:rsidP="00DD18A8">
      <w:pPr>
        <w:numPr>
          <w:ilvl w:val="0"/>
          <w:numId w:val="34"/>
        </w:numPr>
        <w:jc w:val="both"/>
        <w:rPr>
          <w:lang w:val="sr-Latn-RS"/>
        </w:rPr>
      </w:pPr>
      <w:r>
        <w:rPr>
          <w:lang w:val="sr-Latn-RS"/>
        </w:rPr>
        <w:t>broj korisnika koji izvršavaju svaku od postojećih usluga na platformi, prikazana u vidu trakastog grafikona</w:t>
      </w:r>
    </w:p>
    <w:p w14:paraId="3C92CD75" w14:textId="77777777" w:rsidR="00DD18A8" w:rsidRDefault="00DD18A8" w:rsidP="00DD18A8">
      <w:pPr>
        <w:numPr>
          <w:ilvl w:val="0"/>
          <w:numId w:val="34"/>
        </w:numPr>
        <w:jc w:val="both"/>
        <w:rPr>
          <w:lang w:val="sr-Latn-RS"/>
        </w:rPr>
      </w:pPr>
      <w:r>
        <w:rPr>
          <w:lang w:val="sr-Latn-RS"/>
        </w:rPr>
        <w:t>raspodela korisnika po broju dostignuća koja su im dodeljena, prikazana u vidu stubičastog grafikona</w:t>
      </w:r>
      <w:r w:rsidR="00864B1B">
        <w:rPr>
          <w:lang w:val="sr-Latn-RS"/>
        </w:rPr>
        <w:t xml:space="preserve"> (više o dostignućima u polavlju</w:t>
      </w:r>
      <w:r w:rsidR="00301DFD">
        <w:rPr>
          <w:lang w:val="sr-Latn-RS"/>
        </w:rPr>
        <w:t xml:space="preserve"> 6.5 – </w:t>
      </w:r>
      <w:r w:rsidR="00301DFD">
        <w:rPr>
          <w:i/>
          <w:lang w:val="sr-Latn-RS"/>
        </w:rPr>
        <w:t>Novo dostignuće</w:t>
      </w:r>
      <w:r w:rsidR="00864B1B">
        <w:rPr>
          <w:lang w:val="sr-Latn-RS"/>
        </w:rPr>
        <w:t>)</w:t>
      </w:r>
    </w:p>
    <w:p w14:paraId="66E0D38C" w14:textId="77777777" w:rsidR="00864B1B" w:rsidRPr="00367786" w:rsidRDefault="00DD18A8" w:rsidP="00DD18A8">
      <w:pPr>
        <w:numPr>
          <w:ilvl w:val="0"/>
          <w:numId w:val="34"/>
        </w:numPr>
        <w:jc w:val="both"/>
        <w:rPr>
          <w:lang w:val="sr-Latn-RS"/>
        </w:rPr>
      </w:pPr>
      <w:r>
        <w:rPr>
          <w:lang w:val="sr-Latn-RS"/>
        </w:rPr>
        <w:t>raspodela korisnika po prosečnoj oceni, prikazana u vidu stubičastog grafikona</w:t>
      </w:r>
      <w:r w:rsidR="00864B1B">
        <w:rPr>
          <w:lang w:val="sr-Latn-RS"/>
        </w:rPr>
        <w:t xml:space="preserve"> (više o ocenama u poglavlju </w:t>
      </w:r>
      <w:r w:rsidR="00301DFD">
        <w:rPr>
          <w:lang w:val="sr-Latn-RS"/>
        </w:rPr>
        <w:t xml:space="preserve">6.6 – </w:t>
      </w:r>
      <w:r w:rsidR="00301DFD">
        <w:rPr>
          <w:i/>
          <w:lang w:val="sr-Latn-RS"/>
        </w:rPr>
        <w:t>Pregled profila standardnog korisnika od strane administratora</w:t>
      </w:r>
      <w:r w:rsidR="00864B1B">
        <w:rPr>
          <w:lang w:val="sr-Latn-RS"/>
        </w:rPr>
        <w:t>)</w:t>
      </w:r>
    </w:p>
    <w:p w14:paraId="5A209E17" w14:textId="77777777" w:rsidR="00864B1B" w:rsidRDefault="00864B1B" w:rsidP="00DD18A8">
      <w:pPr>
        <w:jc w:val="both"/>
        <w:rPr>
          <w:lang w:val="sr-Latn-RS"/>
        </w:rPr>
      </w:pPr>
    </w:p>
    <w:p w14:paraId="305DB857" w14:textId="77777777" w:rsidR="00DD18A8" w:rsidRDefault="00DD18A8" w:rsidP="00DD18A8">
      <w:pPr>
        <w:jc w:val="both"/>
        <w:rPr>
          <w:lang w:val="sr-Latn-RS"/>
        </w:rPr>
      </w:pPr>
      <w:r>
        <w:rPr>
          <w:lang w:val="sr-Latn-RS"/>
        </w:rPr>
        <w:t>Na sledećim slikama nalaze se neki od pomenutih grafikona.</w:t>
      </w:r>
    </w:p>
    <w:p w14:paraId="1675AF3C" w14:textId="6A5675C8" w:rsidR="00AD5781" w:rsidRDefault="0054490A" w:rsidP="00AD5781">
      <w:pPr>
        <w:jc w:val="center"/>
        <w:rPr>
          <w:noProof/>
        </w:rPr>
      </w:pPr>
      <w:r>
        <w:rPr>
          <w:noProof/>
        </w:rPr>
        <w:drawing>
          <wp:inline distT="0" distB="0" distL="0" distR="0" wp14:anchorId="7650F764" wp14:editId="68371299">
            <wp:extent cx="2156460" cy="122682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rcRect l="31253" t="35580" r="33620" b="28569"/>
                    <a:stretch>
                      <a:fillRect/>
                    </a:stretch>
                  </pic:blipFill>
                  <pic:spPr>
                    <a:xfrm>
                      <a:off x="0" y="0"/>
                      <a:ext cx="2156460" cy="1226820"/>
                    </a:xfrm>
                    <a:prstGeom prst="rect">
                      <a:avLst/>
                    </a:prstGeom>
                  </pic:spPr>
                </pic:pic>
              </a:graphicData>
            </a:graphic>
          </wp:inline>
        </w:drawing>
      </w:r>
      <w:r w:rsidR="00AD5781" w:rsidRPr="336F9A00">
        <w:rPr>
          <w:noProof/>
        </w:rPr>
        <w:t xml:space="preserve">  </w:t>
      </w:r>
      <w:r>
        <w:rPr>
          <w:noProof/>
        </w:rPr>
        <w:drawing>
          <wp:inline distT="0" distB="0" distL="0" distR="0" wp14:anchorId="1B2F9B83" wp14:editId="0C8573E2">
            <wp:extent cx="2415540" cy="1638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7" cstate="print">
                      <a:extLst>
                        <a:ext uri="{28A0092B-C50C-407E-A947-70E740481C1C}">
                          <a14:useLocalDpi xmlns:a14="http://schemas.microsoft.com/office/drawing/2010/main" val="0"/>
                        </a:ext>
                      </a:extLst>
                    </a:blip>
                    <a:srcRect l="5511" t="5722"/>
                    <a:stretch>
                      <a:fillRect/>
                    </a:stretch>
                  </pic:blipFill>
                  <pic:spPr>
                    <a:xfrm>
                      <a:off x="0" y="0"/>
                      <a:ext cx="2415540" cy="1638300"/>
                    </a:xfrm>
                    <a:prstGeom prst="rect">
                      <a:avLst/>
                    </a:prstGeom>
                  </pic:spPr>
                </pic:pic>
              </a:graphicData>
            </a:graphic>
          </wp:inline>
        </w:drawing>
      </w:r>
      <w:r w:rsidR="00AD5781" w:rsidRPr="336F9A00">
        <w:rPr>
          <w:noProof/>
        </w:rPr>
        <w:t xml:space="preserve"> </w:t>
      </w:r>
    </w:p>
    <w:p w14:paraId="3BD04B2B" w14:textId="77777777" w:rsidR="00AD5781" w:rsidRDefault="00AD5781" w:rsidP="00AD5781">
      <w:pPr>
        <w:jc w:val="center"/>
        <w:rPr>
          <w:noProof/>
        </w:rPr>
      </w:pPr>
    </w:p>
    <w:p w14:paraId="40E07734" w14:textId="2F8D7044" w:rsidR="00DD18A8" w:rsidRDefault="0054490A" w:rsidP="00AD5781">
      <w:pPr>
        <w:jc w:val="center"/>
        <w:rPr>
          <w:noProof/>
        </w:rPr>
      </w:pPr>
      <w:r>
        <w:rPr>
          <w:noProof/>
        </w:rPr>
        <w:drawing>
          <wp:inline distT="0" distB="0" distL="0" distR="0" wp14:anchorId="0C6D9E86" wp14:editId="07D1ECC1">
            <wp:extent cx="2339340" cy="166116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rcRect l="25328" t="25655" r="27448" b="14751"/>
                    <a:stretch>
                      <a:fillRect/>
                    </a:stretch>
                  </pic:blipFill>
                  <pic:spPr>
                    <a:xfrm>
                      <a:off x="0" y="0"/>
                      <a:ext cx="2339340" cy="1661160"/>
                    </a:xfrm>
                    <a:prstGeom prst="rect">
                      <a:avLst/>
                    </a:prstGeom>
                  </pic:spPr>
                </pic:pic>
              </a:graphicData>
            </a:graphic>
          </wp:inline>
        </w:drawing>
      </w:r>
    </w:p>
    <w:p w14:paraId="7E49E3C6" w14:textId="77777777" w:rsidR="00AD5781" w:rsidRDefault="00AD5781" w:rsidP="00AD5781">
      <w:pPr>
        <w:jc w:val="center"/>
        <w:rPr>
          <w:noProof/>
        </w:rPr>
      </w:pPr>
    </w:p>
    <w:p w14:paraId="73B4139E" w14:textId="77777777" w:rsidR="00AD5781" w:rsidRPr="00DD18A8" w:rsidRDefault="00AD5781" w:rsidP="00AD5781">
      <w:pPr>
        <w:jc w:val="center"/>
        <w:rPr>
          <w:lang w:val="sr-Latn-RS"/>
        </w:rPr>
      </w:pPr>
      <w:r w:rsidRPr="00891594">
        <w:rPr>
          <w:lang w:val="sr-Latn-RS"/>
        </w:rPr>
        <w:t xml:space="preserve">Slika </w:t>
      </w:r>
      <w:r w:rsidR="00367786">
        <w:rPr>
          <w:lang w:val="sr-Latn-RS"/>
        </w:rPr>
        <w:t>55</w:t>
      </w:r>
      <w:r>
        <w:rPr>
          <w:lang w:val="sr-Latn-RS"/>
        </w:rPr>
        <w:t xml:space="preserve"> – Primeri grafikona sa stranice za pregled statistike</w:t>
      </w:r>
    </w:p>
    <w:p w14:paraId="5E619BCB" w14:textId="77777777" w:rsidR="00AD5781" w:rsidRDefault="00AD5781" w:rsidP="00AD5781">
      <w:pPr>
        <w:rPr>
          <w:rFonts w:ascii="Arial" w:hAnsi="Arial" w:cs="Arial"/>
          <w:b/>
          <w:sz w:val="24"/>
          <w:szCs w:val="24"/>
          <w:lang w:val="sr-Latn-RS"/>
        </w:rPr>
      </w:pPr>
      <w:r>
        <w:rPr>
          <w:rFonts w:ascii="Arial" w:hAnsi="Arial" w:cs="Arial"/>
          <w:b/>
          <w:sz w:val="24"/>
          <w:szCs w:val="24"/>
          <w:lang w:val="sr-Latn-RS"/>
        </w:rPr>
        <w:t>6.2</w:t>
      </w:r>
      <w:r w:rsidRPr="00891594">
        <w:rPr>
          <w:rFonts w:ascii="Arial" w:hAnsi="Arial" w:cs="Arial"/>
          <w:b/>
          <w:sz w:val="24"/>
          <w:szCs w:val="24"/>
          <w:lang w:val="sr-Latn-RS"/>
        </w:rPr>
        <w:t xml:space="preserve"> </w:t>
      </w:r>
      <w:r>
        <w:rPr>
          <w:rFonts w:ascii="Arial" w:hAnsi="Arial" w:cs="Arial"/>
          <w:b/>
          <w:sz w:val="24"/>
          <w:szCs w:val="24"/>
          <w:lang w:val="sr-Latn-RS"/>
        </w:rPr>
        <w:t>Upravljanje prijavama</w:t>
      </w:r>
    </w:p>
    <w:p w14:paraId="61A29D46" w14:textId="77777777" w:rsidR="00AD7D37" w:rsidRDefault="00AD7D37" w:rsidP="00990004">
      <w:pPr>
        <w:jc w:val="both"/>
        <w:rPr>
          <w:lang w:val="sr-Latn-RS"/>
        </w:rPr>
      </w:pPr>
    </w:p>
    <w:p w14:paraId="3678812A" w14:textId="77777777" w:rsidR="00AD5781" w:rsidRDefault="00AD5781" w:rsidP="00990004">
      <w:pPr>
        <w:jc w:val="both"/>
        <w:rPr>
          <w:lang w:val="sr-Latn-RS"/>
        </w:rPr>
      </w:pPr>
      <w:r>
        <w:rPr>
          <w:lang w:val="sr-Latn-RS"/>
        </w:rPr>
        <w:t>Kao administrator platforme, imate mogućnost pregleda prijava problema nastalih između standardnih korisnika prilikom ostvarivanja saradnje.</w:t>
      </w:r>
      <w:r w:rsidR="000D16C9">
        <w:rPr>
          <w:lang w:val="sr-Latn-RS"/>
        </w:rPr>
        <w:t xml:space="preserve"> Stranici za pregled i upravljanje prijavama možete pristupiti izborom opcije </w:t>
      </w:r>
      <w:r w:rsidR="000D16C9">
        <w:rPr>
          <w:i/>
          <w:lang w:val="sr-Latn-RS"/>
        </w:rPr>
        <w:t>Upravljanjem prijava</w:t>
      </w:r>
      <w:r w:rsidR="000D16C9">
        <w:rPr>
          <w:lang w:val="sr-Latn-RS"/>
        </w:rPr>
        <w:t xml:space="preserve"> iz menija u gornjem levom uglu stranice, ili iz futera. Ova stranica podeljena je u dva taba</w:t>
      </w:r>
      <w:r>
        <w:rPr>
          <w:lang w:val="sr-Latn-RS"/>
        </w:rPr>
        <w:t>.</w:t>
      </w:r>
    </w:p>
    <w:p w14:paraId="47FFEFF7" w14:textId="77777777" w:rsidR="00AD5781" w:rsidRDefault="00AD5781" w:rsidP="00990004">
      <w:pPr>
        <w:jc w:val="both"/>
        <w:rPr>
          <w:lang w:val="sr-Latn-RS"/>
        </w:rPr>
      </w:pPr>
    </w:p>
    <w:p w14:paraId="40A5AA0D" w14:textId="77777777" w:rsidR="00AD5781" w:rsidRDefault="00AD5781" w:rsidP="00AD5781">
      <w:pPr>
        <w:jc w:val="both"/>
        <w:rPr>
          <w:rFonts w:ascii="Arial" w:hAnsi="Arial" w:cs="Arial"/>
          <w:b/>
          <w:sz w:val="22"/>
          <w:szCs w:val="24"/>
          <w:lang w:val="sr-Latn-RS"/>
        </w:rPr>
      </w:pPr>
      <w:r>
        <w:rPr>
          <w:rFonts w:ascii="Arial" w:hAnsi="Arial" w:cs="Arial"/>
          <w:b/>
          <w:sz w:val="22"/>
          <w:szCs w:val="24"/>
          <w:lang w:val="sr-Latn-RS"/>
        </w:rPr>
        <w:t>6.2.1</w:t>
      </w:r>
      <w:r w:rsidRPr="00891594">
        <w:rPr>
          <w:rFonts w:ascii="Arial" w:hAnsi="Arial" w:cs="Arial"/>
          <w:b/>
          <w:sz w:val="22"/>
          <w:szCs w:val="24"/>
          <w:lang w:val="sr-Latn-RS"/>
        </w:rPr>
        <w:t xml:space="preserve"> </w:t>
      </w:r>
      <w:r>
        <w:rPr>
          <w:rFonts w:ascii="Arial" w:hAnsi="Arial" w:cs="Arial"/>
          <w:b/>
          <w:sz w:val="22"/>
          <w:szCs w:val="24"/>
          <w:lang w:val="sr-Latn-RS"/>
        </w:rPr>
        <w:t xml:space="preserve">Tab </w:t>
      </w:r>
      <w:r w:rsidR="00851F52">
        <w:rPr>
          <w:rFonts w:ascii="Arial" w:hAnsi="Arial" w:cs="Arial"/>
          <w:b/>
          <w:i/>
          <w:sz w:val="22"/>
          <w:szCs w:val="24"/>
          <w:lang w:val="sr-Latn-RS"/>
        </w:rPr>
        <w:t>Aktivne</w:t>
      </w:r>
    </w:p>
    <w:p w14:paraId="2E798DF7" w14:textId="77777777" w:rsidR="00851F52" w:rsidRDefault="00851F52" w:rsidP="00AD5781">
      <w:pPr>
        <w:jc w:val="both"/>
        <w:rPr>
          <w:rFonts w:ascii="Arial" w:hAnsi="Arial" w:cs="Arial"/>
          <w:b/>
          <w:sz w:val="22"/>
          <w:szCs w:val="24"/>
          <w:lang w:val="sr-Latn-RS"/>
        </w:rPr>
      </w:pPr>
    </w:p>
    <w:p w14:paraId="0847FD06" w14:textId="77777777" w:rsidR="00851F52" w:rsidRDefault="00851F52" w:rsidP="00AD5781">
      <w:pPr>
        <w:jc w:val="both"/>
        <w:rPr>
          <w:lang w:val="sr-Latn-RS"/>
        </w:rPr>
      </w:pPr>
      <w:r>
        <w:rPr>
          <w:lang w:val="sr-Latn-RS"/>
        </w:rPr>
        <w:t xml:space="preserve">Na tabu za pregled aktivnih prijava, možete videti prijvate na koje još uvek niste odreagovali. Prijava sadrži informacije o tome ko ju je poslao, koji korisnik je prijavljen, koji je zahtev u pitanju, komentar kao objašnjenje prijave, a, ukoliko ih je korisnik koji je kreirao prijavu priložio, </w:t>
      </w:r>
      <w:r w:rsidR="009A3A29">
        <w:rPr>
          <w:lang w:val="sr-Latn-RS"/>
        </w:rPr>
        <w:t>može sadržati i slike kao dodatno obrazloženje nastalog problema. Klikom na neku od priloženih slika možete je uvećati radi pregleda.</w:t>
      </w:r>
    </w:p>
    <w:p w14:paraId="4CC27CD0" w14:textId="77777777" w:rsidR="009A3A29" w:rsidRDefault="009A3A29" w:rsidP="00AD5781">
      <w:pPr>
        <w:jc w:val="both"/>
        <w:rPr>
          <w:lang w:val="sr-Latn-RS"/>
        </w:rPr>
      </w:pPr>
    </w:p>
    <w:p w14:paraId="5C3B02CA" w14:textId="055EB2B4" w:rsidR="009A3A29" w:rsidRDefault="0054490A" w:rsidP="009A3A29">
      <w:pPr>
        <w:jc w:val="center"/>
        <w:rPr>
          <w:noProof/>
        </w:rPr>
      </w:pPr>
      <w:r>
        <w:rPr>
          <w:noProof/>
        </w:rPr>
        <w:drawing>
          <wp:inline distT="0" distB="0" distL="0" distR="0" wp14:anchorId="64673B6A" wp14:editId="271ABF3D">
            <wp:extent cx="3787140" cy="151638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rcRect l="20340" t="28873" r="21674" b="29956"/>
                    <a:stretch>
                      <a:fillRect/>
                    </a:stretch>
                  </pic:blipFill>
                  <pic:spPr>
                    <a:xfrm>
                      <a:off x="0" y="0"/>
                      <a:ext cx="3787140" cy="1516380"/>
                    </a:xfrm>
                    <a:prstGeom prst="rect">
                      <a:avLst/>
                    </a:prstGeom>
                  </pic:spPr>
                </pic:pic>
              </a:graphicData>
            </a:graphic>
          </wp:inline>
        </w:drawing>
      </w:r>
    </w:p>
    <w:p w14:paraId="5EE6E74F" w14:textId="77777777" w:rsidR="009A3A29" w:rsidRDefault="009A3A29" w:rsidP="009A3A29">
      <w:pPr>
        <w:jc w:val="center"/>
        <w:rPr>
          <w:noProof/>
        </w:rPr>
      </w:pPr>
    </w:p>
    <w:p w14:paraId="5B449910" w14:textId="77777777" w:rsidR="009A3A29" w:rsidRPr="0031743C" w:rsidRDefault="009A3A29" w:rsidP="009A3A29">
      <w:pPr>
        <w:jc w:val="center"/>
        <w:rPr>
          <w:lang w:val="sr-Latn-RS"/>
        </w:rPr>
      </w:pPr>
      <w:r w:rsidRPr="00891594">
        <w:rPr>
          <w:lang w:val="sr-Latn-RS"/>
        </w:rPr>
        <w:t xml:space="preserve">Slika </w:t>
      </w:r>
      <w:r w:rsidR="00FB4B20">
        <w:rPr>
          <w:lang w:val="sr-Latn-RS"/>
        </w:rPr>
        <w:t>56</w:t>
      </w:r>
      <w:r>
        <w:rPr>
          <w:lang w:val="sr-Latn-RS"/>
        </w:rPr>
        <w:t xml:space="preserve"> – Izgled jedne prijave </w:t>
      </w:r>
      <w:r w:rsidR="0031743C">
        <w:rPr>
          <w:lang w:val="sr-Latn-RS"/>
        </w:rPr>
        <w:t xml:space="preserve">u tabu </w:t>
      </w:r>
      <w:r w:rsidR="0031743C">
        <w:rPr>
          <w:i/>
          <w:lang w:val="sr-Latn-RS"/>
        </w:rPr>
        <w:t>Aktivne</w:t>
      </w:r>
    </w:p>
    <w:p w14:paraId="71B0F312" w14:textId="77777777" w:rsidR="009A3A29" w:rsidRDefault="009A3A29" w:rsidP="009A3A29">
      <w:pPr>
        <w:jc w:val="center"/>
        <w:rPr>
          <w:lang w:val="sr-Latn-RS"/>
        </w:rPr>
      </w:pPr>
    </w:p>
    <w:p w14:paraId="2C69E7D6" w14:textId="77777777" w:rsidR="008030D6" w:rsidRDefault="009A3A29" w:rsidP="009A3A29">
      <w:pPr>
        <w:jc w:val="both"/>
        <w:rPr>
          <w:lang w:val="sr-Latn-RS"/>
        </w:rPr>
      </w:pPr>
      <w:r>
        <w:rPr>
          <w:lang w:val="sr-Latn-RS"/>
        </w:rPr>
        <w:t xml:space="preserve">Za svaku prijavu, ponuđene su Vam dve opcije. </w:t>
      </w:r>
    </w:p>
    <w:p w14:paraId="75EFBE9A" w14:textId="77777777" w:rsidR="008030D6" w:rsidRDefault="008030D6" w:rsidP="009A3A29">
      <w:pPr>
        <w:jc w:val="both"/>
        <w:rPr>
          <w:lang w:val="sr-Latn-RS"/>
        </w:rPr>
      </w:pPr>
    </w:p>
    <w:p w14:paraId="09700D30" w14:textId="77777777" w:rsidR="008030D6" w:rsidRPr="00C37C6D" w:rsidRDefault="009A3A29" w:rsidP="009A3A29">
      <w:pPr>
        <w:jc w:val="both"/>
        <w:rPr>
          <w:color w:val="000000"/>
          <w:lang w:val="sr-Latn-RS"/>
        </w:rPr>
      </w:pPr>
      <w:r>
        <w:rPr>
          <w:lang w:val="sr-Latn-RS"/>
        </w:rPr>
        <w:t xml:space="preserve">Klikom na </w:t>
      </w:r>
      <w:r>
        <w:rPr>
          <w:i/>
          <w:lang w:val="sr-Latn-RS"/>
        </w:rPr>
        <w:t>Odredi zabranu</w:t>
      </w:r>
      <w:r>
        <w:rPr>
          <w:lang w:val="sr-Latn-RS"/>
        </w:rPr>
        <w:t xml:space="preserve"> otvara se modalni prozor preko koga možete jednom od korisnika dodeliti zabranu korišćenja aplikacije na određen vremenski period.</w:t>
      </w:r>
      <w:r w:rsidR="008030D6">
        <w:rPr>
          <w:lang w:val="sr-Latn-RS"/>
        </w:rPr>
        <w:t xml:space="preserve"> Ukoliko smatrate da je prijava legitimna, možete prijavljenom korisniku dodeliti zabranu, ali, takođe, ako smatrate da je onaj ko šalje prijavu to odradio bez osnova, zabranu možete dodeliti i pošiljaocu prijave.</w:t>
      </w:r>
      <w:r>
        <w:rPr>
          <w:lang w:val="sr-Latn-RS"/>
        </w:rPr>
        <w:t xml:space="preserve"> U modalnom prozoru, možete čekirati da li želite da zabranu dodelite onome ko je poslao prijavu, prijavljenom korisniku, ili želite da zabranu korišćenja dobiju oba korisnika.</w:t>
      </w:r>
      <w:r w:rsidR="008030D6">
        <w:rPr>
          <w:lang w:val="sr-Latn-RS"/>
        </w:rPr>
        <w:t xml:space="preserve"> Takođe, za oba korisnika vam se nudi polje u kome birate red veličine trajanja zabrane (dani, meseci, godine), kao i polje za podešavanje broja tih redova veličine. Uz to, </w:t>
      </w:r>
      <w:r w:rsidR="00027D5F">
        <w:rPr>
          <w:lang w:val="sr-Latn-RS"/>
        </w:rPr>
        <w:t>kom god korisniku da određujete zabranu</w:t>
      </w:r>
      <w:r w:rsidR="008030D6">
        <w:rPr>
          <w:lang w:val="sr-Latn-RS"/>
        </w:rPr>
        <w:t xml:space="preserve"> morate u odgovarajuće tekstualno polje da unesete </w:t>
      </w:r>
      <w:r w:rsidR="00027D5F">
        <w:rPr>
          <w:lang w:val="sr-Latn-RS"/>
        </w:rPr>
        <w:t>kratko obrauloženje razloga zabrane</w:t>
      </w:r>
      <w:r w:rsidR="008030D6" w:rsidRPr="00C37C6D">
        <w:rPr>
          <w:color w:val="000000"/>
          <w:lang w:val="sr-Latn-RS"/>
        </w:rPr>
        <w:t xml:space="preserve">. Klikom na </w:t>
      </w:r>
      <w:r w:rsidR="008030D6" w:rsidRPr="00C37C6D">
        <w:rPr>
          <w:i/>
          <w:color w:val="000000"/>
          <w:lang w:val="sr-Latn-RS"/>
        </w:rPr>
        <w:t>Zabrani</w:t>
      </w:r>
      <w:r w:rsidR="008030D6" w:rsidRPr="00C37C6D">
        <w:rPr>
          <w:color w:val="000000"/>
          <w:lang w:val="sr-Latn-RS"/>
        </w:rPr>
        <w:t xml:space="preserve">, </w:t>
      </w:r>
      <w:r w:rsidR="00027D5F">
        <w:rPr>
          <w:color w:val="000000"/>
          <w:lang w:val="sr-Latn-RS"/>
        </w:rPr>
        <w:t>zabrana</w:t>
      </w:r>
      <w:r w:rsidR="008030D6" w:rsidRPr="00C37C6D">
        <w:rPr>
          <w:color w:val="000000"/>
          <w:lang w:val="sr-Latn-RS"/>
        </w:rPr>
        <w:t xml:space="preserve"> postaje važeća, i korisniku koji je dobio zabranu će se pri pokušaju logovanja prikazati poruka o tome do kada mu traje zabrana.</w:t>
      </w:r>
    </w:p>
    <w:p w14:paraId="2AB6AC00" w14:textId="77777777" w:rsidR="008030D6" w:rsidRPr="00C37C6D" w:rsidRDefault="008030D6" w:rsidP="009A3A29">
      <w:pPr>
        <w:jc w:val="both"/>
        <w:rPr>
          <w:color w:val="000000"/>
          <w:lang w:val="sr-Latn-RS"/>
        </w:rPr>
      </w:pPr>
    </w:p>
    <w:p w14:paraId="3CF1535E" w14:textId="77777777" w:rsidR="008030D6" w:rsidRPr="00C37C6D" w:rsidRDefault="008030D6" w:rsidP="009A3A29">
      <w:pPr>
        <w:jc w:val="both"/>
        <w:rPr>
          <w:color w:val="000000"/>
          <w:lang w:val="sr-Latn-RS"/>
        </w:rPr>
      </w:pPr>
      <w:r w:rsidRPr="00C37C6D">
        <w:rPr>
          <w:color w:val="000000"/>
          <w:lang w:val="sr-Latn-RS"/>
        </w:rPr>
        <w:t xml:space="preserve">Druga opcija koja Vam se nudi za svaku prijavu jeste opcija </w:t>
      </w:r>
      <w:r w:rsidRPr="00C37C6D">
        <w:rPr>
          <w:i/>
          <w:color w:val="000000"/>
          <w:lang w:val="sr-Latn-RS"/>
        </w:rPr>
        <w:t>Odbaci prijavu</w:t>
      </w:r>
      <w:r w:rsidRPr="00C37C6D">
        <w:rPr>
          <w:color w:val="000000"/>
          <w:lang w:val="sr-Latn-RS"/>
        </w:rPr>
        <w:t>, koju možete izabrati ukoliko smatrate da nije potrebno dodeliti zabranu nijednom korisniku.</w:t>
      </w:r>
    </w:p>
    <w:p w14:paraId="11180F0C" w14:textId="77777777" w:rsidR="008030D6" w:rsidRPr="00C37C6D" w:rsidRDefault="008030D6" w:rsidP="009A3A29">
      <w:pPr>
        <w:jc w:val="both"/>
        <w:rPr>
          <w:color w:val="000000"/>
          <w:lang w:val="sr-Latn-RS"/>
        </w:rPr>
      </w:pPr>
    </w:p>
    <w:p w14:paraId="6306074A" w14:textId="77777777" w:rsidR="008030D6" w:rsidRDefault="008030D6" w:rsidP="008030D6">
      <w:pPr>
        <w:jc w:val="both"/>
        <w:rPr>
          <w:i/>
          <w:lang w:val="sr-Latn-RS"/>
        </w:rPr>
      </w:pPr>
      <w:r w:rsidRPr="00891594">
        <w:rPr>
          <w:b/>
          <w:i/>
          <w:lang w:val="sr-Latn-RS"/>
        </w:rPr>
        <w:t>Napomena</w:t>
      </w:r>
      <w:r w:rsidRPr="00891594">
        <w:rPr>
          <w:i/>
          <w:lang w:val="sr-Latn-RS"/>
        </w:rPr>
        <w:t>:</w:t>
      </w:r>
      <w:r>
        <w:rPr>
          <w:i/>
          <w:lang w:val="sr-Latn-RS"/>
        </w:rPr>
        <w:t xml:space="preserve"> Koju god opciju da izaberete, prijavu i rezultate njene obrate moći ćete da pregledate u tabu </w:t>
      </w:r>
      <w:r>
        <w:rPr>
          <w:b/>
          <w:i/>
          <w:lang w:val="sr-Latn-RS"/>
        </w:rPr>
        <w:t>Obrađene</w:t>
      </w:r>
      <w:r>
        <w:rPr>
          <w:i/>
          <w:lang w:val="sr-Latn-RS"/>
        </w:rPr>
        <w:t xml:space="preserve"> </w:t>
      </w:r>
      <w:r w:rsidRPr="00C37C6D">
        <w:rPr>
          <w:i/>
          <w:color w:val="000000"/>
          <w:lang w:val="sr-Latn-RS"/>
        </w:rPr>
        <w:t>(više o ovom tabu u narednom poglavlju)</w:t>
      </w:r>
      <w:r w:rsidRPr="00891594">
        <w:rPr>
          <w:i/>
          <w:lang w:val="sr-Latn-RS"/>
        </w:rPr>
        <w:t>.</w:t>
      </w:r>
    </w:p>
    <w:p w14:paraId="79528A1B" w14:textId="77777777" w:rsidR="008030D6" w:rsidRDefault="008030D6" w:rsidP="008030D6">
      <w:pPr>
        <w:jc w:val="both"/>
        <w:rPr>
          <w:i/>
          <w:lang w:val="sr-Latn-RS"/>
        </w:rPr>
      </w:pPr>
    </w:p>
    <w:p w14:paraId="6E89210C" w14:textId="77777777" w:rsidR="008030D6" w:rsidRDefault="008030D6" w:rsidP="008030D6">
      <w:pPr>
        <w:jc w:val="both"/>
        <w:rPr>
          <w:lang w:val="sr-Latn-RS"/>
        </w:rPr>
      </w:pPr>
      <w:r>
        <w:rPr>
          <w:lang w:val="sr-Latn-RS"/>
        </w:rPr>
        <w:t xml:space="preserve">Pored opcija za obrađivanje prijave, </w:t>
      </w:r>
      <w:r w:rsidR="00EB0DBA">
        <w:rPr>
          <w:lang w:val="sr-Latn-RS"/>
        </w:rPr>
        <w:t xml:space="preserve">klikom na ime i prezime ili e-mail adresu nekog od korisnika, možete izvršiti pregled profila tog korisnika (poglavlje </w:t>
      </w:r>
      <w:r w:rsidR="00437A4D">
        <w:rPr>
          <w:lang w:val="sr-Latn-RS"/>
        </w:rPr>
        <w:t>6.6</w:t>
      </w:r>
      <w:r w:rsidR="00EB0DBA">
        <w:rPr>
          <w:lang w:val="sr-Latn-RS"/>
        </w:rPr>
        <w:t>). Takođe, klikom na naziv zahteva, možete izvršiti pregled zahteva na koji se prijava odnosi.</w:t>
      </w:r>
    </w:p>
    <w:p w14:paraId="1DC5B14A" w14:textId="77777777" w:rsidR="00C94B01" w:rsidRDefault="00C94B01" w:rsidP="008030D6">
      <w:pPr>
        <w:jc w:val="both"/>
        <w:rPr>
          <w:lang w:val="sr-Latn-RS"/>
        </w:rPr>
      </w:pPr>
    </w:p>
    <w:p w14:paraId="442F14F6" w14:textId="77777777" w:rsidR="00C94B01" w:rsidRDefault="00C94B01" w:rsidP="008030D6">
      <w:pPr>
        <w:jc w:val="both"/>
        <w:rPr>
          <w:lang w:val="sr-Latn-RS"/>
        </w:rPr>
      </w:pPr>
    </w:p>
    <w:p w14:paraId="5D43FA3B" w14:textId="77777777" w:rsidR="00EB0DBA" w:rsidRDefault="00027D5F" w:rsidP="00EB0DBA">
      <w:pPr>
        <w:jc w:val="both"/>
        <w:rPr>
          <w:rFonts w:ascii="Arial" w:hAnsi="Arial" w:cs="Arial"/>
          <w:b/>
          <w:i/>
          <w:sz w:val="22"/>
          <w:szCs w:val="24"/>
          <w:lang w:val="sr-Latn-RS"/>
        </w:rPr>
      </w:pPr>
      <w:r>
        <w:rPr>
          <w:rFonts w:ascii="Arial" w:hAnsi="Arial" w:cs="Arial"/>
          <w:b/>
          <w:sz w:val="22"/>
          <w:szCs w:val="24"/>
          <w:lang w:val="sr-Latn-RS"/>
        </w:rPr>
        <w:br w:type="page"/>
      </w:r>
      <w:r w:rsidR="00EB0DBA">
        <w:rPr>
          <w:rFonts w:ascii="Arial" w:hAnsi="Arial" w:cs="Arial"/>
          <w:b/>
          <w:sz w:val="22"/>
          <w:szCs w:val="24"/>
          <w:lang w:val="sr-Latn-RS"/>
        </w:rPr>
        <w:t>6.2.2</w:t>
      </w:r>
      <w:r w:rsidR="00EB0DBA" w:rsidRPr="00891594">
        <w:rPr>
          <w:rFonts w:ascii="Arial" w:hAnsi="Arial" w:cs="Arial"/>
          <w:b/>
          <w:sz w:val="22"/>
          <w:szCs w:val="24"/>
          <w:lang w:val="sr-Latn-RS"/>
        </w:rPr>
        <w:t xml:space="preserve"> </w:t>
      </w:r>
      <w:r w:rsidR="00EB0DBA">
        <w:rPr>
          <w:rFonts w:ascii="Arial" w:hAnsi="Arial" w:cs="Arial"/>
          <w:b/>
          <w:sz w:val="22"/>
          <w:szCs w:val="24"/>
          <w:lang w:val="sr-Latn-RS"/>
        </w:rPr>
        <w:t xml:space="preserve">Tab </w:t>
      </w:r>
      <w:r w:rsidR="00EB0DBA">
        <w:rPr>
          <w:rFonts w:ascii="Arial" w:hAnsi="Arial" w:cs="Arial"/>
          <w:b/>
          <w:i/>
          <w:sz w:val="22"/>
          <w:szCs w:val="24"/>
          <w:lang w:val="sr-Latn-RS"/>
        </w:rPr>
        <w:t>Obrađene</w:t>
      </w:r>
    </w:p>
    <w:p w14:paraId="13E3939C" w14:textId="77777777" w:rsidR="00EB0DBA" w:rsidRDefault="00EB0DBA" w:rsidP="00EB0DBA">
      <w:pPr>
        <w:jc w:val="both"/>
        <w:rPr>
          <w:rFonts w:ascii="Arial" w:hAnsi="Arial" w:cs="Arial"/>
          <w:b/>
          <w:sz w:val="22"/>
          <w:szCs w:val="24"/>
          <w:lang w:val="sr-Latn-RS"/>
        </w:rPr>
      </w:pPr>
    </w:p>
    <w:p w14:paraId="1CA289E9" w14:textId="77777777" w:rsidR="00EB0DBA" w:rsidRPr="00C37C6D" w:rsidRDefault="00EB0DBA" w:rsidP="00EB0DBA">
      <w:pPr>
        <w:jc w:val="both"/>
        <w:rPr>
          <w:color w:val="000000"/>
          <w:lang w:val="sr-Latn-RS"/>
        </w:rPr>
      </w:pPr>
      <w:r>
        <w:rPr>
          <w:lang w:val="sr-Latn-RS"/>
        </w:rPr>
        <w:t xml:space="preserve">U ovom tabu nalaze se sve prijave problema na koje ste odreagovali, bilo da ste ih odbacili, ili da ste odredili zabranu nekom od korisnika. Prikaz konkretne prijave u ovom tabu se razlikuje od prikaza u tabu </w:t>
      </w:r>
      <w:r>
        <w:rPr>
          <w:i/>
          <w:lang w:val="sr-Latn-RS"/>
        </w:rPr>
        <w:t>Aktivne</w:t>
      </w:r>
      <w:r>
        <w:rPr>
          <w:lang w:val="sr-Latn-RS"/>
        </w:rPr>
        <w:t xml:space="preserve"> (opisanog u prethodnom poglavlju) samo po tome što su sivom bojom obeleženi korisnici koji nisu dobili prijavu, crvenom bojom oni koji jesu (uz dodatnu oznaku </w:t>
      </w:r>
      <w:r>
        <w:rPr>
          <w:i/>
          <w:lang w:val="sr-Latn-RS"/>
        </w:rPr>
        <w:t>Kažnjen(a)</w:t>
      </w:r>
      <w:r>
        <w:rPr>
          <w:lang w:val="sr-Latn-RS"/>
        </w:rPr>
        <w:t xml:space="preserve">), i po tome što nema ponuđenih opcija za obradu prijave, s obzirom na to da je već obrađena. Kao i u tabu </w:t>
      </w:r>
      <w:r>
        <w:rPr>
          <w:i/>
          <w:lang w:val="sr-Latn-RS"/>
        </w:rPr>
        <w:t>Aktivne</w:t>
      </w:r>
      <w:r>
        <w:rPr>
          <w:lang w:val="sr-Latn-RS"/>
        </w:rPr>
        <w:t xml:space="preserve">, i ovde se klikom na ime i prezime ili e-mail adresu korisnika prelazi na pregled njegovog profila, a klikom na naziv zahtev otvara se stranica sa detaljima o zahtevu (više o pregledu profila i zahteva u poglavljima </w:t>
      </w:r>
      <w:r w:rsidR="00437A4D">
        <w:rPr>
          <w:lang w:val="sr-Latn-RS"/>
        </w:rPr>
        <w:t>6.6</w:t>
      </w:r>
      <w:r>
        <w:rPr>
          <w:color w:val="FF0000"/>
          <w:lang w:val="sr-Latn-RS"/>
        </w:rPr>
        <w:t xml:space="preserve"> </w:t>
      </w:r>
      <w:r w:rsidRPr="00C37C6D">
        <w:rPr>
          <w:color w:val="000000"/>
          <w:lang w:val="sr-Latn-RS"/>
        </w:rPr>
        <w:t>i</w:t>
      </w:r>
      <w:r>
        <w:rPr>
          <w:color w:val="FF0000"/>
          <w:lang w:val="sr-Latn-RS"/>
        </w:rPr>
        <w:t xml:space="preserve"> </w:t>
      </w:r>
      <w:r w:rsidR="00437A4D">
        <w:rPr>
          <w:lang w:val="sr-Latn-RS"/>
        </w:rPr>
        <w:t>6.7</w:t>
      </w:r>
      <w:r w:rsidRPr="00C37C6D">
        <w:rPr>
          <w:color w:val="000000"/>
          <w:lang w:val="sr-Latn-RS"/>
        </w:rPr>
        <w:t>, respektivno).</w:t>
      </w:r>
    </w:p>
    <w:p w14:paraId="22917900" w14:textId="77777777" w:rsidR="00EB0DBA" w:rsidRPr="00C37C6D" w:rsidRDefault="00EB0DBA" w:rsidP="00EB0DBA">
      <w:pPr>
        <w:jc w:val="both"/>
        <w:rPr>
          <w:color w:val="000000"/>
          <w:lang w:val="sr-Latn-RS"/>
        </w:rPr>
      </w:pPr>
    </w:p>
    <w:p w14:paraId="41DBC82C" w14:textId="759A9F67" w:rsidR="00EB0DBA" w:rsidRDefault="0054490A" w:rsidP="0031743C">
      <w:pPr>
        <w:jc w:val="center"/>
        <w:rPr>
          <w:noProof/>
        </w:rPr>
      </w:pPr>
      <w:r>
        <w:rPr>
          <w:noProof/>
        </w:rPr>
        <w:drawing>
          <wp:inline distT="0" distB="0" distL="0" distR="0" wp14:anchorId="675F4F4F" wp14:editId="72A06210">
            <wp:extent cx="3787140" cy="116586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rcRect l="16827" t="21327" r="35843" b="52803"/>
                    <a:stretch>
                      <a:fillRect/>
                    </a:stretch>
                  </pic:blipFill>
                  <pic:spPr>
                    <a:xfrm>
                      <a:off x="0" y="0"/>
                      <a:ext cx="3787140" cy="1165860"/>
                    </a:xfrm>
                    <a:prstGeom prst="rect">
                      <a:avLst/>
                    </a:prstGeom>
                  </pic:spPr>
                </pic:pic>
              </a:graphicData>
            </a:graphic>
          </wp:inline>
        </w:drawing>
      </w:r>
    </w:p>
    <w:p w14:paraId="279B0B4A" w14:textId="77777777" w:rsidR="0031743C" w:rsidRDefault="0031743C" w:rsidP="0031743C">
      <w:pPr>
        <w:jc w:val="center"/>
        <w:rPr>
          <w:noProof/>
        </w:rPr>
      </w:pPr>
    </w:p>
    <w:p w14:paraId="020CDE6B" w14:textId="77777777" w:rsidR="0031743C" w:rsidRDefault="0031743C" w:rsidP="0031743C">
      <w:pPr>
        <w:jc w:val="center"/>
        <w:rPr>
          <w:i/>
          <w:lang w:val="sr-Latn-RS"/>
        </w:rPr>
      </w:pPr>
      <w:r w:rsidRPr="00891594">
        <w:rPr>
          <w:lang w:val="sr-Latn-RS"/>
        </w:rPr>
        <w:t xml:space="preserve">Slika </w:t>
      </w:r>
      <w:r w:rsidR="001F2CF0">
        <w:rPr>
          <w:lang w:val="sr-Latn-RS"/>
        </w:rPr>
        <w:t>57</w:t>
      </w:r>
      <w:r>
        <w:rPr>
          <w:lang w:val="sr-Latn-RS"/>
        </w:rPr>
        <w:t xml:space="preserve"> – Izgled jedne prijave u tabu </w:t>
      </w:r>
      <w:r>
        <w:rPr>
          <w:i/>
          <w:lang w:val="sr-Latn-RS"/>
        </w:rPr>
        <w:t>Obrađene</w:t>
      </w:r>
    </w:p>
    <w:p w14:paraId="42BD5BC1" w14:textId="77777777" w:rsidR="0031743C" w:rsidRDefault="0031743C" w:rsidP="0031743C">
      <w:pPr>
        <w:jc w:val="center"/>
        <w:rPr>
          <w:i/>
          <w:lang w:val="sr-Latn-RS"/>
        </w:rPr>
      </w:pPr>
    </w:p>
    <w:p w14:paraId="7575CD62" w14:textId="77777777" w:rsidR="0031743C" w:rsidRDefault="0031743C" w:rsidP="0031743C">
      <w:pPr>
        <w:jc w:val="both"/>
        <w:rPr>
          <w:lang w:val="sr-Latn-RS"/>
        </w:rPr>
      </w:pPr>
      <w:r>
        <w:rPr>
          <w:lang w:val="sr-Latn-RS"/>
        </w:rPr>
        <w:t xml:space="preserve">Pored prijava, kada ste u tabu </w:t>
      </w:r>
      <w:r>
        <w:rPr>
          <w:i/>
          <w:lang w:val="sr-Latn-RS"/>
        </w:rPr>
        <w:t>Obrađene</w:t>
      </w:r>
      <w:r>
        <w:rPr>
          <w:lang w:val="sr-Latn-RS"/>
        </w:rPr>
        <w:t xml:space="preserve">, na vrhu stranice nalaze se polja za filtriranje prijava po e-mail adresi pošiljaoca prijave i prijavljenog korisnika. Popunjavanjem jednog od ovih polja, ili oba, i klikom na </w:t>
      </w:r>
      <w:r>
        <w:rPr>
          <w:i/>
          <w:lang w:val="sr-Latn-RS"/>
        </w:rPr>
        <w:t xml:space="preserve">Pretraži, </w:t>
      </w:r>
      <w:r>
        <w:rPr>
          <w:lang w:val="sr-Latn-RS"/>
        </w:rPr>
        <w:t>vrši se pretraga prijava po unetim vrednostima.</w:t>
      </w:r>
    </w:p>
    <w:p w14:paraId="43552A61" w14:textId="77777777" w:rsidR="0031743C" w:rsidRDefault="0031743C" w:rsidP="0031743C">
      <w:pPr>
        <w:jc w:val="both"/>
        <w:rPr>
          <w:lang w:val="sr-Latn-RS"/>
        </w:rPr>
      </w:pPr>
    </w:p>
    <w:p w14:paraId="354795CB" w14:textId="578EE266" w:rsidR="0031743C" w:rsidRDefault="0054490A" w:rsidP="0031743C">
      <w:pPr>
        <w:jc w:val="center"/>
        <w:rPr>
          <w:noProof/>
        </w:rPr>
      </w:pPr>
      <w:r>
        <w:rPr>
          <w:noProof/>
        </w:rPr>
        <w:drawing>
          <wp:inline distT="0" distB="0" distL="0" distR="0" wp14:anchorId="4E7288ED" wp14:editId="19DCE8D1">
            <wp:extent cx="5425442" cy="90678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rcRect t="18297" r="19005" b="57556"/>
                    <a:stretch>
                      <a:fillRect/>
                    </a:stretch>
                  </pic:blipFill>
                  <pic:spPr>
                    <a:xfrm>
                      <a:off x="0" y="0"/>
                      <a:ext cx="5425442" cy="906780"/>
                    </a:xfrm>
                    <a:prstGeom prst="rect">
                      <a:avLst/>
                    </a:prstGeom>
                  </pic:spPr>
                </pic:pic>
              </a:graphicData>
            </a:graphic>
          </wp:inline>
        </w:drawing>
      </w:r>
    </w:p>
    <w:p w14:paraId="164A5C53" w14:textId="77777777" w:rsidR="0031743C" w:rsidRPr="0031743C" w:rsidRDefault="0031743C" w:rsidP="0031743C">
      <w:pPr>
        <w:jc w:val="center"/>
        <w:rPr>
          <w:noProof/>
        </w:rPr>
      </w:pPr>
    </w:p>
    <w:p w14:paraId="3DC48BE2" w14:textId="77777777" w:rsidR="0031743C" w:rsidRDefault="0031743C" w:rsidP="0031743C">
      <w:pPr>
        <w:jc w:val="center"/>
        <w:rPr>
          <w:lang w:val="sr-Latn-RS"/>
        </w:rPr>
      </w:pPr>
      <w:r w:rsidRPr="00891594">
        <w:rPr>
          <w:lang w:val="sr-Latn-RS"/>
        </w:rPr>
        <w:t xml:space="preserve">Slika </w:t>
      </w:r>
      <w:r w:rsidR="001F2CF0">
        <w:rPr>
          <w:lang w:val="sr-Latn-RS"/>
        </w:rPr>
        <w:t>58</w:t>
      </w:r>
      <w:r>
        <w:rPr>
          <w:lang w:val="sr-Latn-RS"/>
        </w:rPr>
        <w:t xml:space="preserve"> – Polja za pretragu prijava u tabu </w:t>
      </w:r>
      <w:r>
        <w:rPr>
          <w:i/>
          <w:lang w:val="sr-Latn-RS"/>
        </w:rPr>
        <w:t>Obrađene</w:t>
      </w:r>
    </w:p>
    <w:p w14:paraId="38372BA1" w14:textId="77777777" w:rsidR="0031743C" w:rsidRDefault="0031743C" w:rsidP="0031743C">
      <w:pPr>
        <w:jc w:val="center"/>
        <w:rPr>
          <w:lang w:val="sr-Latn-RS"/>
        </w:rPr>
      </w:pPr>
    </w:p>
    <w:p w14:paraId="379180C0" w14:textId="77777777" w:rsidR="00864B1B" w:rsidRPr="002A15E2" w:rsidRDefault="00C94B01" w:rsidP="002A15E2">
      <w:pPr>
        <w:rPr>
          <w:lang w:val="sr-Latn-RS"/>
        </w:rPr>
      </w:pPr>
      <w:r>
        <w:rPr>
          <w:lang w:val="sr-Latn-RS"/>
        </w:rPr>
        <w:br w:type="page"/>
      </w:r>
      <w:r w:rsidR="00864B1B">
        <w:rPr>
          <w:rFonts w:ascii="Arial" w:hAnsi="Arial" w:cs="Arial"/>
          <w:b/>
          <w:sz w:val="24"/>
          <w:szCs w:val="24"/>
          <w:lang w:val="sr-Latn-RS"/>
        </w:rPr>
        <w:t>6.3</w:t>
      </w:r>
      <w:r w:rsidR="00864B1B" w:rsidRPr="00891594">
        <w:rPr>
          <w:rFonts w:ascii="Arial" w:hAnsi="Arial" w:cs="Arial"/>
          <w:b/>
          <w:sz w:val="24"/>
          <w:szCs w:val="24"/>
          <w:lang w:val="sr-Latn-RS"/>
        </w:rPr>
        <w:t xml:space="preserve"> </w:t>
      </w:r>
      <w:r w:rsidR="00864B1B">
        <w:rPr>
          <w:rFonts w:ascii="Arial" w:hAnsi="Arial" w:cs="Arial"/>
          <w:b/>
          <w:sz w:val="24"/>
          <w:szCs w:val="24"/>
          <w:lang w:val="sr-Latn-RS"/>
        </w:rPr>
        <w:t>Nova usluga</w:t>
      </w:r>
    </w:p>
    <w:p w14:paraId="6405279B" w14:textId="77777777" w:rsidR="00864B1B" w:rsidRDefault="00864B1B" w:rsidP="00864B1B">
      <w:pPr>
        <w:rPr>
          <w:rFonts w:ascii="Arial" w:hAnsi="Arial" w:cs="Arial"/>
          <w:b/>
          <w:sz w:val="24"/>
          <w:szCs w:val="24"/>
          <w:lang w:val="sr-Latn-RS"/>
        </w:rPr>
      </w:pPr>
    </w:p>
    <w:p w14:paraId="34CD47B1" w14:textId="77777777" w:rsidR="00864B1B" w:rsidRDefault="00864B1B" w:rsidP="00864B1B">
      <w:pPr>
        <w:jc w:val="both"/>
        <w:rPr>
          <w:lang w:val="sr-Latn-RS"/>
        </w:rPr>
      </w:pPr>
      <w:r>
        <w:rPr>
          <w:lang w:val="sr-Latn-RS"/>
        </w:rPr>
        <w:t>Prilikom kreiranja zahteva, standardni korisnici navode i zadatke koje je potrebno da izvršilac zahteva ispuni. Svaki zadatak odnosi se na neku određenu uslugu (npr. kupovina, plaćanje računa, šetanja kućnih ljubimaca). Kao administrator, imate mogućnost kreiranja nove usluge, koja će nakon kreiranja biti dostupna svim standardnim korisnicima prilikom kreiranja novog zahteva.</w:t>
      </w:r>
    </w:p>
    <w:p w14:paraId="424417BC" w14:textId="77777777" w:rsidR="00864B1B" w:rsidRDefault="00864B1B" w:rsidP="00864B1B">
      <w:pPr>
        <w:jc w:val="both"/>
        <w:rPr>
          <w:lang w:val="sr-Latn-RS"/>
        </w:rPr>
      </w:pPr>
    </w:p>
    <w:p w14:paraId="494F573F" w14:textId="77777777" w:rsidR="00864B1B" w:rsidRDefault="00864B1B" w:rsidP="00864B1B">
      <w:pPr>
        <w:jc w:val="both"/>
        <w:rPr>
          <w:lang w:val="sr-Latn-RS"/>
        </w:rPr>
      </w:pPr>
      <w:r>
        <w:rPr>
          <w:lang w:val="sr-Latn-RS"/>
        </w:rPr>
        <w:t xml:space="preserve">Izborom opcije </w:t>
      </w:r>
      <w:r>
        <w:rPr>
          <w:i/>
          <w:lang w:val="sr-Latn-RS"/>
        </w:rPr>
        <w:t>Nova usluga</w:t>
      </w:r>
      <w:r>
        <w:rPr>
          <w:lang w:val="sr-Latn-RS"/>
        </w:rPr>
        <w:t xml:space="preserve"> iz menija u gornjem levom uglu, ili iz futera, preći ćete na stranicu sa prikazom svih postojećih usluga. Imaćete mogućnost kreiranja nove, ili izemene postojećih usluga.</w:t>
      </w:r>
    </w:p>
    <w:p w14:paraId="03D2DE76" w14:textId="77777777" w:rsidR="00864B1B" w:rsidRDefault="00864B1B" w:rsidP="00864B1B">
      <w:pPr>
        <w:jc w:val="both"/>
        <w:rPr>
          <w:lang w:val="sr-Latn-RS"/>
        </w:rPr>
      </w:pPr>
    </w:p>
    <w:p w14:paraId="4BAD0EC9" w14:textId="77777777" w:rsidR="00864B1B" w:rsidRDefault="00864B1B" w:rsidP="00864B1B">
      <w:pPr>
        <w:jc w:val="both"/>
        <w:rPr>
          <w:lang w:val="sr-Latn-RS"/>
        </w:rPr>
      </w:pPr>
      <w:r>
        <w:rPr>
          <w:lang w:val="sr-Latn-RS"/>
        </w:rPr>
        <w:t>Svaka usluga sastoji se</w:t>
      </w:r>
      <w:r w:rsidR="00781681">
        <w:rPr>
          <w:lang w:val="sr-Latn-RS"/>
        </w:rPr>
        <w:t xml:space="preserve"> od</w:t>
      </w:r>
      <w:r>
        <w:rPr>
          <w:lang w:val="sr-Latn-RS"/>
        </w:rPr>
        <w:t xml:space="preserve"> </w:t>
      </w:r>
      <w:r w:rsidR="00030287">
        <w:rPr>
          <w:lang w:val="sr-Latn-RS"/>
        </w:rPr>
        <w:t xml:space="preserve">naziva na srpskom (polje </w:t>
      </w:r>
      <w:r w:rsidR="00030287">
        <w:rPr>
          <w:i/>
          <w:lang w:val="sr-Latn-RS"/>
        </w:rPr>
        <w:t>Naziv</w:t>
      </w:r>
      <w:r w:rsidR="00030287">
        <w:rPr>
          <w:lang w:val="sr-Latn-RS"/>
        </w:rPr>
        <w:t xml:space="preserve">), naziva na engleskom jeziku (polje </w:t>
      </w:r>
      <w:r w:rsidR="00030287">
        <w:rPr>
          <w:i/>
          <w:lang w:val="sr-Latn-RS"/>
        </w:rPr>
        <w:t>Name</w:t>
      </w:r>
      <w:r w:rsidR="00030287">
        <w:rPr>
          <w:lang w:val="sr-Latn-RS"/>
        </w:rPr>
        <w:t xml:space="preserve">), opisa na srpskom (polje </w:t>
      </w:r>
      <w:r w:rsidR="00030287">
        <w:rPr>
          <w:i/>
          <w:lang w:val="sr-Latn-RS"/>
        </w:rPr>
        <w:t>Opis</w:t>
      </w:r>
      <w:r w:rsidR="00030287">
        <w:rPr>
          <w:lang w:val="sr-Latn-RS"/>
        </w:rPr>
        <w:t xml:space="preserve">) i opisa na engleskom jeziku (polje </w:t>
      </w:r>
      <w:r w:rsidR="00030287">
        <w:rPr>
          <w:i/>
          <w:lang w:val="sr-Latn-RS"/>
        </w:rPr>
        <w:t>Description</w:t>
      </w:r>
      <w:r w:rsidR="00030287">
        <w:rPr>
          <w:lang w:val="sr-Latn-RS"/>
        </w:rPr>
        <w:t xml:space="preserve">). Za svaku postojeću uslugu postoji ikonica olovke, čijim klikom se otvara prikaz za izmenu te usluge. Nakon promene nekog od četiri gorenavedena podatka od kojih se usluga sastoji, klikom na </w:t>
      </w:r>
      <w:r w:rsidR="00030287">
        <w:rPr>
          <w:i/>
          <w:lang w:val="sr-Latn-RS"/>
        </w:rPr>
        <w:t>štiklirano</w:t>
      </w:r>
      <w:r w:rsidR="00030287">
        <w:rPr>
          <w:lang w:val="sr-Latn-RS"/>
        </w:rPr>
        <w:t xml:space="preserve"> potvrđuju se promene, a klikom na </w:t>
      </w:r>
      <w:r w:rsidR="00030287">
        <w:rPr>
          <w:i/>
          <w:lang w:val="sr-Latn-RS"/>
        </w:rPr>
        <w:t>iks</w:t>
      </w:r>
      <w:r w:rsidR="00030287">
        <w:rPr>
          <w:lang w:val="sr-Latn-RS"/>
        </w:rPr>
        <w:t xml:space="preserve"> promene se odbacuju.</w:t>
      </w:r>
    </w:p>
    <w:p w14:paraId="491D1E85" w14:textId="77777777" w:rsidR="00030287" w:rsidRDefault="00030287" w:rsidP="00864B1B">
      <w:pPr>
        <w:jc w:val="both"/>
        <w:rPr>
          <w:lang w:val="sr-Latn-RS"/>
        </w:rPr>
      </w:pPr>
    </w:p>
    <w:p w14:paraId="7D28A490" w14:textId="2408E181" w:rsidR="00030287" w:rsidRDefault="0054490A" w:rsidP="00030287">
      <w:pPr>
        <w:jc w:val="center"/>
        <w:rPr>
          <w:noProof/>
        </w:rPr>
      </w:pPr>
      <w:r>
        <w:rPr>
          <w:noProof/>
        </w:rPr>
        <w:drawing>
          <wp:inline distT="0" distB="0" distL="0" distR="0" wp14:anchorId="1AFBD646" wp14:editId="617CC736">
            <wp:extent cx="3398520" cy="16687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rcRect l="9486" t="31802" r="28207" b="13670"/>
                    <a:stretch>
                      <a:fillRect/>
                    </a:stretch>
                  </pic:blipFill>
                  <pic:spPr>
                    <a:xfrm>
                      <a:off x="0" y="0"/>
                      <a:ext cx="3398520" cy="1668780"/>
                    </a:xfrm>
                    <a:prstGeom prst="rect">
                      <a:avLst/>
                    </a:prstGeom>
                  </pic:spPr>
                </pic:pic>
              </a:graphicData>
            </a:graphic>
          </wp:inline>
        </w:drawing>
      </w:r>
    </w:p>
    <w:p w14:paraId="1B3E16C2" w14:textId="77777777" w:rsidR="00A60C5A" w:rsidRDefault="00A60C5A" w:rsidP="00030287">
      <w:pPr>
        <w:jc w:val="center"/>
        <w:rPr>
          <w:noProof/>
        </w:rPr>
      </w:pPr>
    </w:p>
    <w:p w14:paraId="37FBE06D" w14:textId="77777777" w:rsidR="00030287" w:rsidRDefault="00030287" w:rsidP="001C5F13">
      <w:pPr>
        <w:jc w:val="center"/>
        <w:rPr>
          <w:lang w:val="sr-Latn-RS"/>
        </w:rPr>
      </w:pPr>
      <w:r w:rsidRPr="00891594">
        <w:rPr>
          <w:lang w:val="sr-Latn-RS"/>
        </w:rPr>
        <w:t xml:space="preserve">Slika </w:t>
      </w:r>
      <w:r w:rsidR="002A15E2">
        <w:rPr>
          <w:lang w:val="sr-Latn-RS"/>
        </w:rPr>
        <w:t>59</w:t>
      </w:r>
      <w:r>
        <w:rPr>
          <w:lang w:val="sr-Latn-RS"/>
        </w:rPr>
        <w:t xml:space="preserve"> – Polja za izmenu i prikaz postojeće usluge</w:t>
      </w:r>
    </w:p>
    <w:p w14:paraId="54DD882B" w14:textId="77777777" w:rsidR="00030287" w:rsidRDefault="00030287" w:rsidP="00030287">
      <w:pPr>
        <w:jc w:val="center"/>
        <w:rPr>
          <w:lang w:val="sr-Latn-RS"/>
        </w:rPr>
      </w:pPr>
    </w:p>
    <w:p w14:paraId="51BDB9E7" w14:textId="77777777" w:rsidR="00030287" w:rsidRDefault="00030287" w:rsidP="00030287">
      <w:pPr>
        <w:jc w:val="both"/>
        <w:rPr>
          <w:lang w:val="sr-Latn-RS"/>
        </w:rPr>
      </w:pPr>
      <w:r>
        <w:rPr>
          <w:lang w:val="sr-Latn-RS"/>
        </w:rPr>
        <w:t xml:space="preserve">Klikom na dugme </w:t>
      </w:r>
      <w:r>
        <w:rPr>
          <w:i/>
          <w:lang w:val="sr-Latn-RS"/>
        </w:rPr>
        <w:t>Kreiraj novu uslugu</w:t>
      </w:r>
      <w:r>
        <w:rPr>
          <w:lang w:val="sr-Latn-RS"/>
        </w:rPr>
        <w:t xml:space="preserve"> koje se nalazi na vrhu strane, prikazaće se četiri polja za popunjavanje podataka o novoj usluzi. Sva četiri podatka su obavezna. Nakon unosa i izbora opcije </w:t>
      </w:r>
      <w:r>
        <w:rPr>
          <w:i/>
          <w:lang w:val="sr-Latn-RS"/>
        </w:rPr>
        <w:t>Kreiraj novu uslugu</w:t>
      </w:r>
      <w:r>
        <w:rPr>
          <w:lang w:val="sr-Latn-RS"/>
        </w:rPr>
        <w:t xml:space="preserve">, </w:t>
      </w:r>
      <w:r w:rsidR="00247C33">
        <w:rPr>
          <w:lang w:val="sr-Latn-RS"/>
        </w:rPr>
        <w:t>nova usluga biće dodata u skup postojećih.</w:t>
      </w:r>
    </w:p>
    <w:p w14:paraId="7691BC6A" w14:textId="77777777" w:rsidR="00247C33" w:rsidRDefault="00247C33" w:rsidP="00030287">
      <w:pPr>
        <w:jc w:val="both"/>
        <w:rPr>
          <w:lang w:val="sr-Latn-RS"/>
        </w:rPr>
      </w:pPr>
    </w:p>
    <w:p w14:paraId="4FF6251E" w14:textId="2E300A25" w:rsidR="00247C33" w:rsidRDefault="0054490A" w:rsidP="00247C33">
      <w:pPr>
        <w:jc w:val="center"/>
        <w:rPr>
          <w:noProof/>
        </w:rPr>
      </w:pPr>
      <w:r>
        <w:rPr>
          <w:noProof/>
        </w:rPr>
        <w:drawing>
          <wp:inline distT="0" distB="0" distL="0" distR="0" wp14:anchorId="4A57FDAA" wp14:editId="21453D72">
            <wp:extent cx="2606040" cy="163068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rcRect l="17509" t="21225" r="36592" b="27719"/>
                    <a:stretch>
                      <a:fillRect/>
                    </a:stretch>
                  </pic:blipFill>
                  <pic:spPr>
                    <a:xfrm>
                      <a:off x="0" y="0"/>
                      <a:ext cx="2606040" cy="1630680"/>
                    </a:xfrm>
                    <a:prstGeom prst="rect">
                      <a:avLst/>
                    </a:prstGeom>
                  </pic:spPr>
                </pic:pic>
              </a:graphicData>
            </a:graphic>
          </wp:inline>
        </w:drawing>
      </w:r>
    </w:p>
    <w:p w14:paraId="30FADE6B" w14:textId="77777777" w:rsidR="00A60C5A" w:rsidRDefault="00A60C5A" w:rsidP="00247C33">
      <w:pPr>
        <w:jc w:val="center"/>
        <w:rPr>
          <w:noProof/>
        </w:rPr>
      </w:pPr>
    </w:p>
    <w:p w14:paraId="233385A4" w14:textId="77777777" w:rsidR="00247C33" w:rsidRDefault="00247C33" w:rsidP="001C5F13">
      <w:pPr>
        <w:jc w:val="center"/>
        <w:rPr>
          <w:lang w:val="sr-Latn-RS"/>
        </w:rPr>
      </w:pPr>
      <w:r w:rsidRPr="00891594">
        <w:rPr>
          <w:lang w:val="sr-Latn-RS"/>
        </w:rPr>
        <w:t xml:space="preserve">Slika </w:t>
      </w:r>
      <w:r w:rsidR="002A15E2">
        <w:rPr>
          <w:lang w:val="sr-Latn-RS"/>
        </w:rPr>
        <w:t>60</w:t>
      </w:r>
      <w:r>
        <w:rPr>
          <w:lang w:val="sr-Latn-RS"/>
        </w:rPr>
        <w:t xml:space="preserve"> – Kreiranje nove usluge</w:t>
      </w:r>
    </w:p>
    <w:p w14:paraId="0A9AA518" w14:textId="77777777" w:rsidR="00247C33" w:rsidRDefault="00247C33" w:rsidP="00247C33">
      <w:pPr>
        <w:jc w:val="center"/>
        <w:rPr>
          <w:lang w:val="sr-Latn-RS"/>
        </w:rPr>
      </w:pPr>
    </w:p>
    <w:p w14:paraId="69BC4C41" w14:textId="77777777" w:rsidR="00030287" w:rsidRPr="00030287" w:rsidRDefault="00247C33" w:rsidP="00247C33">
      <w:pPr>
        <w:jc w:val="both"/>
        <w:rPr>
          <w:lang w:val="sr-Latn-RS"/>
        </w:rPr>
      </w:pPr>
      <w:r>
        <w:rPr>
          <w:lang w:val="sr-Latn-RS"/>
        </w:rPr>
        <w:t>Ukoliko se na ovoj stranici izmeni neka usluga, promena će biti dostupna standardnim korisnicima. Takođe, ako se doda nova, korisnici će tu uslugu moći da koriste pri kreiranju zahteva.</w:t>
      </w:r>
    </w:p>
    <w:p w14:paraId="77C63ED7" w14:textId="77777777" w:rsidR="0031743C" w:rsidRDefault="00A60C5A" w:rsidP="0031743C">
      <w:pPr>
        <w:rPr>
          <w:rFonts w:ascii="Arial" w:hAnsi="Arial" w:cs="Arial"/>
          <w:b/>
          <w:sz w:val="24"/>
          <w:szCs w:val="24"/>
          <w:lang w:val="sr-Latn-RS"/>
        </w:rPr>
      </w:pPr>
      <w:r>
        <w:rPr>
          <w:rFonts w:ascii="Arial" w:hAnsi="Arial" w:cs="Arial"/>
          <w:b/>
          <w:sz w:val="24"/>
          <w:szCs w:val="24"/>
          <w:lang w:val="sr-Latn-RS"/>
        </w:rPr>
        <w:br w:type="page"/>
      </w:r>
      <w:r w:rsidR="0031743C">
        <w:rPr>
          <w:rFonts w:ascii="Arial" w:hAnsi="Arial" w:cs="Arial"/>
          <w:b/>
          <w:sz w:val="24"/>
          <w:szCs w:val="24"/>
          <w:lang w:val="sr-Latn-RS"/>
        </w:rPr>
        <w:t>6.</w:t>
      </w:r>
      <w:r w:rsidR="00864B1B">
        <w:rPr>
          <w:rFonts w:ascii="Arial" w:hAnsi="Arial" w:cs="Arial"/>
          <w:b/>
          <w:sz w:val="24"/>
          <w:szCs w:val="24"/>
          <w:lang w:val="sr-Latn-RS"/>
        </w:rPr>
        <w:t>4</w:t>
      </w:r>
      <w:r w:rsidR="0031743C" w:rsidRPr="00891594">
        <w:rPr>
          <w:rFonts w:ascii="Arial" w:hAnsi="Arial" w:cs="Arial"/>
          <w:b/>
          <w:sz w:val="24"/>
          <w:szCs w:val="24"/>
          <w:lang w:val="sr-Latn-RS"/>
        </w:rPr>
        <w:t xml:space="preserve"> </w:t>
      </w:r>
      <w:r w:rsidR="0031743C">
        <w:rPr>
          <w:rFonts w:ascii="Arial" w:hAnsi="Arial" w:cs="Arial"/>
          <w:b/>
          <w:sz w:val="24"/>
          <w:szCs w:val="24"/>
          <w:lang w:val="sr-Latn-RS"/>
        </w:rPr>
        <w:t>Nekategorizovani zadaci</w:t>
      </w:r>
    </w:p>
    <w:p w14:paraId="0B65A729" w14:textId="77777777" w:rsidR="0031743C" w:rsidRDefault="0031743C" w:rsidP="0031743C">
      <w:pPr>
        <w:rPr>
          <w:rFonts w:ascii="Arial" w:hAnsi="Arial" w:cs="Arial"/>
          <w:b/>
          <w:sz w:val="24"/>
          <w:szCs w:val="24"/>
          <w:lang w:val="sr-Latn-RS"/>
        </w:rPr>
      </w:pPr>
    </w:p>
    <w:p w14:paraId="55CA767B" w14:textId="77777777" w:rsidR="0031743C" w:rsidRPr="000D16C9" w:rsidRDefault="000D16C9" w:rsidP="000D16C9">
      <w:pPr>
        <w:jc w:val="both"/>
        <w:rPr>
          <w:rFonts w:ascii="Arial" w:hAnsi="Arial" w:cs="Arial"/>
          <w:sz w:val="24"/>
          <w:szCs w:val="24"/>
          <w:lang w:val="sr-Latn-RS"/>
        </w:rPr>
      </w:pPr>
      <w:r>
        <w:rPr>
          <w:lang w:val="sr-Latn-RS"/>
        </w:rPr>
        <w:t xml:space="preserve">Kao administrator, imate uvid u zahteve koji sadrže zadatke čiji je tip usluge </w:t>
      </w:r>
      <w:r>
        <w:rPr>
          <w:i/>
          <w:lang w:val="sr-Latn-RS"/>
        </w:rPr>
        <w:t>Ostalo</w:t>
      </w:r>
      <w:r>
        <w:rPr>
          <w:lang w:val="sr-Latn-RS"/>
        </w:rPr>
        <w:t>. Ovaj tip usluge je standardnom korisniku na raspolaganju u slučaju kada mu je potrebna usluga koja se ne nalazi u listi usluga koje platforma nudi.</w:t>
      </w:r>
    </w:p>
    <w:p w14:paraId="53303B6D" w14:textId="77777777" w:rsidR="000D16C9" w:rsidRDefault="000D16C9" w:rsidP="000D16C9">
      <w:pPr>
        <w:jc w:val="both"/>
        <w:rPr>
          <w:i/>
          <w:lang w:val="sr-Latn-RS"/>
        </w:rPr>
      </w:pPr>
    </w:p>
    <w:p w14:paraId="7C64B044" w14:textId="77777777" w:rsidR="000D16C9" w:rsidRPr="00C37C6D" w:rsidRDefault="000D16C9" w:rsidP="000D16C9">
      <w:pPr>
        <w:jc w:val="both"/>
        <w:rPr>
          <w:color w:val="000000"/>
          <w:lang w:val="sr-Latn-RS"/>
        </w:rPr>
      </w:pPr>
      <w:r>
        <w:rPr>
          <w:lang w:val="sr-Latn-RS"/>
        </w:rPr>
        <w:t xml:space="preserve">Na stranicu za pregled zahteva koji imaju zadatke u kategoriji </w:t>
      </w:r>
      <w:r>
        <w:rPr>
          <w:i/>
          <w:lang w:val="sr-Latn-RS"/>
        </w:rPr>
        <w:t>Ostalo</w:t>
      </w:r>
      <w:r>
        <w:rPr>
          <w:lang w:val="sr-Latn-RS"/>
        </w:rPr>
        <w:t xml:space="preserve"> možete doći izborom opcije </w:t>
      </w:r>
      <w:r>
        <w:rPr>
          <w:i/>
          <w:lang w:val="sr-Latn-RS"/>
        </w:rPr>
        <w:t xml:space="preserve">Nekategorizovani zadaci </w:t>
      </w:r>
      <w:r>
        <w:rPr>
          <w:lang w:val="sr-Latn-RS"/>
        </w:rPr>
        <w:t xml:space="preserve">iz menija u gornjem levom uglu stranice, ili iz futera. Na ovoj stranici, za svaki zahtev koji sadrži nekategorizovane zadatke biće Vam prikazan naziv zahteva, ime, prezime i e-mail adresa korisnika koji </w:t>
      </w:r>
      <w:r w:rsidR="00C94B01">
        <w:rPr>
          <w:lang w:val="sr-Latn-RS"/>
        </w:rPr>
        <w:t>u zahtevu učestvuju</w:t>
      </w:r>
      <w:r>
        <w:rPr>
          <w:lang w:val="sr-Latn-RS"/>
        </w:rPr>
        <w:t>, kao i broj nekategorizovanih zadataka koje zahtev sadrži.</w:t>
      </w:r>
      <w:r w:rsidR="00852484">
        <w:rPr>
          <w:lang w:val="sr-Latn-RS"/>
        </w:rPr>
        <w:t xml:space="preserve"> Ukoliko zahtev sadrži i zadatke koji pripadaju nekom konkretnom tipu usluge, plavom bojom biće prikazane usluge takvih zadataka. Klikom na neki od korisnikovih podataka prelazite na pregled njegovog profila (više o tome u poglavlju </w:t>
      </w:r>
      <w:r w:rsidR="00437A4D">
        <w:rPr>
          <w:lang w:val="sr-Latn-RS"/>
        </w:rPr>
        <w:t>6.6</w:t>
      </w:r>
      <w:r w:rsidR="00852484" w:rsidRPr="00C37C6D">
        <w:rPr>
          <w:color w:val="000000"/>
          <w:lang w:val="sr-Latn-RS"/>
        </w:rPr>
        <w:t>).</w:t>
      </w:r>
    </w:p>
    <w:p w14:paraId="3DCB2195" w14:textId="77777777" w:rsidR="000D16C9" w:rsidRDefault="000D16C9" w:rsidP="000D16C9">
      <w:pPr>
        <w:jc w:val="both"/>
        <w:rPr>
          <w:lang w:val="sr-Latn-RS"/>
        </w:rPr>
      </w:pPr>
    </w:p>
    <w:p w14:paraId="34D414CA" w14:textId="2C2D3E4D" w:rsidR="000D16C9" w:rsidRPr="000D16C9" w:rsidRDefault="0054490A" w:rsidP="000D16C9">
      <w:pPr>
        <w:jc w:val="center"/>
        <w:rPr>
          <w:lang w:val="sr-Latn-RS"/>
        </w:rPr>
      </w:pPr>
      <w:r>
        <w:rPr>
          <w:noProof/>
        </w:rPr>
        <w:drawing>
          <wp:inline distT="0" distB="0" distL="0" distR="0" wp14:anchorId="2CAB527A" wp14:editId="1C9281ED">
            <wp:extent cx="5943600" cy="1051560"/>
            <wp:effectExtent l="0" t="0" r="0"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4">
                      <a:extLst>
                        <a:ext uri="{28A0092B-C50C-407E-A947-70E740481C1C}">
                          <a14:useLocalDpi xmlns:a14="http://schemas.microsoft.com/office/drawing/2010/main" val="0"/>
                        </a:ext>
                      </a:extLst>
                    </a:blip>
                    <a:srcRect l="17014" t="18520" r="17500" b="60864"/>
                    <a:stretch>
                      <a:fillRect/>
                    </a:stretch>
                  </pic:blipFill>
                  <pic:spPr>
                    <a:xfrm>
                      <a:off x="0" y="0"/>
                      <a:ext cx="5943600" cy="1051560"/>
                    </a:xfrm>
                    <a:prstGeom prst="rect">
                      <a:avLst/>
                    </a:prstGeom>
                  </pic:spPr>
                </pic:pic>
              </a:graphicData>
            </a:graphic>
          </wp:inline>
        </w:drawing>
      </w:r>
    </w:p>
    <w:p w14:paraId="472E640C" w14:textId="77777777" w:rsidR="0031743C" w:rsidRDefault="0031743C" w:rsidP="000D16C9">
      <w:pPr>
        <w:rPr>
          <w:noProof/>
        </w:rPr>
      </w:pPr>
    </w:p>
    <w:p w14:paraId="59C0F1F4" w14:textId="77777777" w:rsidR="0031743C" w:rsidRDefault="000D16C9" w:rsidP="0031743C">
      <w:pPr>
        <w:jc w:val="center"/>
        <w:rPr>
          <w:lang w:val="sr-Latn-RS"/>
        </w:rPr>
      </w:pPr>
      <w:r w:rsidRPr="00891594">
        <w:rPr>
          <w:lang w:val="sr-Latn-RS"/>
        </w:rPr>
        <w:t xml:space="preserve">Slika </w:t>
      </w:r>
      <w:r w:rsidR="00CF4FFE">
        <w:rPr>
          <w:lang w:val="sr-Latn-RS"/>
        </w:rPr>
        <w:t>61</w:t>
      </w:r>
      <w:r>
        <w:rPr>
          <w:lang w:val="sr-Latn-RS"/>
        </w:rPr>
        <w:t xml:space="preserve"> – Prikaz zahteva sa nekategorizovanim zadatkom</w:t>
      </w:r>
    </w:p>
    <w:p w14:paraId="5A0F166C" w14:textId="77777777" w:rsidR="000D16C9" w:rsidRDefault="000D16C9" w:rsidP="0031743C">
      <w:pPr>
        <w:jc w:val="center"/>
        <w:rPr>
          <w:lang w:val="sr-Latn-RS"/>
        </w:rPr>
      </w:pPr>
    </w:p>
    <w:p w14:paraId="0FDC25F2" w14:textId="0688A56F" w:rsidR="00852484" w:rsidRDefault="0054490A" w:rsidP="00852484">
      <w:pPr>
        <w:jc w:val="both"/>
        <w:rPr>
          <w:lang w:val="sr-Latn-RS"/>
        </w:rPr>
      </w:pPr>
      <w:r>
        <w:rPr>
          <w:noProof/>
        </w:rPr>
        <w:drawing>
          <wp:anchor distT="0" distB="0" distL="114300" distR="114300" simplePos="0" relativeHeight="251658240" behindDoc="0" locked="0" layoutInCell="1" allowOverlap="1" wp14:anchorId="4387E57E" wp14:editId="7D82306C">
            <wp:simplePos x="0" y="0"/>
            <wp:positionH relativeFrom="column">
              <wp:posOffset>464185</wp:posOffset>
            </wp:positionH>
            <wp:positionV relativeFrom="paragraph">
              <wp:posOffset>1042670</wp:posOffset>
            </wp:positionV>
            <wp:extent cx="5239385" cy="3219450"/>
            <wp:effectExtent l="0" t="0" r="0" b="0"/>
            <wp:wrapTopAndBottom/>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l="14305" t="18520" r="15138" b="4321"/>
                    <a:stretch>
                      <a:fillRect/>
                    </a:stretch>
                  </pic:blipFill>
                  <pic:spPr bwMode="auto">
                    <a:xfrm>
                      <a:off x="0" y="0"/>
                      <a:ext cx="523938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52484">
        <w:rPr>
          <w:lang w:val="sr-Latn-RS"/>
        </w:rPr>
        <w:t xml:space="preserve">Da biste detaljnije pregledali zahtev i njegove zadatke, kliknite na naziv zahteva. Time ćete otvoriti stranicu za pregled detalja zahteva, na čijem će se vrhu nalaziti naziv zahteva, datum i vreme do kada je planirano njegovo izvršenje, kao i podaci o korisnicima koji u njemu učestvuju. Ispod toga, ukoliko je korisnik koji je kreirao zahtev naveo konačnu adresu, ili adresu za neki od zadataka, naći će se mapa na kojoj će pinovima biti obeležene unete adrese. Svaki pin će imati oznaku, gde će oznaku </w:t>
      </w:r>
      <w:r w:rsidR="00852484" w:rsidRPr="0921369E">
        <w:rPr>
          <w:b/>
          <w:bCs/>
          <w:lang w:val="sr-Latn-RS"/>
        </w:rPr>
        <w:t xml:space="preserve">F </w:t>
      </w:r>
      <w:r w:rsidR="00852484">
        <w:rPr>
          <w:lang w:val="sr-Latn-RS"/>
        </w:rPr>
        <w:t xml:space="preserve">imati finalno odredište, a pinovi zadataka će na sebi imati redni broj zadatka. </w:t>
      </w:r>
    </w:p>
    <w:p w14:paraId="0BA8804C" w14:textId="77777777" w:rsidR="00EE03F9" w:rsidRDefault="00EE03F9" w:rsidP="00852484">
      <w:pPr>
        <w:jc w:val="both"/>
        <w:rPr>
          <w:lang w:val="sr-Latn-RS"/>
        </w:rPr>
      </w:pPr>
    </w:p>
    <w:p w14:paraId="5A4E8CBE" w14:textId="77777777" w:rsidR="00BE4D2D" w:rsidRDefault="00BE4D2D" w:rsidP="00BE4D2D">
      <w:pPr>
        <w:jc w:val="center"/>
        <w:rPr>
          <w:lang w:val="sr-Latn-RS"/>
        </w:rPr>
      </w:pPr>
      <w:r w:rsidRPr="00891594">
        <w:rPr>
          <w:lang w:val="sr-Latn-RS"/>
        </w:rPr>
        <w:t xml:space="preserve">Slika </w:t>
      </w:r>
      <w:r>
        <w:rPr>
          <w:lang w:val="sr-Latn-RS"/>
        </w:rPr>
        <w:t>62 – Prikaz zahteva sa nekategorizovanim zadatkom</w:t>
      </w:r>
    </w:p>
    <w:p w14:paraId="127A4A84" w14:textId="77777777" w:rsidR="00BE28EE" w:rsidRPr="00396F3C" w:rsidRDefault="00852484" w:rsidP="00852484">
      <w:pPr>
        <w:jc w:val="both"/>
        <w:rPr>
          <w:lang w:val="sr-Latn-RS"/>
        </w:rPr>
      </w:pPr>
      <w:r>
        <w:rPr>
          <w:lang w:val="sr-Latn-RS"/>
        </w:rPr>
        <w:t xml:space="preserve">Na dnu stranice za pregled detalja zahteva nalazi se lista zadataka. U njoj će biti i nekategorizovani zadaci. Za svaki takav zadatak postojaće ikonica olovke, čijim klikom pristupate </w:t>
      </w:r>
      <w:r w:rsidR="00BE28EE">
        <w:rPr>
          <w:lang w:val="sr-Latn-RS"/>
        </w:rPr>
        <w:t xml:space="preserve">izmeni ovog zadatka, odnosno njegovog tipa usluge. Kada kliknete na olovku, prikazaće Vam se padajuća lista svih postojećih usluga na platformi. Izborom jedne od njih, a zatim klikom na znak </w:t>
      </w:r>
      <w:r w:rsidR="00BE28EE">
        <w:rPr>
          <w:i/>
          <w:lang w:val="sr-Latn-RS"/>
        </w:rPr>
        <w:t>štiklirano</w:t>
      </w:r>
      <w:r w:rsidR="00BE28EE">
        <w:rPr>
          <w:lang w:val="sr-Latn-RS"/>
        </w:rPr>
        <w:t xml:space="preserve">, možete promeniti tip usluge tog zadatka, ukoliko smatrate da na platformi postoji tip usluge kome bi taj zadatak mogao da pripada. Nakon ove promene, klikom na </w:t>
      </w:r>
      <w:r w:rsidR="00BE28EE">
        <w:rPr>
          <w:i/>
          <w:lang w:val="sr-Latn-RS"/>
        </w:rPr>
        <w:t>Sačuvaj</w:t>
      </w:r>
      <w:r w:rsidR="00BE28EE">
        <w:rPr>
          <w:lang w:val="sr-Latn-RS"/>
        </w:rPr>
        <w:t xml:space="preserve"> potvrdićete promenu tipa usluge izabranog zadataka. Ove promene biće vidljive i korisnicima koji učestvuju u zahtevu.</w:t>
      </w:r>
    </w:p>
    <w:p w14:paraId="7889563C" w14:textId="316742CF" w:rsidR="003F2E0C" w:rsidRDefault="0054490A" w:rsidP="003F2E0C">
      <w:pPr>
        <w:jc w:val="center"/>
        <w:rPr>
          <w:lang w:val="sr-Latn-RS"/>
        </w:rPr>
      </w:pPr>
      <w:r>
        <w:rPr>
          <w:noProof/>
        </w:rPr>
        <w:drawing>
          <wp:anchor distT="0" distB="0" distL="114300" distR="114300" simplePos="0" relativeHeight="251658241" behindDoc="0" locked="0" layoutInCell="1" allowOverlap="1" wp14:anchorId="4F7BDE13" wp14:editId="646C7F94">
            <wp:simplePos x="0" y="0"/>
            <wp:positionH relativeFrom="column">
              <wp:posOffset>333375</wp:posOffset>
            </wp:positionH>
            <wp:positionV relativeFrom="paragraph">
              <wp:posOffset>80645</wp:posOffset>
            </wp:positionV>
            <wp:extent cx="5410200" cy="1419225"/>
            <wp:effectExtent l="0" t="0" r="0" b="0"/>
            <wp:wrapTopAndBottom/>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l="15833" t="59259" r="16389" b="9135"/>
                    <a:stretch>
                      <a:fillRect/>
                    </a:stretch>
                  </pic:blipFill>
                  <pic:spPr bwMode="auto">
                    <a:xfrm>
                      <a:off x="0" y="0"/>
                      <a:ext cx="5410200" cy="141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30C" w14:textId="77777777" w:rsidR="003F2E0C" w:rsidRPr="003F2E0C" w:rsidRDefault="003F2E0C" w:rsidP="003F2E0C">
      <w:pPr>
        <w:jc w:val="center"/>
        <w:rPr>
          <w:lang w:val="sr-Latn-RS"/>
        </w:rPr>
      </w:pPr>
      <w:r w:rsidRPr="00891594">
        <w:rPr>
          <w:lang w:val="sr-Latn-RS"/>
        </w:rPr>
        <w:t xml:space="preserve">Slika </w:t>
      </w:r>
      <w:r>
        <w:rPr>
          <w:lang w:val="sr-Latn-RS"/>
        </w:rPr>
        <w:t>63 – Prikaz izbora novog tipa usluge</w:t>
      </w:r>
    </w:p>
    <w:p w14:paraId="645368E3" w14:textId="77777777" w:rsidR="000D16C9" w:rsidRPr="00C37C6D" w:rsidRDefault="000D16C9" w:rsidP="00247C33">
      <w:pPr>
        <w:jc w:val="both"/>
        <w:rPr>
          <w:rFonts w:ascii="Arial" w:hAnsi="Arial" w:cs="Arial"/>
          <w:b/>
          <w:color w:val="000000"/>
          <w:sz w:val="22"/>
          <w:szCs w:val="24"/>
          <w:lang w:val="sr-Latn-RS"/>
        </w:rPr>
      </w:pPr>
    </w:p>
    <w:p w14:paraId="6EEBAB06" w14:textId="77777777" w:rsidR="00247C33" w:rsidRDefault="00BB1040" w:rsidP="00247C33">
      <w:pPr>
        <w:rPr>
          <w:rFonts w:ascii="Arial" w:hAnsi="Arial" w:cs="Arial"/>
          <w:b/>
          <w:sz w:val="24"/>
          <w:szCs w:val="24"/>
          <w:lang w:val="sr-Latn-RS"/>
        </w:rPr>
      </w:pPr>
      <w:r>
        <w:rPr>
          <w:rFonts w:ascii="Arial" w:hAnsi="Arial" w:cs="Arial"/>
          <w:b/>
          <w:sz w:val="24"/>
          <w:szCs w:val="24"/>
          <w:lang w:val="sr-Latn-RS"/>
        </w:rPr>
        <w:t>6.5</w:t>
      </w:r>
      <w:r w:rsidR="00247C33" w:rsidRPr="00891594">
        <w:rPr>
          <w:rFonts w:ascii="Arial" w:hAnsi="Arial" w:cs="Arial"/>
          <w:b/>
          <w:sz w:val="24"/>
          <w:szCs w:val="24"/>
          <w:lang w:val="sr-Latn-RS"/>
        </w:rPr>
        <w:t xml:space="preserve"> </w:t>
      </w:r>
      <w:r w:rsidR="00247C33">
        <w:rPr>
          <w:rFonts w:ascii="Arial" w:hAnsi="Arial" w:cs="Arial"/>
          <w:b/>
          <w:sz w:val="24"/>
          <w:szCs w:val="24"/>
          <w:lang w:val="sr-Latn-RS"/>
        </w:rPr>
        <w:t>Novo dostignuće</w:t>
      </w:r>
    </w:p>
    <w:p w14:paraId="620CE7DC" w14:textId="77777777" w:rsidR="00247C33" w:rsidRDefault="00247C33" w:rsidP="00247C33">
      <w:pPr>
        <w:jc w:val="both"/>
        <w:rPr>
          <w:lang w:val="sr-Latn-RS"/>
        </w:rPr>
      </w:pPr>
      <w:r>
        <w:rPr>
          <w:lang w:val="sr-Latn-RS"/>
        </w:rPr>
        <w:t xml:space="preserve">Dostignuća na platformi predstavljaju neku vrstu nagrade koju standardni korisnici mogu dobiti tokom korišćenja platforme. Vaš posao kao administratora jeste da dodajete nova dostignuća koja će kasnije biti dodeljivana korisnicima kada budu ispunili uslove koje navedete za svako dostignuće. </w:t>
      </w:r>
    </w:p>
    <w:p w14:paraId="2427C54E" w14:textId="77777777" w:rsidR="00247C33" w:rsidRDefault="00247C33" w:rsidP="00247C33">
      <w:pPr>
        <w:jc w:val="both"/>
        <w:rPr>
          <w:lang w:val="sr-Latn-RS"/>
        </w:rPr>
      </w:pPr>
    </w:p>
    <w:p w14:paraId="24C907C5" w14:textId="77777777" w:rsidR="00247C33" w:rsidRDefault="00247C33" w:rsidP="00247C33">
      <w:pPr>
        <w:jc w:val="both"/>
        <w:rPr>
          <w:lang w:val="sr-Latn-RS"/>
        </w:rPr>
      </w:pPr>
      <w:r>
        <w:rPr>
          <w:lang w:val="sr-Latn-RS"/>
        </w:rPr>
        <w:t xml:space="preserve">Izborom opcije </w:t>
      </w:r>
      <w:r>
        <w:rPr>
          <w:i/>
          <w:lang w:val="sr-Latn-RS"/>
        </w:rPr>
        <w:t>Novo dostignuće</w:t>
      </w:r>
      <w:r>
        <w:rPr>
          <w:lang w:val="sr-Latn-RS"/>
        </w:rPr>
        <w:t xml:space="preserve"> iz menija u gornjem levom uglu stranice, ili iz futera, preći ćete na stranicu na kojoj će biti prikazana sva postojeća dostignuća i na kojoj će Vam se nu</w:t>
      </w:r>
      <w:r w:rsidR="00781681">
        <w:rPr>
          <w:lang w:val="sr-Latn-RS"/>
        </w:rPr>
        <w:t>diti mogućnost kreiranja novog.</w:t>
      </w:r>
    </w:p>
    <w:p w14:paraId="4F3BE084" w14:textId="77777777" w:rsidR="00781681" w:rsidRDefault="00781681" w:rsidP="00247C33">
      <w:pPr>
        <w:jc w:val="both"/>
        <w:rPr>
          <w:lang w:val="sr-Latn-RS"/>
        </w:rPr>
      </w:pPr>
    </w:p>
    <w:p w14:paraId="4720FA86" w14:textId="77777777" w:rsidR="00781681" w:rsidRDefault="00BB1040" w:rsidP="00781681">
      <w:pPr>
        <w:jc w:val="both"/>
        <w:rPr>
          <w:rFonts w:ascii="Arial" w:hAnsi="Arial" w:cs="Arial"/>
          <w:b/>
          <w:sz w:val="22"/>
          <w:szCs w:val="24"/>
          <w:lang w:val="sr-Latn-RS"/>
        </w:rPr>
      </w:pPr>
      <w:r>
        <w:rPr>
          <w:rFonts w:ascii="Arial" w:hAnsi="Arial" w:cs="Arial"/>
          <w:b/>
          <w:sz w:val="22"/>
          <w:szCs w:val="24"/>
          <w:lang w:val="sr-Latn-RS"/>
        </w:rPr>
        <w:t>6.5</w:t>
      </w:r>
      <w:r w:rsidR="00781681">
        <w:rPr>
          <w:rFonts w:ascii="Arial" w:hAnsi="Arial" w:cs="Arial"/>
          <w:b/>
          <w:sz w:val="22"/>
          <w:szCs w:val="24"/>
          <w:lang w:val="sr-Latn-RS"/>
        </w:rPr>
        <w:t>.1</w:t>
      </w:r>
      <w:r w:rsidR="00781681" w:rsidRPr="00891594">
        <w:rPr>
          <w:rFonts w:ascii="Arial" w:hAnsi="Arial" w:cs="Arial"/>
          <w:b/>
          <w:sz w:val="22"/>
          <w:szCs w:val="24"/>
          <w:lang w:val="sr-Latn-RS"/>
        </w:rPr>
        <w:t xml:space="preserve"> </w:t>
      </w:r>
      <w:r w:rsidR="00781681">
        <w:rPr>
          <w:rFonts w:ascii="Arial" w:hAnsi="Arial" w:cs="Arial"/>
          <w:b/>
          <w:sz w:val="22"/>
          <w:szCs w:val="24"/>
          <w:lang w:val="sr-Latn-RS"/>
        </w:rPr>
        <w:t>Kreiranje novog dostignuća</w:t>
      </w:r>
    </w:p>
    <w:p w14:paraId="5737C6F6" w14:textId="77777777" w:rsidR="00781681" w:rsidRDefault="00781681" w:rsidP="00781681">
      <w:pPr>
        <w:jc w:val="both"/>
        <w:rPr>
          <w:lang w:val="sr-Latn-RS"/>
        </w:rPr>
      </w:pPr>
      <w:r>
        <w:rPr>
          <w:lang w:val="sr-Latn-RS"/>
        </w:rPr>
        <w:t xml:space="preserve">Svako dostignuće sastoji se od naziva na srpskom (polje </w:t>
      </w:r>
      <w:r>
        <w:rPr>
          <w:i/>
          <w:lang w:val="sr-Latn-RS"/>
        </w:rPr>
        <w:t>Naziv</w:t>
      </w:r>
      <w:r>
        <w:rPr>
          <w:lang w:val="sr-Latn-RS"/>
        </w:rPr>
        <w:t xml:space="preserve">), naziva na engleskom jeziku (polje </w:t>
      </w:r>
      <w:r>
        <w:rPr>
          <w:i/>
          <w:lang w:val="sr-Latn-RS"/>
        </w:rPr>
        <w:t>Name</w:t>
      </w:r>
      <w:r>
        <w:rPr>
          <w:lang w:val="sr-Latn-RS"/>
        </w:rPr>
        <w:t xml:space="preserve">), opisa na srpskom (polje </w:t>
      </w:r>
      <w:r>
        <w:rPr>
          <w:i/>
          <w:lang w:val="sr-Latn-RS"/>
        </w:rPr>
        <w:t>Opis</w:t>
      </w:r>
      <w:r>
        <w:rPr>
          <w:lang w:val="sr-Latn-RS"/>
        </w:rPr>
        <w:t xml:space="preserve">), opisa na engleskom jeziku (polje </w:t>
      </w:r>
      <w:r>
        <w:rPr>
          <w:i/>
          <w:lang w:val="sr-Latn-RS"/>
        </w:rPr>
        <w:t>Description</w:t>
      </w:r>
      <w:r>
        <w:rPr>
          <w:lang w:val="sr-Latn-RS"/>
        </w:rPr>
        <w:t xml:space="preserve">), ikonice, broja nivoa i od uslova za svaki nivo. Izborom opcije </w:t>
      </w:r>
      <w:r>
        <w:rPr>
          <w:i/>
          <w:lang w:val="sr-Latn-RS"/>
        </w:rPr>
        <w:t>Kreiraj novo dostignuće</w:t>
      </w:r>
      <w:r>
        <w:rPr>
          <w:lang w:val="sr-Latn-RS"/>
        </w:rPr>
        <w:t xml:space="preserve"> prvo se prikazuju polja za unos naziva na oba jezika, opisa na oba jezika, polje za unos ikonice, polje za navođenje broja nivoa, kao i lista mogućih uslova za dostignuće. Sva polja je obavezno navesti. </w:t>
      </w:r>
    </w:p>
    <w:p w14:paraId="11D8B4DF" w14:textId="77777777" w:rsidR="00593DAA" w:rsidRDefault="00593DAA" w:rsidP="00781681">
      <w:pPr>
        <w:jc w:val="both"/>
        <w:rPr>
          <w:lang w:val="sr-Latn-RS"/>
        </w:rPr>
      </w:pPr>
    </w:p>
    <w:p w14:paraId="419F78E6" w14:textId="2C2CCB52" w:rsidR="00781681" w:rsidRDefault="0054490A" w:rsidP="00593DAA">
      <w:pPr>
        <w:jc w:val="center"/>
        <w:rPr>
          <w:noProof/>
        </w:rPr>
      </w:pPr>
      <w:r>
        <w:rPr>
          <w:noProof/>
        </w:rPr>
        <w:drawing>
          <wp:inline distT="0" distB="0" distL="0" distR="0" wp14:anchorId="5E036DCB" wp14:editId="7D9C85DB">
            <wp:extent cx="5593078" cy="2400300"/>
            <wp:effectExtent l="0" t="0" r="0"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7">
                      <a:extLst>
                        <a:ext uri="{28A0092B-C50C-407E-A947-70E740481C1C}">
                          <a14:useLocalDpi xmlns:a14="http://schemas.microsoft.com/office/drawing/2010/main" val="0"/>
                        </a:ext>
                      </a:extLst>
                    </a:blip>
                    <a:srcRect l="19444" t="17654" r="20833" b="36913"/>
                    <a:stretch>
                      <a:fillRect/>
                    </a:stretch>
                  </pic:blipFill>
                  <pic:spPr>
                    <a:xfrm>
                      <a:off x="0" y="0"/>
                      <a:ext cx="5593078" cy="2400300"/>
                    </a:xfrm>
                    <a:prstGeom prst="rect">
                      <a:avLst/>
                    </a:prstGeom>
                  </pic:spPr>
                </pic:pic>
              </a:graphicData>
            </a:graphic>
          </wp:inline>
        </w:drawing>
      </w:r>
    </w:p>
    <w:p w14:paraId="1DEDD7A3" w14:textId="77777777" w:rsidR="00781681" w:rsidRDefault="00781681" w:rsidP="00781681">
      <w:pPr>
        <w:jc w:val="center"/>
        <w:rPr>
          <w:noProof/>
        </w:rPr>
      </w:pPr>
    </w:p>
    <w:p w14:paraId="48765803" w14:textId="77777777" w:rsidR="00781681" w:rsidRDefault="00781681" w:rsidP="00781681">
      <w:pPr>
        <w:jc w:val="center"/>
        <w:rPr>
          <w:lang w:val="sr-Latn-RS"/>
        </w:rPr>
      </w:pPr>
      <w:r w:rsidRPr="00891594">
        <w:rPr>
          <w:lang w:val="sr-Latn-RS"/>
        </w:rPr>
        <w:t xml:space="preserve">Slika </w:t>
      </w:r>
      <w:r w:rsidR="00E20141">
        <w:rPr>
          <w:lang w:val="sr-Latn-RS"/>
        </w:rPr>
        <w:t>64</w:t>
      </w:r>
      <w:r>
        <w:rPr>
          <w:lang w:val="sr-Latn-RS"/>
        </w:rPr>
        <w:t xml:space="preserve"> – Prvi deo kreiranja dostignuća</w:t>
      </w:r>
    </w:p>
    <w:p w14:paraId="7F1B5615" w14:textId="77777777" w:rsidR="00781681" w:rsidRDefault="00781681" w:rsidP="00781681">
      <w:pPr>
        <w:jc w:val="both"/>
        <w:rPr>
          <w:lang w:val="sr-Latn-RS"/>
        </w:rPr>
      </w:pPr>
      <w:r>
        <w:rPr>
          <w:lang w:val="sr-Latn-RS"/>
        </w:rPr>
        <w:t xml:space="preserve">Ikonicu možete prevući na naznačeno polje, ili na isto polje možete kliknuti, nakon čega možete odabrati sliku sa vašeg računara. Kada se slika bude dodala, možete je izmeniti, tako što prvo izbacite postojeću klikom na </w:t>
      </w:r>
      <w:r>
        <w:rPr>
          <w:i/>
          <w:lang w:val="sr-Latn-RS"/>
        </w:rPr>
        <w:t>iks</w:t>
      </w:r>
      <w:r>
        <w:rPr>
          <w:lang w:val="sr-Latn-RS"/>
        </w:rPr>
        <w:t xml:space="preserve"> u njenom gornjem desnom uglu, pa zatim dodate novu.</w:t>
      </w:r>
    </w:p>
    <w:p w14:paraId="56C27284" w14:textId="77777777" w:rsidR="00781681" w:rsidRDefault="00781681" w:rsidP="00781681">
      <w:pPr>
        <w:jc w:val="both"/>
        <w:rPr>
          <w:lang w:val="sr-Latn-RS"/>
        </w:rPr>
      </w:pPr>
    </w:p>
    <w:p w14:paraId="7CB01AC6" w14:textId="77777777" w:rsidR="00A67BE5" w:rsidRDefault="00A67BE5" w:rsidP="00781681">
      <w:pPr>
        <w:jc w:val="both"/>
        <w:rPr>
          <w:lang w:val="sr-Latn-RS"/>
        </w:rPr>
      </w:pPr>
      <w:r>
        <w:rPr>
          <w:lang w:val="sr-Latn-RS"/>
        </w:rPr>
        <w:t>Lista uslova koju budete videli u ovom koraku stoji samo kao podsetnik na to koji su uslovi dostupni, kako biste mogli da pravilno napišete opis. Pravi uslovi biraju se u sledećem koraku.</w:t>
      </w:r>
    </w:p>
    <w:p w14:paraId="0B00228E" w14:textId="77777777" w:rsidR="00A67BE5" w:rsidRDefault="00A67BE5" w:rsidP="00781681">
      <w:pPr>
        <w:jc w:val="both"/>
        <w:rPr>
          <w:lang w:val="sr-Latn-RS"/>
        </w:rPr>
      </w:pPr>
    </w:p>
    <w:p w14:paraId="1F3A688C" w14:textId="77777777" w:rsidR="00A67BE5" w:rsidRDefault="00781681" w:rsidP="00781681">
      <w:pPr>
        <w:jc w:val="both"/>
        <w:rPr>
          <w:b/>
          <w:lang w:val="sr-Latn-RS"/>
        </w:rPr>
      </w:pPr>
      <w:r>
        <w:rPr>
          <w:b/>
          <w:lang w:val="sr-Latn-RS"/>
        </w:rPr>
        <w:t xml:space="preserve">VAŽNO: </w:t>
      </w:r>
      <w:r w:rsidRPr="00781681">
        <w:rPr>
          <w:b/>
          <w:lang w:val="sr-Latn-RS"/>
        </w:rPr>
        <w:t>Za kreiranje opisa,</w:t>
      </w:r>
      <w:r>
        <w:rPr>
          <w:b/>
          <w:lang w:val="sr-Latn-RS"/>
        </w:rPr>
        <w:t xml:space="preserve"> neophodno je ispratiti određena pravila. Naime, dozvoljeno Vam je da za jedno dostignuće navedete više uslova koji moraju biti ispunjeni da bi se ono dodelilo. </w:t>
      </w:r>
      <w:r w:rsidR="00A67BE5">
        <w:rPr>
          <w:b/>
          <w:lang w:val="sr-Latn-RS"/>
        </w:rPr>
        <w:t>Svaki uslov imaće za sebe vezanu određenu brojnu vrednost (o ovim brojnim vrednostima biće reči u narednim pasusima). Tekst opisa morate kreirati tako što ćete u opisu na mesta gde želite da stoji brojčana vrednost vezana za uslov napisati redni broj uslova između vitičastih zagrada. Na primer, ako želite da kreirate dostignuće gde je prvi uslov da je korisnik kreirao više od određenog broja zahteva, a drugi uslov je da je korisnik učestvovao u više od određenog broja uspešno okončanih zahteva, mogli biste kao opis da stavite:</w:t>
      </w:r>
    </w:p>
    <w:p w14:paraId="1EC976DD" w14:textId="77777777" w:rsidR="00A67BE5" w:rsidRDefault="00A67BE5" w:rsidP="00781681">
      <w:pPr>
        <w:jc w:val="both"/>
        <w:rPr>
          <w:b/>
          <w:lang w:val="sr-Latn-RS"/>
        </w:rPr>
      </w:pPr>
    </w:p>
    <w:p w14:paraId="31E1B203" w14:textId="77777777" w:rsidR="00A67BE5" w:rsidRDefault="00A67BE5" w:rsidP="00781681">
      <w:pPr>
        <w:jc w:val="both"/>
        <w:rPr>
          <w:b/>
          <w:lang w:val="sr-Latn-RS"/>
        </w:rPr>
      </w:pPr>
      <w:r>
        <w:rPr>
          <w:b/>
          <w:lang w:val="sr-Latn-RS"/>
        </w:rPr>
        <w:t>Kreirao više ov {1} zahteva i učestvovao u preko {2} uspešnih zahteva</w:t>
      </w:r>
    </w:p>
    <w:p w14:paraId="3A76D9A2" w14:textId="77777777" w:rsidR="00A67BE5" w:rsidRDefault="00A67BE5" w:rsidP="00781681">
      <w:pPr>
        <w:jc w:val="both"/>
        <w:rPr>
          <w:b/>
          <w:lang w:val="sr-Latn-RS"/>
        </w:rPr>
      </w:pPr>
    </w:p>
    <w:p w14:paraId="7C87ECB2" w14:textId="77777777" w:rsidR="00A67BE5" w:rsidRDefault="00A67BE5" w:rsidP="00781681">
      <w:pPr>
        <w:jc w:val="both"/>
        <w:rPr>
          <w:b/>
          <w:lang w:val="sr-Latn-RS"/>
        </w:rPr>
      </w:pPr>
      <w:r>
        <w:rPr>
          <w:b/>
          <w:lang w:val="sr-Latn-RS"/>
        </w:rPr>
        <w:t>U ovom primeru brojevi 1 i 2 su redni brojevi uslova i kada se dostignuće dodeli i prikaže korisniku, umesto {1} i {2} stajaće brojevi koje budete naveli u uslovima dostignuća.</w:t>
      </w:r>
    </w:p>
    <w:p w14:paraId="0590687F" w14:textId="77777777" w:rsidR="00A67BE5" w:rsidRDefault="00A67BE5" w:rsidP="00781681">
      <w:pPr>
        <w:jc w:val="both"/>
        <w:rPr>
          <w:b/>
          <w:lang w:val="sr-Latn-RS"/>
        </w:rPr>
      </w:pPr>
    </w:p>
    <w:p w14:paraId="10057F1F" w14:textId="77777777" w:rsidR="00A67BE5" w:rsidRDefault="008E4FB6" w:rsidP="00781681">
      <w:pPr>
        <w:jc w:val="both"/>
        <w:rPr>
          <w:lang w:val="sr-Latn-RS"/>
        </w:rPr>
      </w:pPr>
      <w:r>
        <w:rPr>
          <w:lang w:val="sr-Latn-RS"/>
        </w:rPr>
        <w:t xml:space="preserve">Kada unesete sve neophodne podatke, kliknite na </w:t>
      </w:r>
      <w:r>
        <w:rPr>
          <w:i/>
          <w:lang w:val="sr-Latn-RS"/>
        </w:rPr>
        <w:t>Dalje</w:t>
      </w:r>
      <w:r>
        <w:rPr>
          <w:lang w:val="sr-Latn-RS"/>
        </w:rPr>
        <w:t>, čime ćete preći u naredni korak kreiranja zahteva.</w:t>
      </w:r>
    </w:p>
    <w:p w14:paraId="3DEA7778" w14:textId="77777777" w:rsidR="008E4FB6" w:rsidRDefault="008E4FB6" w:rsidP="00781681">
      <w:pPr>
        <w:jc w:val="both"/>
        <w:rPr>
          <w:lang w:val="sr-Latn-RS"/>
        </w:rPr>
      </w:pPr>
    </w:p>
    <w:p w14:paraId="66F5FAB4" w14:textId="77777777" w:rsidR="008E4FB6" w:rsidRDefault="008E4FB6" w:rsidP="00781681">
      <w:pPr>
        <w:jc w:val="both"/>
        <w:rPr>
          <w:lang w:val="sr-Latn-RS"/>
        </w:rPr>
      </w:pPr>
      <w:r>
        <w:rPr>
          <w:lang w:val="sr-Latn-RS"/>
        </w:rPr>
        <w:t xml:space="preserve">U narednom koraku, biće Vam ponuđena lista iz koje sada možete odabrati uslove. Izaberite jedan od uslova (kasnije ćete moći da ih dodate i više). Kada ovo budete odradili, ponudiće Vam se onoliko numeričkih polja koliko ste naveli nivoa u prvom koraku. Za svaki nivo, potrebno je da navedete granicu koju će, za uslov koji ste izabrali, standardni korisnik morati da pređe kako bi mu dostignuće bilo dodljeno. Kada postavite ove vrednosti, klikom na </w:t>
      </w:r>
      <w:r>
        <w:rPr>
          <w:i/>
          <w:lang w:val="sr-Latn-RS"/>
        </w:rPr>
        <w:t>Dodaj uslov</w:t>
      </w:r>
      <w:r>
        <w:rPr>
          <w:lang w:val="sr-Latn-RS"/>
        </w:rPr>
        <w:t xml:space="preserve"> dodaćete uslov u dostignuće i prikazaće se tabela u kojoj ćete moći da vidite koja je vrednost uslova vezana za koji nivo. Nakon toga, možete dodati novi uslov, ili završiti kreiranje klikom na </w:t>
      </w:r>
      <w:r>
        <w:rPr>
          <w:i/>
          <w:lang w:val="sr-Latn-RS"/>
        </w:rPr>
        <w:t>Kreiraj dostignuće</w:t>
      </w:r>
      <w:r>
        <w:rPr>
          <w:lang w:val="sr-Latn-RS"/>
        </w:rPr>
        <w:t>. Ako navedete više uslova, korisnik će dostignuće određenog nivoa dobiti samo ako ispuni vrednost svakog uslova za taj nivo.</w:t>
      </w:r>
    </w:p>
    <w:p w14:paraId="059FA981" w14:textId="77777777" w:rsidR="008E4FB6" w:rsidRDefault="008E4FB6" w:rsidP="00781681">
      <w:pPr>
        <w:jc w:val="both"/>
        <w:rPr>
          <w:lang w:val="sr-Latn-RS"/>
        </w:rPr>
      </w:pPr>
    </w:p>
    <w:p w14:paraId="593672BC" w14:textId="60232C29" w:rsidR="008E4FB6" w:rsidRPr="00C3565A" w:rsidRDefault="0054490A" w:rsidP="008E4FB6">
      <w:pPr>
        <w:jc w:val="center"/>
        <w:rPr>
          <w:noProof/>
          <w:lang w:val="de-DE"/>
        </w:rPr>
      </w:pPr>
      <w:r>
        <w:rPr>
          <w:noProof/>
        </w:rPr>
        <w:drawing>
          <wp:inline distT="0" distB="0" distL="0" distR="0" wp14:anchorId="4497FE5B" wp14:editId="20B5ADBB">
            <wp:extent cx="2613660" cy="111252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rcRect l="17795" t="20393" r="49039" b="54529"/>
                    <a:stretch>
                      <a:fillRect/>
                    </a:stretch>
                  </pic:blipFill>
                  <pic:spPr>
                    <a:xfrm>
                      <a:off x="0" y="0"/>
                      <a:ext cx="2613660" cy="1112520"/>
                    </a:xfrm>
                    <a:prstGeom prst="rect">
                      <a:avLst/>
                    </a:prstGeom>
                  </pic:spPr>
                </pic:pic>
              </a:graphicData>
            </a:graphic>
          </wp:inline>
        </w:drawing>
      </w:r>
      <w:r w:rsidR="008E4FB6" w:rsidRPr="336F9A00">
        <w:rPr>
          <w:noProof/>
          <w:lang w:val="de-DE"/>
        </w:rPr>
        <w:t xml:space="preserve"> </w:t>
      </w:r>
      <w:r>
        <w:rPr>
          <w:noProof/>
        </w:rPr>
        <w:drawing>
          <wp:inline distT="0" distB="0" distL="0" distR="0" wp14:anchorId="1605BB55" wp14:editId="336FD6B4">
            <wp:extent cx="2461260" cy="147828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rcRect l="18425" t="38675" r="49039" b="26599"/>
                    <a:stretch>
                      <a:fillRect/>
                    </a:stretch>
                  </pic:blipFill>
                  <pic:spPr>
                    <a:xfrm>
                      <a:off x="0" y="0"/>
                      <a:ext cx="2461260" cy="1478280"/>
                    </a:xfrm>
                    <a:prstGeom prst="rect">
                      <a:avLst/>
                    </a:prstGeom>
                  </pic:spPr>
                </pic:pic>
              </a:graphicData>
            </a:graphic>
          </wp:inline>
        </w:drawing>
      </w:r>
    </w:p>
    <w:p w14:paraId="18DC6AF8" w14:textId="77777777" w:rsidR="008E4FB6" w:rsidRPr="00C3565A" w:rsidRDefault="008E4FB6" w:rsidP="008E4FB6">
      <w:pPr>
        <w:jc w:val="center"/>
        <w:rPr>
          <w:noProof/>
          <w:lang w:val="de-DE"/>
        </w:rPr>
      </w:pPr>
    </w:p>
    <w:p w14:paraId="5B00694F" w14:textId="77777777" w:rsidR="008E4FB6" w:rsidRDefault="008E4FB6" w:rsidP="008E4FB6">
      <w:pPr>
        <w:jc w:val="center"/>
        <w:rPr>
          <w:lang w:val="sr-Latn-RS"/>
        </w:rPr>
      </w:pPr>
      <w:r w:rsidRPr="00891594">
        <w:rPr>
          <w:lang w:val="sr-Latn-RS"/>
        </w:rPr>
        <w:t xml:space="preserve">Slika </w:t>
      </w:r>
      <w:r w:rsidR="00C3565A">
        <w:rPr>
          <w:lang w:val="sr-Latn-RS"/>
        </w:rPr>
        <w:t>65</w:t>
      </w:r>
      <w:r>
        <w:rPr>
          <w:lang w:val="sr-Latn-RS"/>
        </w:rPr>
        <w:t xml:space="preserve"> – Drugi deo kreiranja dostignuća; </w:t>
      </w:r>
    </w:p>
    <w:p w14:paraId="39D4E4E6" w14:textId="77777777" w:rsidR="008E4FB6" w:rsidRDefault="008E4FB6" w:rsidP="008E4FB6">
      <w:pPr>
        <w:jc w:val="center"/>
        <w:rPr>
          <w:lang w:val="sr-Latn-RS"/>
        </w:rPr>
      </w:pPr>
      <w:r>
        <w:rPr>
          <w:lang w:val="sr-Latn-RS"/>
        </w:rPr>
        <w:t>levo – izbor i podešavanje uslova po nivoima; desno – tabela uslova po nivoima</w:t>
      </w:r>
    </w:p>
    <w:p w14:paraId="375E264B" w14:textId="77777777" w:rsidR="00D90BC4" w:rsidRDefault="00D90BC4" w:rsidP="008E4FB6">
      <w:pPr>
        <w:jc w:val="center"/>
        <w:rPr>
          <w:lang w:val="sr-Latn-RS"/>
        </w:rPr>
      </w:pPr>
    </w:p>
    <w:p w14:paraId="31EFE3D0" w14:textId="77777777" w:rsidR="00C94B01" w:rsidRPr="00C94B01" w:rsidRDefault="00C3565A" w:rsidP="00C94B01">
      <w:pPr>
        <w:jc w:val="both"/>
        <w:rPr>
          <w:rFonts w:ascii="Arial" w:hAnsi="Arial" w:cs="Arial"/>
          <w:b/>
          <w:sz w:val="22"/>
          <w:szCs w:val="24"/>
          <w:lang w:val="sr-Latn-RS"/>
        </w:rPr>
      </w:pPr>
      <w:r>
        <w:rPr>
          <w:rFonts w:ascii="Arial" w:hAnsi="Arial" w:cs="Arial"/>
          <w:b/>
          <w:sz w:val="22"/>
          <w:szCs w:val="24"/>
          <w:lang w:val="sr-Latn-RS"/>
        </w:rPr>
        <w:br w:type="page"/>
      </w:r>
      <w:r w:rsidR="00BB1040">
        <w:rPr>
          <w:rFonts w:ascii="Arial" w:hAnsi="Arial" w:cs="Arial"/>
          <w:b/>
          <w:sz w:val="22"/>
          <w:szCs w:val="24"/>
          <w:lang w:val="sr-Latn-RS"/>
        </w:rPr>
        <w:t>6.5.2</w:t>
      </w:r>
      <w:r w:rsidR="00C94B01" w:rsidRPr="00891594">
        <w:rPr>
          <w:rFonts w:ascii="Arial" w:hAnsi="Arial" w:cs="Arial"/>
          <w:b/>
          <w:sz w:val="22"/>
          <w:szCs w:val="24"/>
          <w:lang w:val="sr-Latn-RS"/>
        </w:rPr>
        <w:t xml:space="preserve"> </w:t>
      </w:r>
      <w:r w:rsidR="00C94B01">
        <w:rPr>
          <w:rFonts w:ascii="Arial" w:hAnsi="Arial" w:cs="Arial"/>
          <w:b/>
          <w:sz w:val="22"/>
          <w:szCs w:val="24"/>
          <w:lang w:val="sr-Latn-RS"/>
        </w:rPr>
        <w:t>Prikaz postojećih dostignuća</w:t>
      </w:r>
    </w:p>
    <w:p w14:paraId="5B0370DC" w14:textId="77777777" w:rsidR="00C94B01" w:rsidRDefault="00C94B01" w:rsidP="008E4FB6">
      <w:pPr>
        <w:jc w:val="center"/>
        <w:rPr>
          <w:lang w:val="sr-Latn-RS"/>
        </w:rPr>
      </w:pPr>
    </w:p>
    <w:p w14:paraId="2E0DA102" w14:textId="77777777" w:rsidR="00D90BC4" w:rsidRDefault="00D90BC4" w:rsidP="00D90BC4">
      <w:pPr>
        <w:jc w:val="both"/>
        <w:rPr>
          <w:lang w:val="sr-Latn-RS"/>
        </w:rPr>
      </w:pPr>
      <w:r>
        <w:rPr>
          <w:lang w:val="sr-Latn-RS"/>
        </w:rPr>
        <w:t xml:space="preserve">Nakon klika na </w:t>
      </w:r>
      <w:r>
        <w:rPr>
          <w:i/>
          <w:lang w:val="sr-Latn-RS"/>
        </w:rPr>
        <w:t>Kreiraj dostignuće</w:t>
      </w:r>
      <w:r>
        <w:rPr>
          <w:lang w:val="sr-Latn-RS"/>
        </w:rPr>
        <w:t xml:space="preserve">, Vaše dostignuće će se naći u skupu postojećih. Za već postojeća dostignuća, inicijalni možete videti naziv, broj nivoa, opis i ikonicu. Klikom na tri tačke u gornjem desnom uglu dostignuća otvoriće se detaljniji prikaz, sa tabelom uslova po nivoima. Klikom na </w:t>
      </w:r>
      <w:r>
        <w:rPr>
          <w:i/>
          <w:lang w:val="sr-Latn-RS"/>
        </w:rPr>
        <w:t>iks</w:t>
      </w:r>
      <w:r>
        <w:rPr>
          <w:lang w:val="sr-Latn-RS"/>
        </w:rPr>
        <w:t xml:space="preserve"> u gornjem desnom uglu otvorenog dostignuća, možete zatvoriti detaljniji prikaz.</w:t>
      </w:r>
    </w:p>
    <w:p w14:paraId="5BE69195" w14:textId="77777777" w:rsidR="00D90BC4" w:rsidRDefault="00D90BC4" w:rsidP="00D90BC4">
      <w:pPr>
        <w:jc w:val="both"/>
        <w:rPr>
          <w:lang w:val="sr-Latn-RS"/>
        </w:rPr>
      </w:pPr>
    </w:p>
    <w:p w14:paraId="376BE263" w14:textId="65AD305D" w:rsidR="00D90BC4" w:rsidRPr="00C85A33" w:rsidRDefault="0054490A" w:rsidP="00C94B01">
      <w:pPr>
        <w:jc w:val="center"/>
        <w:rPr>
          <w:noProof/>
          <w:lang w:val="de-DE"/>
        </w:rPr>
      </w:pPr>
      <w:r>
        <w:rPr>
          <w:noProof/>
        </w:rPr>
        <w:drawing>
          <wp:inline distT="0" distB="0" distL="0" distR="0" wp14:anchorId="74F07049" wp14:editId="1E674CF3">
            <wp:extent cx="2522220" cy="1226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0">
                      <a:extLst>
                        <a:ext uri="{28A0092B-C50C-407E-A947-70E740481C1C}">
                          <a14:useLocalDpi xmlns:a14="http://schemas.microsoft.com/office/drawing/2010/main" val="0"/>
                        </a:ext>
                      </a:extLst>
                    </a:blip>
                    <a:srcRect l="2600" r="2640"/>
                    <a:stretch>
                      <a:fillRect/>
                    </a:stretch>
                  </pic:blipFill>
                  <pic:spPr>
                    <a:xfrm>
                      <a:off x="0" y="0"/>
                      <a:ext cx="2522220" cy="1226820"/>
                    </a:xfrm>
                    <a:prstGeom prst="rect">
                      <a:avLst/>
                    </a:prstGeom>
                  </pic:spPr>
                </pic:pic>
              </a:graphicData>
            </a:graphic>
          </wp:inline>
        </w:drawing>
      </w:r>
      <w:r w:rsidR="00C94B01" w:rsidRPr="336F9A00">
        <w:rPr>
          <w:lang w:val="sr-Latn-RS"/>
        </w:rPr>
        <w:t xml:space="preserve">       </w:t>
      </w:r>
      <w:r>
        <w:rPr>
          <w:noProof/>
        </w:rPr>
        <w:drawing>
          <wp:inline distT="0" distB="0" distL="0" distR="0" wp14:anchorId="47109A81" wp14:editId="057E7748">
            <wp:extent cx="3162300" cy="118872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cstate="print">
                      <a:extLst>
                        <a:ext uri="{28A0092B-C50C-407E-A947-70E740481C1C}">
                          <a14:useLocalDpi xmlns:a14="http://schemas.microsoft.com/office/drawing/2010/main" val="0"/>
                        </a:ext>
                      </a:extLst>
                    </a:blip>
                    <a:srcRect l="6122" t="28468" r="36880" b="33701"/>
                    <a:stretch>
                      <a:fillRect/>
                    </a:stretch>
                  </pic:blipFill>
                  <pic:spPr>
                    <a:xfrm>
                      <a:off x="0" y="0"/>
                      <a:ext cx="3162300" cy="1188720"/>
                    </a:xfrm>
                    <a:prstGeom prst="rect">
                      <a:avLst/>
                    </a:prstGeom>
                  </pic:spPr>
                </pic:pic>
              </a:graphicData>
            </a:graphic>
          </wp:inline>
        </w:drawing>
      </w:r>
    </w:p>
    <w:p w14:paraId="40D8C0F6" w14:textId="77777777" w:rsidR="00C94B01" w:rsidRPr="00C85A33" w:rsidRDefault="00C94B01" w:rsidP="00C94B01">
      <w:pPr>
        <w:jc w:val="center"/>
        <w:rPr>
          <w:noProof/>
          <w:lang w:val="de-DE"/>
        </w:rPr>
      </w:pPr>
    </w:p>
    <w:p w14:paraId="566F84C4" w14:textId="77777777" w:rsidR="00C94B01" w:rsidRDefault="00C94B01" w:rsidP="00C94B01">
      <w:pPr>
        <w:jc w:val="center"/>
        <w:rPr>
          <w:lang w:val="sr-Latn-RS"/>
        </w:rPr>
      </w:pPr>
      <w:r w:rsidRPr="00891594">
        <w:rPr>
          <w:lang w:val="sr-Latn-RS"/>
        </w:rPr>
        <w:t xml:space="preserve">Slika </w:t>
      </w:r>
      <w:r w:rsidR="00C85A33">
        <w:rPr>
          <w:lang w:val="sr-Latn-RS"/>
        </w:rPr>
        <w:t>66</w:t>
      </w:r>
      <w:r>
        <w:rPr>
          <w:lang w:val="sr-Latn-RS"/>
        </w:rPr>
        <w:t xml:space="preserve"> – levo: prikaz kreiranih dostignuća; </w:t>
      </w:r>
    </w:p>
    <w:p w14:paraId="0F454685" w14:textId="77777777" w:rsidR="00593DAA" w:rsidRDefault="00C94B01" w:rsidP="00F14585">
      <w:pPr>
        <w:jc w:val="center"/>
        <w:rPr>
          <w:lang w:val="sr-Latn-RS"/>
        </w:rPr>
      </w:pPr>
      <w:r>
        <w:rPr>
          <w:lang w:val="sr-Latn-RS"/>
        </w:rPr>
        <w:t>desno: detalji o kreiranom dostignuću</w:t>
      </w:r>
    </w:p>
    <w:p w14:paraId="6FAF24B2" w14:textId="77777777" w:rsidR="00593DAA" w:rsidRDefault="00593DAA" w:rsidP="00C94B01">
      <w:pPr>
        <w:jc w:val="both"/>
        <w:rPr>
          <w:lang w:val="sr-Latn-RS"/>
        </w:rPr>
      </w:pPr>
    </w:p>
    <w:p w14:paraId="2D1FAC56" w14:textId="77777777" w:rsidR="00C94B01" w:rsidRDefault="00BB1040" w:rsidP="00C94B01">
      <w:pPr>
        <w:rPr>
          <w:rFonts w:ascii="Arial" w:hAnsi="Arial" w:cs="Arial"/>
          <w:b/>
          <w:sz w:val="24"/>
          <w:szCs w:val="24"/>
          <w:lang w:val="sr-Latn-RS"/>
        </w:rPr>
      </w:pPr>
      <w:r>
        <w:rPr>
          <w:rFonts w:ascii="Arial" w:hAnsi="Arial" w:cs="Arial"/>
          <w:b/>
          <w:sz w:val="24"/>
          <w:szCs w:val="24"/>
          <w:lang w:val="sr-Latn-RS"/>
        </w:rPr>
        <w:t>6.6</w:t>
      </w:r>
      <w:r w:rsidR="00C94B01" w:rsidRPr="00891594">
        <w:rPr>
          <w:rFonts w:ascii="Arial" w:hAnsi="Arial" w:cs="Arial"/>
          <w:b/>
          <w:sz w:val="24"/>
          <w:szCs w:val="24"/>
          <w:lang w:val="sr-Latn-RS"/>
        </w:rPr>
        <w:t xml:space="preserve"> </w:t>
      </w:r>
      <w:r w:rsidR="00C94B01">
        <w:rPr>
          <w:rFonts w:ascii="Arial" w:hAnsi="Arial" w:cs="Arial"/>
          <w:b/>
          <w:sz w:val="24"/>
          <w:szCs w:val="24"/>
          <w:lang w:val="sr-Latn-RS"/>
        </w:rPr>
        <w:t>Pregled profila</w:t>
      </w:r>
      <w:r w:rsidR="00593DAA">
        <w:rPr>
          <w:rFonts w:ascii="Arial" w:hAnsi="Arial" w:cs="Arial"/>
          <w:b/>
          <w:sz w:val="24"/>
          <w:szCs w:val="24"/>
          <w:lang w:val="sr-Latn-RS"/>
        </w:rPr>
        <w:t xml:space="preserve"> standardnog</w:t>
      </w:r>
      <w:r w:rsidR="00C94B01">
        <w:rPr>
          <w:rFonts w:ascii="Arial" w:hAnsi="Arial" w:cs="Arial"/>
          <w:b/>
          <w:sz w:val="24"/>
          <w:szCs w:val="24"/>
          <w:lang w:val="sr-Latn-RS"/>
        </w:rPr>
        <w:t xml:space="preserve"> korisnika </w:t>
      </w:r>
      <w:r w:rsidR="00593DAA">
        <w:rPr>
          <w:rFonts w:ascii="Arial" w:hAnsi="Arial" w:cs="Arial"/>
          <w:b/>
          <w:sz w:val="24"/>
          <w:szCs w:val="24"/>
          <w:lang w:val="sr-Latn-RS"/>
        </w:rPr>
        <w:t>od strane</w:t>
      </w:r>
      <w:r w:rsidR="00C94B01">
        <w:rPr>
          <w:rFonts w:ascii="Arial" w:hAnsi="Arial" w:cs="Arial"/>
          <w:b/>
          <w:sz w:val="24"/>
          <w:szCs w:val="24"/>
          <w:lang w:val="sr-Latn-RS"/>
        </w:rPr>
        <w:t xml:space="preserve"> administratora</w:t>
      </w:r>
    </w:p>
    <w:p w14:paraId="332339D5" w14:textId="77777777" w:rsidR="00C94B01" w:rsidRDefault="00C94B01" w:rsidP="00C94B01">
      <w:pPr>
        <w:rPr>
          <w:rFonts w:ascii="Arial" w:hAnsi="Arial" w:cs="Arial"/>
          <w:b/>
          <w:sz w:val="24"/>
          <w:szCs w:val="24"/>
          <w:lang w:val="sr-Latn-RS"/>
        </w:rPr>
      </w:pPr>
    </w:p>
    <w:p w14:paraId="696E6B01" w14:textId="77777777" w:rsidR="00C94B01" w:rsidRDefault="00C94B01" w:rsidP="00C94B01">
      <w:pPr>
        <w:jc w:val="both"/>
        <w:rPr>
          <w:lang w:val="sr-Latn-RS"/>
        </w:rPr>
      </w:pPr>
      <w:r>
        <w:rPr>
          <w:lang w:val="sr-Latn-RS"/>
        </w:rPr>
        <w:t xml:space="preserve">Kao administrator, pregledu profila standardnog korisnika možete pristupiti preko prijave (više o prijavama u poglavlju 6.2 – </w:t>
      </w:r>
      <w:r>
        <w:rPr>
          <w:i/>
          <w:lang w:val="sr-Latn-RS"/>
        </w:rPr>
        <w:t>Upravljanje prijavama</w:t>
      </w:r>
      <w:r>
        <w:rPr>
          <w:lang w:val="sr-Latn-RS"/>
        </w:rPr>
        <w:t xml:space="preserve">) klikom na podatke prijavljenog korisnika ili onoga ko je prijavu poslao. Takođe, na profil korisnika možete preći preko stranice za pregled nekategorizovanih zahteva, takođe klikom na podatke jednog od učesnika zahteva. Tada će Vam se otvoriti stranica </w:t>
      </w:r>
      <w:r w:rsidR="00593DAA">
        <w:rPr>
          <w:lang w:val="sr-Latn-RS"/>
        </w:rPr>
        <w:t>sa prikazom podataka korisnika. Ova stranica je vrlo slična prikazu profila za standardnog korisnika. Razlikuju se samo po tome što na pregledu profila od strane administratora</w:t>
      </w:r>
      <w:r>
        <w:rPr>
          <w:lang w:val="sr-Latn-RS"/>
        </w:rPr>
        <w:t xml:space="preserve"> </w:t>
      </w:r>
      <w:r w:rsidR="00593DAA">
        <w:rPr>
          <w:lang w:val="sr-Latn-RS"/>
        </w:rPr>
        <w:t xml:space="preserve">nema opcija za ocenjivanje i prijavljivanje korisnika, niti opcije za dodavanje korisnika u listu povlašćenih. Za administratora, na ovoj stranici se nalaze lični podaci korisnika uključujući i prosečnu ocenu, kao i link ka ocenama i dostignućima korisnika (više o tome u poglavljima  5.2.1 – </w:t>
      </w:r>
      <w:r w:rsidR="00593DAA">
        <w:rPr>
          <w:i/>
          <w:lang w:val="sr-Latn-RS"/>
        </w:rPr>
        <w:t>Ocene</w:t>
      </w:r>
      <w:r w:rsidR="00593DAA">
        <w:rPr>
          <w:lang w:val="sr-Latn-RS"/>
        </w:rPr>
        <w:t xml:space="preserve"> i 5.2.2 – </w:t>
      </w:r>
      <w:r w:rsidR="00593DAA">
        <w:rPr>
          <w:i/>
          <w:lang w:val="sr-Latn-RS"/>
        </w:rPr>
        <w:t>Dostignuća</w:t>
      </w:r>
      <w:r w:rsidR="00593DAA">
        <w:rPr>
          <w:lang w:val="sr-Latn-RS"/>
        </w:rPr>
        <w:t xml:space="preserve">) i link ka listi ponuđenih usluga (više o tome u poglavlju 5.3.2.1 – </w:t>
      </w:r>
      <w:r w:rsidR="00593DAA">
        <w:rPr>
          <w:i/>
          <w:lang w:val="sr-Latn-RS"/>
        </w:rPr>
        <w:t>Ponuđene usluge – cenovnik)</w:t>
      </w:r>
      <w:r w:rsidR="00593DAA">
        <w:rPr>
          <w:lang w:val="sr-Latn-RS"/>
        </w:rPr>
        <w:t>.</w:t>
      </w:r>
    </w:p>
    <w:p w14:paraId="4C0C0245" w14:textId="77777777" w:rsidR="00F256F7" w:rsidRDefault="00F256F7" w:rsidP="00C94B01">
      <w:pPr>
        <w:jc w:val="both"/>
        <w:rPr>
          <w:lang w:val="sr-Latn-RS"/>
        </w:rPr>
      </w:pPr>
    </w:p>
    <w:p w14:paraId="03BFE30B" w14:textId="77777777" w:rsidR="00593DAA" w:rsidRDefault="00593DAA" w:rsidP="00C94B01">
      <w:pPr>
        <w:jc w:val="both"/>
        <w:rPr>
          <w:lang w:val="sr-Latn-RS"/>
        </w:rPr>
      </w:pPr>
    </w:p>
    <w:p w14:paraId="7375C588" w14:textId="69362310" w:rsidR="00593DAA" w:rsidRDefault="0054490A" w:rsidP="00593DAA">
      <w:pPr>
        <w:jc w:val="center"/>
        <w:rPr>
          <w:noProof/>
        </w:rPr>
      </w:pPr>
      <w:r>
        <w:rPr>
          <w:noProof/>
        </w:rPr>
        <w:drawing>
          <wp:inline distT="0" distB="0" distL="0" distR="0" wp14:anchorId="6304159C" wp14:editId="4208D45A">
            <wp:extent cx="4853942" cy="210312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rcRect l="8652" t="19864" r="9700" b="17221"/>
                    <a:stretch>
                      <a:fillRect/>
                    </a:stretch>
                  </pic:blipFill>
                  <pic:spPr>
                    <a:xfrm>
                      <a:off x="0" y="0"/>
                      <a:ext cx="4853942" cy="2103120"/>
                    </a:xfrm>
                    <a:prstGeom prst="rect">
                      <a:avLst/>
                    </a:prstGeom>
                  </pic:spPr>
                </pic:pic>
              </a:graphicData>
            </a:graphic>
          </wp:inline>
        </w:drawing>
      </w:r>
    </w:p>
    <w:p w14:paraId="0827D684" w14:textId="77777777" w:rsidR="00593DAA" w:rsidRDefault="00593DAA" w:rsidP="00593DAA">
      <w:pPr>
        <w:jc w:val="center"/>
        <w:rPr>
          <w:noProof/>
        </w:rPr>
      </w:pPr>
    </w:p>
    <w:p w14:paraId="7B5D2CD6" w14:textId="77777777" w:rsidR="00593DAA" w:rsidRDefault="00593DAA" w:rsidP="00593DAA">
      <w:pPr>
        <w:jc w:val="center"/>
        <w:rPr>
          <w:lang w:val="sr-Latn-RS"/>
        </w:rPr>
      </w:pPr>
      <w:r w:rsidRPr="00891594">
        <w:rPr>
          <w:lang w:val="sr-Latn-RS"/>
        </w:rPr>
        <w:t xml:space="preserve">Slika </w:t>
      </w:r>
      <w:r w:rsidR="00F14585">
        <w:rPr>
          <w:lang w:val="sr-Latn-RS"/>
        </w:rPr>
        <w:t>67</w:t>
      </w:r>
      <w:r>
        <w:rPr>
          <w:lang w:val="sr-Latn-RS"/>
        </w:rPr>
        <w:t xml:space="preserve"> – Pregled profila od strane administratora</w:t>
      </w:r>
    </w:p>
    <w:p w14:paraId="408E185C" w14:textId="77777777" w:rsidR="00593DAA" w:rsidRDefault="00593DAA" w:rsidP="00593DAA">
      <w:pPr>
        <w:jc w:val="center"/>
        <w:rPr>
          <w:lang w:val="sr-Latn-RS"/>
        </w:rPr>
      </w:pPr>
    </w:p>
    <w:p w14:paraId="26495CC3" w14:textId="77777777" w:rsidR="00593DAA" w:rsidRDefault="00593DAA" w:rsidP="00593DAA">
      <w:pPr>
        <w:jc w:val="both"/>
        <w:rPr>
          <w:lang w:val="sr-Latn-RS"/>
        </w:rPr>
      </w:pPr>
      <w:r>
        <w:rPr>
          <w:lang w:val="sr-Latn-RS"/>
        </w:rPr>
        <w:t xml:space="preserve"> </w:t>
      </w:r>
    </w:p>
    <w:p w14:paraId="6778686C" w14:textId="77777777" w:rsidR="00593DAA" w:rsidRDefault="00593DAA" w:rsidP="00593DAA">
      <w:pPr>
        <w:jc w:val="center"/>
        <w:rPr>
          <w:noProof/>
        </w:rPr>
      </w:pPr>
    </w:p>
    <w:p w14:paraId="114AF14C" w14:textId="77777777" w:rsidR="00593DAA" w:rsidRDefault="00F14585" w:rsidP="00593DAA">
      <w:pPr>
        <w:rPr>
          <w:rFonts w:ascii="Arial" w:hAnsi="Arial" w:cs="Arial"/>
          <w:b/>
          <w:sz w:val="24"/>
          <w:szCs w:val="24"/>
          <w:lang w:val="sr-Latn-RS"/>
        </w:rPr>
      </w:pPr>
      <w:r>
        <w:rPr>
          <w:rFonts w:ascii="Arial" w:hAnsi="Arial" w:cs="Arial"/>
          <w:b/>
          <w:sz w:val="24"/>
          <w:szCs w:val="24"/>
          <w:lang w:val="sr-Latn-RS"/>
        </w:rPr>
        <w:br w:type="page"/>
      </w:r>
      <w:r w:rsidR="00BB1040">
        <w:rPr>
          <w:rFonts w:ascii="Arial" w:hAnsi="Arial" w:cs="Arial"/>
          <w:b/>
          <w:sz w:val="24"/>
          <w:szCs w:val="24"/>
          <w:lang w:val="sr-Latn-RS"/>
        </w:rPr>
        <w:t>6.7</w:t>
      </w:r>
      <w:r w:rsidR="00593DAA" w:rsidRPr="00891594">
        <w:rPr>
          <w:rFonts w:ascii="Arial" w:hAnsi="Arial" w:cs="Arial"/>
          <w:b/>
          <w:sz w:val="24"/>
          <w:szCs w:val="24"/>
          <w:lang w:val="sr-Latn-RS"/>
        </w:rPr>
        <w:t xml:space="preserve"> </w:t>
      </w:r>
      <w:r w:rsidR="00593DAA">
        <w:rPr>
          <w:rFonts w:ascii="Arial" w:hAnsi="Arial" w:cs="Arial"/>
          <w:b/>
          <w:sz w:val="24"/>
          <w:szCs w:val="24"/>
          <w:lang w:val="sr-Latn-RS"/>
        </w:rPr>
        <w:t>Pregled zahteva od strane administratora</w:t>
      </w:r>
    </w:p>
    <w:p w14:paraId="03179FF8" w14:textId="77777777" w:rsidR="00593DAA" w:rsidRDefault="00593DAA" w:rsidP="00593DAA">
      <w:pPr>
        <w:rPr>
          <w:rFonts w:ascii="Arial" w:hAnsi="Arial" w:cs="Arial"/>
          <w:b/>
          <w:sz w:val="24"/>
          <w:szCs w:val="24"/>
          <w:lang w:val="sr-Latn-RS"/>
        </w:rPr>
      </w:pPr>
    </w:p>
    <w:p w14:paraId="3C6098C7" w14:textId="77777777" w:rsidR="00AD5781" w:rsidRDefault="00593DAA" w:rsidP="00773C00">
      <w:pPr>
        <w:jc w:val="both"/>
        <w:rPr>
          <w:lang w:val="sr-Latn-RS"/>
        </w:rPr>
      </w:pPr>
      <w:r>
        <w:rPr>
          <w:lang w:val="sr-Latn-RS"/>
        </w:rPr>
        <w:t xml:space="preserve">Kao administrator, pregledu zahteva možete pristupiti na dva načina. Prvi je preko nekategorizovanih zadataka, kada Vam se nudi i mogućnost promene </w:t>
      </w:r>
      <w:r w:rsidR="00FA1811">
        <w:rPr>
          <w:lang w:val="sr-Latn-RS"/>
        </w:rPr>
        <w:t>tipa usluge nekategorizovanim zadacima</w:t>
      </w:r>
      <w:r>
        <w:rPr>
          <w:lang w:val="sr-Latn-RS"/>
        </w:rPr>
        <w:t xml:space="preserve"> (opisano u poglavlju 6.4 – </w:t>
      </w:r>
      <w:r>
        <w:rPr>
          <w:i/>
          <w:lang w:val="sr-Latn-RS"/>
        </w:rPr>
        <w:t>Nekategorizovani zadaci</w:t>
      </w:r>
      <w:r>
        <w:rPr>
          <w:lang w:val="sr-Latn-RS"/>
        </w:rPr>
        <w:t>).</w:t>
      </w:r>
      <w:r w:rsidR="00FA1811">
        <w:rPr>
          <w:lang w:val="sr-Latn-RS"/>
        </w:rPr>
        <w:t xml:space="preserve"> Drugi način je pregled preko prijave, klikom na naziv zahteva. Tada će Vam zahtev biti prikazan na isti način kao i u detaljnom pregledu zahteva preko nekategorizovanih zadataka, ali ako ovako pristupite zahtevu, nećete imati mogućnost prepravljanja zadataka, makar oni bili i nekategorizovani.</w:t>
      </w:r>
    </w:p>
    <w:p w14:paraId="60D1E029" w14:textId="77777777" w:rsidR="006F5544" w:rsidRDefault="006F5544" w:rsidP="00773C00">
      <w:pPr>
        <w:jc w:val="both"/>
        <w:rPr>
          <w:lang w:val="sr-Latn-RS"/>
        </w:rPr>
      </w:pPr>
    </w:p>
    <w:p w14:paraId="6E917BE1" w14:textId="0DEE44F5" w:rsidR="006F5544" w:rsidRDefault="0054490A" w:rsidP="00773C00">
      <w:pPr>
        <w:jc w:val="both"/>
        <w:rPr>
          <w:lang w:val="sr-Latn-RS"/>
        </w:rPr>
      </w:pPr>
      <w:r>
        <w:rPr>
          <w:noProof/>
        </w:rPr>
        <w:drawing>
          <wp:inline distT="0" distB="0" distL="0" distR="0" wp14:anchorId="2EBDFE34" wp14:editId="47602C8B">
            <wp:extent cx="5935978" cy="47929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35978" cy="4792978"/>
                    </a:xfrm>
                    <a:prstGeom prst="rect">
                      <a:avLst/>
                    </a:prstGeom>
                  </pic:spPr>
                </pic:pic>
              </a:graphicData>
            </a:graphic>
          </wp:inline>
        </w:drawing>
      </w:r>
    </w:p>
    <w:p w14:paraId="5E4A51A9" w14:textId="77777777" w:rsidR="006F5544" w:rsidRDefault="006F5544" w:rsidP="00773C00">
      <w:pPr>
        <w:jc w:val="both"/>
        <w:rPr>
          <w:lang w:val="sr-Latn-RS"/>
        </w:rPr>
      </w:pPr>
    </w:p>
    <w:p w14:paraId="642BA206" w14:textId="77777777" w:rsidR="006F5544" w:rsidRPr="006F5544" w:rsidRDefault="006F5544" w:rsidP="006F5544">
      <w:pPr>
        <w:jc w:val="center"/>
        <w:rPr>
          <w:lang w:val="sr-Latn-RS"/>
        </w:rPr>
      </w:pPr>
      <w:r w:rsidRPr="00891594">
        <w:rPr>
          <w:lang w:val="sr-Latn-RS"/>
        </w:rPr>
        <w:t xml:space="preserve">Slika </w:t>
      </w:r>
      <w:r>
        <w:rPr>
          <w:lang w:val="sr-Latn-RS"/>
        </w:rPr>
        <w:t>67 – Pregled zahteva od strane administratora</w:t>
      </w:r>
    </w:p>
    <w:sectPr w:rsidR="006F5544" w:rsidRPr="006F5544">
      <w:headerReference w:type="default" r:id="rId64"/>
      <w:footerReference w:type="default" r:id="rId65"/>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268157" w14:textId="77777777" w:rsidR="002E3B7C" w:rsidRDefault="002E3B7C">
      <w:r>
        <w:separator/>
      </w:r>
    </w:p>
  </w:endnote>
  <w:endnote w:type="continuationSeparator" w:id="0">
    <w:p w14:paraId="6C9EEA64" w14:textId="77777777" w:rsidR="002E3B7C" w:rsidRDefault="002E3B7C">
      <w:r>
        <w:continuationSeparator/>
      </w:r>
    </w:p>
  </w:endnote>
  <w:endnote w:type="continuationNotice" w:id="1">
    <w:p w14:paraId="494A9D8D" w14:textId="77777777" w:rsidR="002E3B7C" w:rsidRDefault="002E3B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921369E" w14:paraId="048ADEFE" w14:textId="77777777" w:rsidTr="0921369E">
      <w:tc>
        <w:tcPr>
          <w:tcW w:w="3120" w:type="dxa"/>
        </w:tcPr>
        <w:p w14:paraId="13463652" w14:textId="167BBC04" w:rsidR="0921369E" w:rsidRDefault="0921369E" w:rsidP="0921369E">
          <w:pPr>
            <w:pStyle w:val="Header"/>
            <w:ind w:left="-115"/>
          </w:pPr>
        </w:p>
      </w:tc>
      <w:tc>
        <w:tcPr>
          <w:tcW w:w="3120" w:type="dxa"/>
        </w:tcPr>
        <w:p w14:paraId="5DAF43F2" w14:textId="40CF3D5F" w:rsidR="0921369E" w:rsidRDefault="0921369E" w:rsidP="0921369E">
          <w:pPr>
            <w:pStyle w:val="Header"/>
            <w:jc w:val="center"/>
          </w:pPr>
        </w:p>
      </w:tc>
      <w:tc>
        <w:tcPr>
          <w:tcW w:w="3120" w:type="dxa"/>
        </w:tcPr>
        <w:p w14:paraId="36908586" w14:textId="312D2566" w:rsidR="0921369E" w:rsidRDefault="0921369E" w:rsidP="0921369E">
          <w:pPr>
            <w:pStyle w:val="Header"/>
            <w:ind w:right="-115"/>
            <w:jc w:val="right"/>
          </w:pPr>
        </w:p>
      </w:tc>
    </w:tr>
  </w:tbl>
  <w:p w14:paraId="414B1F34" w14:textId="507497F1" w:rsidR="0921369E" w:rsidRDefault="0921369E" w:rsidP="092136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14:paraId="52DDDC26" w14:textId="77777777" w:rsidTr="0921369E">
      <w:tc>
        <w:tcPr>
          <w:tcW w:w="3162" w:type="dxa"/>
          <w:tcBorders>
            <w:top w:val="nil"/>
            <w:left w:val="nil"/>
            <w:bottom w:val="nil"/>
            <w:right w:val="nil"/>
          </w:tcBorders>
        </w:tcPr>
        <w:p w14:paraId="3C601633" w14:textId="77777777" w:rsidR="008B62B5" w:rsidRDefault="008B62B5">
          <w:pPr>
            <w:ind w:right="360"/>
          </w:pPr>
        </w:p>
      </w:tc>
      <w:tc>
        <w:tcPr>
          <w:tcW w:w="3162" w:type="dxa"/>
          <w:tcBorders>
            <w:top w:val="nil"/>
            <w:left w:val="nil"/>
            <w:bottom w:val="nil"/>
            <w:right w:val="nil"/>
          </w:tcBorders>
        </w:tcPr>
        <w:p w14:paraId="4D408236" w14:textId="799478B1" w:rsidR="008B62B5" w:rsidRDefault="0921369E" w:rsidP="00515EF3">
          <w:pPr>
            <w:jc w:val="center"/>
          </w:pPr>
          <w:r w:rsidRPr="0921369E">
            <w:rPr>
              <w:rFonts w:ascii="Symbol" w:eastAsia="Symbol" w:hAnsi="Symbol" w:cs="Symbol"/>
              <w:lang w:val="sr-Latn-CS"/>
            </w:rPr>
            <w:t>Ó</w:t>
          </w:r>
          <w:r w:rsidRPr="0921369E">
            <w:rPr>
              <w:lang w:val="sr-Latn-CS"/>
            </w:rPr>
            <w:t>Parovi, 2021</w:t>
          </w:r>
        </w:p>
      </w:tc>
      <w:tc>
        <w:tcPr>
          <w:tcW w:w="3162" w:type="dxa"/>
          <w:tcBorders>
            <w:top w:val="nil"/>
            <w:left w:val="nil"/>
            <w:bottom w:val="nil"/>
            <w:right w:val="nil"/>
          </w:tcBorders>
        </w:tcPr>
        <w:p w14:paraId="3ED029BC" w14:textId="77777777"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EE03F9">
            <w:rPr>
              <w:rStyle w:val="PageNumber"/>
              <w:noProof/>
            </w:rPr>
            <w:t>41</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EE03F9">
            <w:rPr>
              <w:rStyle w:val="PageNumber"/>
              <w:noProof/>
            </w:rPr>
            <w:t>44</w:t>
          </w:r>
          <w:r>
            <w:rPr>
              <w:rStyle w:val="PageNumber"/>
            </w:rPr>
            <w:fldChar w:fldCharType="end"/>
          </w:r>
        </w:p>
      </w:tc>
    </w:tr>
  </w:tbl>
  <w:p w14:paraId="24538941" w14:textId="77777777"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4D98B" w14:textId="77777777" w:rsidR="002E3B7C" w:rsidRDefault="002E3B7C">
      <w:r>
        <w:separator/>
      </w:r>
    </w:p>
  </w:footnote>
  <w:footnote w:type="continuationSeparator" w:id="0">
    <w:p w14:paraId="33010370" w14:textId="77777777" w:rsidR="002E3B7C" w:rsidRDefault="002E3B7C">
      <w:r>
        <w:continuationSeparator/>
      </w:r>
    </w:p>
  </w:footnote>
  <w:footnote w:type="continuationNotice" w:id="1">
    <w:p w14:paraId="5F4D0BBE" w14:textId="77777777" w:rsidR="002E3B7C" w:rsidRDefault="002E3B7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FA86D" w14:textId="77777777" w:rsidR="008B62B5" w:rsidRDefault="008B62B5">
    <w:pPr>
      <w:rPr>
        <w:sz w:val="24"/>
        <w:szCs w:val="24"/>
      </w:rPr>
    </w:pPr>
  </w:p>
  <w:p w14:paraId="0D2D20A9" w14:textId="77777777" w:rsidR="008B62B5" w:rsidRDefault="008B62B5">
    <w:pPr>
      <w:pBdr>
        <w:top w:val="single" w:sz="6" w:space="1" w:color="auto"/>
      </w:pBdr>
      <w:rPr>
        <w:sz w:val="24"/>
        <w:szCs w:val="24"/>
      </w:rPr>
    </w:pPr>
  </w:p>
  <w:p w14:paraId="174ABCAD" w14:textId="77777777" w:rsidR="008B62B5" w:rsidRDefault="00515EF3">
    <w:pPr>
      <w:pBdr>
        <w:bottom w:val="single" w:sz="6" w:space="1" w:color="auto"/>
      </w:pBdr>
      <w:jc w:val="right"/>
      <w:rPr>
        <w:rFonts w:ascii="Arial" w:hAnsi="Arial"/>
        <w:b/>
        <w:bCs/>
        <w:sz w:val="36"/>
        <w:szCs w:val="36"/>
      </w:rPr>
    </w:pPr>
    <w:r>
      <w:rPr>
        <w:rFonts w:ascii="Arial" w:hAnsi="Arial"/>
        <w:b/>
        <w:bCs/>
        <w:sz w:val="36"/>
        <w:szCs w:val="36"/>
      </w:rPr>
      <w:t>Runners</w:t>
    </w:r>
  </w:p>
  <w:p w14:paraId="2935050D" w14:textId="77777777" w:rsidR="008B62B5" w:rsidRDefault="008B62B5">
    <w:pPr>
      <w:pBdr>
        <w:bottom w:val="single" w:sz="6" w:space="1" w:color="auto"/>
      </w:pBdr>
      <w:jc w:val="right"/>
      <w:rPr>
        <w:sz w:val="24"/>
        <w:szCs w:val="24"/>
      </w:rPr>
    </w:pPr>
  </w:p>
  <w:p w14:paraId="720F9325" w14:textId="77777777"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14:paraId="566A5ADC" w14:textId="77777777" w:rsidTr="0921369E">
      <w:tc>
        <w:tcPr>
          <w:tcW w:w="6379" w:type="dxa"/>
        </w:tcPr>
        <w:p w14:paraId="699F1435" w14:textId="5E97CF47" w:rsidR="008B62B5" w:rsidRPr="00130CAF" w:rsidRDefault="0921369E" w:rsidP="0921369E">
          <w:pPr>
            <w:rPr>
              <w:b/>
              <w:bCs/>
            </w:rPr>
          </w:pPr>
          <w:r w:rsidRPr="0921369E">
            <w:rPr>
              <w:b/>
              <w:bCs/>
            </w:rPr>
            <w:t>Zadruga</w:t>
          </w:r>
        </w:p>
      </w:tc>
      <w:tc>
        <w:tcPr>
          <w:tcW w:w="3179" w:type="dxa"/>
        </w:tcPr>
        <w:p w14:paraId="16D7231A" w14:textId="77777777" w:rsidR="008B62B5" w:rsidRDefault="008B62B5" w:rsidP="0011110F">
          <w:pPr>
            <w:tabs>
              <w:tab w:val="left" w:pos="1135"/>
            </w:tabs>
            <w:spacing w:before="40"/>
            <w:ind w:right="68"/>
          </w:pPr>
          <w:r>
            <w:t xml:space="preserve">  Verzija:           1.0</w:t>
          </w:r>
        </w:p>
      </w:tc>
    </w:tr>
    <w:tr w:rsidR="008B62B5" w14:paraId="65BAE8D0" w14:textId="77777777" w:rsidTr="0921369E">
      <w:tc>
        <w:tcPr>
          <w:tcW w:w="6379" w:type="dxa"/>
        </w:tcPr>
        <w:p w14:paraId="492C8F86" w14:textId="77777777" w:rsidR="008B62B5" w:rsidRPr="0059438F" w:rsidRDefault="008B62B5" w:rsidP="0011110F">
          <w:pPr>
            <w:rPr>
              <w:lang w:val="sr-Latn-CS"/>
            </w:rPr>
          </w:pPr>
          <w:r>
            <w:t>Korisni</w:t>
          </w:r>
          <w:r>
            <w:rPr>
              <w:lang w:val="sr-Latn-CS"/>
            </w:rPr>
            <w:t>čko uputstvo</w:t>
          </w:r>
        </w:p>
      </w:tc>
      <w:tc>
        <w:tcPr>
          <w:tcW w:w="3179" w:type="dxa"/>
        </w:tcPr>
        <w:p w14:paraId="4D8AED35" w14:textId="073B9ACF" w:rsidR="008B62B5" w:rsidRDefault="0921369E" w:rsidP="00D432C6">
          <w:r>
            <w:t xml:space="preserve">  Datum:  25</w:t>
          </w:r>
          <w:r w:rsidRPr="0921369E">
            <w:rPr>
              <w:lang w:val="sr-Latn-CS"/>
            </w:rPr>
            <w:t>.06.2021.</w:t>
          </w:r>
        </w:p>
      </w:tc>
    </w:tr>
    <w:tr w:rsidR="008B62B5" w14:paraId="79336AD4" w14:textId="77777777" w:rsidTr="0921369E">
      <w:tc>
        <w:tcPr>
          <w:tcW w:w="9558" w:type="dxa"/>
          <w:gridSpan w:val="2"/>
        </w:tcPr>
        <w:p w14:paraId="4E82563E" w14:textId="5133F2F1" w:rsidR="008B62B5" w:rsidRPr="00F90094" w:rsidRDefault="0921369E" w:rsidP="0011110F">
          <w:pPr>
            <w:rPr>
              <w:lang w:val="sr-Latn-CS"/>
            </w:rPr>
          </w:pPr>
          <w:r>
            <w:t>Parovi</w:t>
          </w:r>
        </w:p>
      </w:tc>
    </w:tr>
  </w:tbl>
  <w:p w14:paraId="44962CD8" w14:textId="77777777" w:rsidR="008B62B5" w:rsidRDefault="008B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49A425C"/>
    <w:multiLevelType w:val="hybridMultilevel"/>
    <w:tmpl w:val="19D09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A64C1"/>
    <w:multiLevelType w:val="hybridMultilevel"/>
    <w:tmpl w:val="3F34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E0DB1"/>
    <w:multiLevelType w:val="multilevel"/>
    <w:tmpl w:val="7D84AA3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b w:val="0"/>
        <w:bCs/>
        <w:sz w:val="28"/>
        <w:szCs w:val="28"/>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DC6712"/>
    <w:multiLevelType w:val="hybridMultilevel"/>
    <w:tmpl w:val="FFFFFFFF"/>
    <w:lvl w:ilvl="0" w:tplc="C36CBAF4">
      <w:start w:val="1"/>
      <w:numFmt w:val="bullet"/>
      <w:lvlText w:val=""/>
      <w:lvlJc w:val="left"/>
      <w:pPr>
        <w:ind w:left="720" w:hanging="360"/>
      </w:pPr>
      <w:rPr>
        <w:rFonts w:ascii="Wingdings" w:hAnsi="Wingdings" w:hint="default"/>
      </w:rPr>
    </w:lvl>
    <w:lvl w:ilvl="1" w:tplc="DC0EB438">
      <w:start w:val="1"/>
      <w:numFmt w:val="bullet"/>
      <w:lvlText w:val="o"/>
      <w:lvlJc w:val="left"/>
      <w:pPr>
        <w:ind w:left="1440" w:hanging="360"/>
      </w:pPr>
      <w:rPr>
        <w:rFonts w:ascii="Courier New" w:hAnsi="Courier New" w:hint="default"/>
      </w:rPr>
    </w:lvl>
    <w:lvl w:ilvl="2" w:tplc="7A069B6C">
      <w:start w:val="1"/>
      <w:numFmt w:val="bullet"/>
      <w:lvlText w:val=""/>
      <w:lvlJc w:val="left"/>
      <w:pPr>
        <w:ind w:left="2160" w:hanging="360"/>
      </w:pPr>
      <w:rPr>
        <w:rFonts w:ascii="Wingdings" w:hAnsi="Wingdings" w:hint="default"/>
      </w:rPr>
    </w:lvl>
    <w:lvl w:ilvl="3" w:tplc="F1F83DC6">
      <w:start w:val="1"/>
      <w:numFmt w:val="bullet"/>
      <w:lvlText w:val=""/>
      <w:lvlJc w:val="left"/>
      <w:pPr>
        <w:ind w:left="2880" w:hanging="360"/>
      </w:pPr>
      <w:rPr>
        <w:rFonts w:ascii="Symbol" w:hAnsi="Symbol" w:hint="default"/>
      </w:rPr>
    </w:lvl>
    <w:lvl w:ilvl="4" w:tplc="65061DA8">
      <w:start w:val="1"/>
      <w:numFmt w:val="bullet"/>
      <w:lvlText w:val="o"/>
      <w:lvlJc w:val="left"/>
      <w:pPr>
        <w:ind w:left="3600" w:hanging="360"/>
      </w:pPr>
      <w:rPr>
        <w:rFonts w:ascii="Courier New" w:hAnsi="Courier New" w:hint="default"/>
      </w:rPr>
    </w:lvl>
    <w:lvl w:ilvl="5" w:tplc="17742ABE">
      <w:start w:val="1"/>
      <w:numFmt w:val="bullet"/>
      <w:lvlText w:val=""/>
      <w:lvlJc w:val="left"/>
      <w:pPr>
        <w:ind w:left="4320" w:hanging="360"/>
      </w:pPr>
      <w:rPr>
        <w:rFonts w:ascii="Wingdings" w:hAnsi="Wingdings" w:hint="default"/>
      </w:rPr>
    </w:lvl>
    <w:lvl w:ilvl="6" w:tplc="3B9053B2">
      <w:start w:val="1"/>
      <w:numFmt w:val="bullet"/>
      <w:lvlText w:val=""/>
      <w:lvlJc w:val="left"/>
      <w:pPr>
        <w:ind w:left="5040" w:hanging="360"/>
      </w:pPr>
      <w:rPr>
        <w:rFonts w:ascii="Symbol" w:hAnsi="Symbol" w:hint="default"/>
      </w:rPr>
    </w:lvl>
    <w:lvl w:ilvl="7" w:tplc="4266B00C">
      <w:start w:val="1"/>
      <w:numFmt w:val="bullet"/>
      <w:lvlText w:val="o"/>
      <w:lvlJc w:val="left"/>
      <w:pPr>
        <w:ind w:left="5760" w:hanging="360"/>
      </w:pPr>
      <w:rPr>
        <w:rFonts w:ascii="Courier New" w:hAnsi="Courier New" w:hint="default"/>
      </w:rPr>
    </w:lvl>
    <w:lvl w:ilvl="8" w:tplc="5CF0D2C8">
      <w:start w:val="1"/>
      <w:numFmt w:val="bullet"/>
      <w:lvlText w:val=""/>
      <w:lvlJc w:val="left"/>
      <w:pPr>
        <w:ind w:left="6480" w:hanging="360"/>
      </w:pPr>
      <w:rPr>
        <w:rFonts w:ascii="Wingdings" w:hAnsi="Wingdings" w:hint="default"/>
      </w:rPr>
    </w:lvl>
  </w:abstractNum>
  <w:abstractNum w:abstractNumId="7"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40527C7"/>
    <w:multiLevelType w:val="hybridMultilevel"/>
    <w:tmpl w:val="8D2423CA"/>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9" w15:restartNumberingAfterBreak="0">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C10AC"/>
    <w:multiLevelType w:val="hybridMultilevel"/>
    <w:tmpl w:val="924E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DF6487"/>
    <w:multiLevelType w:val="hybridMultilevel"/>
    <w:tmpl w:val="C368F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F53AC"/>
    <w:multiLevelType w:val="hybridMultilevel"/>
    <w:tmpl w:val="32D6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665CB"/>
    <w:multiLevelType w:val="hybridMultilevel"/>
    <w:tmpl w:val="E2C4F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1D5807"/>
    <w:multiLevelType w:val="multilevel"/>
    <w:tmpl w:val="20606EC4"/>
    <w:lvl w:ilvl="0">
      <w:start w:val="1"/>
      <w:numFmt w:val="decimal"/>
      <w:lvlText w:val="%1."/>
      <w:lvlJc w:val="left"/>
      <w:pPr>
        <w:ind w:left="720" w:hanging="360"/>
      </w:pPr>
      <w:rPr>
        <w:rFonts w:hint="default"/>
      </w:r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3D13A2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27EC5231"/>
    <w:multiLevelType w:val="hybridMultilevel"/>
    <w:tmpl w:val="FFFFFFFF"/>
    <w:lvl w:ilvl="0" w:tplc="D5885FE6">
      <w:start w:val="1"/>
      <w:numFmt w:val="decimal"/>
      <w:lvlText w:val="%1."/>
      <w:lvlJc w:val="left"/>
      <w:pPr>
        <w:ind w:left="720" w:hanging="360"/>
      </w:pPr>
    </w:lvl>
    <w:lvl w:ilvl="1" w:tplc="6570FAD8">
      <w:start w:val="1"/>
      <w:numFmt w:val="lowerLetter"/>
      <w:lvlText w:val="%2."/>
      <w:lvlJc w:val="left"/>
      <w:pPr>
        <w:ind w:left="1440" w:hanging="360"/>
      </w:pPr>
    </w:lvl>
    <w:lvl w:ilvl="2" w:tplc="E15056F0">
      <w:start w:val="1"/>
      <w:numFmt w:val="lowerRoman"/>
      <w:lvlText w:val="%3."/>
      <w:lvlJc w:val="right"/>
      <w:pPr>
        <w:ind w:left="2160" w:hanging="180"/>
      </w:pPr>
    </w:lvl>
    <w:lvl w:ilvl="3" w:tplc="8CF2AD48">
      <w:start w:val="1"/>
      <w:numFmt w:val="decimal"/>
      <w:lvlText w:val="%4."/>
      <w:lvlJc w:val="left"/>
      <w:pPr>
        <w:ind w:left="2880" w:hanging="360"/>
      </w:pPr>
    </w:lvl>
    <w:lvl w:ilvl="4" w:tplc="3DE61856">
      <w:start w:val="1"/>
      <w:numFmt w:val="lowerLetter"/>
      <w:lvlText w:val="%5."/>
      <w:lvlJc w:val="left"/>
      <w:pPr>
        <w:ind w:left="3600" w:hanging="360"/>
      </w:pPr>
    </w:lvl>
    <w:lvl w:ilvl="5" w:tplc="139A486C">
      <w:start w:val="1"/>
      <w:numFmt w:val="lowerRoman"/>
      <w:lvlText w:val="%6."/>
      <w:lvlJc w:val="right"/>
      <w:pPr>
        <w:ind w:left="4320" w:hanging="180"/>
      </w:pPr>
    </w:lvl>
    <w:lvl w:ilvl="6" w:tplc="C0C86D88">
      <w:start w:val="1"/>
      <w:numFmt w:val="decimal"/>
      <w:lvlText w:val="%7."/>
      <w:lvlJc w:val="left"/>
      <w:pPr>
        <w:ind w:left="5040" w:hanging="360"/>
      </w:pPr>
    </w:lvl>
    <w:lvl w:ilvl="7" w:tplc="5D24B17C">
      <w:start w:val="1"/>
      <w:numFmt w:val="lowerLetter"/>
      <w:lvlText w:val="%8."/>
      <w:lvlJc w:val="left"/>
      <w:pPr>
        <w:ind w:left="5760" w:hanging="360"/>
      </w:pPr>
    </w:lvl>
    <w:lvl w:ilvl="8" w:tplc="8C2E4F56">
      <w:start w:val="1"/>
      <w:numFmt w:val="lowerRoman"/>
      <w:lvlText w:val="%9."/>
      <w:lvlJc w:val="right"/>
      <w:pPr>
        <w:ind w:left="6480" w:hanging="180"/>
      </w:pPr>
    </w:lvl>
  </w:abstractNum>
  <w:abstractNum w:abstractNumId="19"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B143EC"/>
    <w:multiLevelType w:val="hybridMultilevel"/>
    <w:tmpl w:val="FFFFFFFF"/>
    <w:lvl w:ilvl="0" w:tplc="E80C90A8">
      <w:start w:val="1"/>
      <w:numFmt w:val="decimal"/>
      <w:lvlText w:val="%1."/>
      <w:lvlJc w:val="left"/>
      <w:pPr>
        <w:ind w:left="720" w:hanging="360"/>
      </w:pPr>
    </w:lvl>
    <w:lvl w:ilvl="1" w:tplc="1AB62514">
      <w:start w:val="1"/>
      <w:numFmt w:val="lowerLetter"/>
      <w:lvlText w:val="%2."/>
      <w:lvlJc w:val="left"/>
      <w:pPr>
        <w:ind w:left="1440" w:hanging="360"/>
      </w:pPr>
    </w:lvl>
    <w:lvl w:ilvl="2" w:tplc="FD44B6E6">
      <w:start w:val="1"/>
      <w:numFmt w:val="lowerRoman"/>
      <w:lvlText w:val="%3."/>
      <w:lvlJc w:val="right"/>
      <w:pPr>
        <w:ind w:left="2160" w:hanging="180"/>
      </w:pPr>
    </w:lvl>
    <w:lvl w:ilvl="3" w:tplc="08DC32EE">
      <w:start w:val="1"/>
      <w:numFmt w:val="decimal"/>
      <w:lvlText w:val="%4."/>
      <w:lvlJc w:val="left"/>
      <w:pPr>
        <w:ind w:left="2880" w:hanging="360"/>
      </w:pPr>
    </w:lvl>
    <w:lvl w:ilvl="4" w:tplc="58728120">
      <w:start w:val="1"/>
      <w:numFmt w:val="lowerLetter"/>
      <w:lvlText w:val="%5."/>
      <w:lvlJc w:val="left"/>
      <w:pPr>
        <w:ind w:left="3600" w:hanging="360"/>
      </w:pPr>
    </w:lvl>
    <w:lvl w:ilvl="5" w:tplc="2DB6FC7C">
      <w:start w:val="1"/>
      <w:numFmt w:val="lowerRoman"/>
      <w:lvlText w:val="%6."/>
      <w:lvlJc w:val="right"/>
      <w:pPr>
        <w:ind w:left="4320" w:hanging="180"/>
      </w:pPr>
    </w:lvl>
    <w:lvl w:ilvl="6" w:tplc="EA3208EC">
      <w:start w:val="1"/>
      <w:numFmt w:val="decimal"/>
      <w:lvlText w:val="%7."/>
      <w:lvlJc w:val="left"/>
      <w:pPr>
        <w:ind w:left="5040" w:hanging="360"/>
      </w:pPr>
    </w:lvl>
    <w:lvl w:ilvl="7" w:tplc="BABA1472">
      <w:start w:val="1"/>
      <w:numFmt w:val="lowerLetter"/>
      <w:lvlText w:val="%8."/>
      <w:lvlJc w:val="left"/>
      <w:pPr>
        <w:ind w:left="5760" w:hanging="360"/>
      </w:pPr>
    </w:lvl>
    <w:lvl w:ilvl="8" w:tplc="C1A8BF94">
      <w:start w:val="1"/>
      <w:numFmt w:val="lowerRoman"/>
      <w:lvlText w:val="%9."/>
      <w:lvlJc w:val="right"/>
      <w:pPr>
        <w:ind w:left="6480" w:hanging="180"/>
      </w:pPr>
    </w:lvl>
  </w:abstractNum>
  <w:abstractNum w:abstractNumId="22"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4"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B9F15BE"/>
    <w:multiLevelType w:val="hybridMultilevel"/>
    <w:tmpl w:val="BA201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D377E2"/>
    <w:multiLevelType w:val="hybridMultilevel"/>
    <w:tmpl w:val="32D6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CC4BDC"/>
    <w:multiLevelType w:val="hybridMultilevel"/>
    <w:tmpl w:val="FFFFFFFF"/>
    <w:lvl w:ilvl="0" w:tplc="126C1852">
      <w:start w:val="1"/>
      <w:numFmt w:val="decimal"/>
      <w:lvlText w:val="%1."/>
      <w:lvlJc w:val="left"/>
      <w:pPr>
        <w:ind w:left="720" w:hanging="360"/>
      </w:pPr>
    </w:lvl>
    <w:lvl w:ilvl="1" w:tplc="55E48DFE">
      <w:start w:val="1"/>
      <w:numFmt w:val="lowerLetter"/>
      <w:lvlText w:val="%2."/>
      <w:lvlJc w:val="left"/>
      <w:pPr>
        <w:ind w:left="1440" w:hanging="360"/>
      </w:pPr>
    </w:lvl>
    <w:lvl w:ilvl="2" w:tplc="BF06E05E">
      <w:start w:val="1"/>
      <w:numFmt w:val="lowerRoman"/>
      <w:lvlText w:val="%3."/>
      <w:lvlJc w:val="right"/>
      <w:pPr>
        <w:ind w:left="2160" w:hanging="180"/>
      </w:pPr>
    </w:lvl>
    <w:lvl w:ilvl="3" w:tplc="0BC27918">
      <w:start w:val="1"/>
      <w:numFmt w:val="decimal"/>
      <w:lvlText w:val="%4."/>
      <w:lvlJc w:val="left"/>
      <w:pPr>
        <w:ind w:left="2880" w:hanging="360"/>
      </w:pPr>
    </w:lvl>
    <w:lvl w:ilvl="4" w:tplc="338E2A5A">
      <w:start w:val="1"/>
      <w:numFmt w:val="lowerLetter"/>
      <w:lvlText w:val="%5."/>
      <w:lvlJc w:val="left"/>
      <w:pPr>
        <w:ind w:left="3600" w:hanging="360"/>
      </w:pPr>
    </w:lvl>
    <w:lvl w:ilvl="5" w:tplc="3E1AC354">
      <w:start w:val="1"/>
      <w:numFmt w:val="lowerRoman"/>
      <w:lvlText w:val="%6."/>
      <w:lvlJc w:val="right"/>
      <w:pPr>
        <w:ind w:left="4320" w:hanging="180"/>
      </w:pPr>
    </w:lvl>
    <w:lvl w:ilvl="6" w:tplc="ED8EE314">
      <w:start w:val="1"/>
      <w:numFmt w:val="decimal"/>
      <w:lvlText w:val="%7."/>
      <w:lvlJc w:val="left"/>
      <w:pPr>
        <w:ind w:left="5040" w:hanging="360"/>
      </w:pPr>
    </w:lvl>
    <w:lvl w:ilvl="7" w:tplc="F538F6E4">
      <w:start w:val="1"/>
      <w:numFmt w:val="lowerLetter"/>
      <w:lvlText w:val="%8."/>
      <w:lvlJc w:val="left"/>
      <w:pPr>
        <w:ind w:left="5760" w:hanging="360"/>
      </w:pPr>
    </w:lvl>
    <w:lvl w:ilvl="8" w:tplc="17209E3C">
      <w:start w:val="1"/>
      <w:numFmt w:val="lowerRoman"/>
      <w:lvlText w:val="%9."/>
      <w:lvlJc w:val="right"/>
      <w:pPr>
        <w:ind w:left="6480" w:hanging="180"/>
      </w:pPr>
    </w:lvl>
  </w:abstractNum>
  <w:abstractNum w:abstractNumId="28" w15:restartNumberingAfterBreak="0">
    <w:nsid w:val="412E43E8"/>
    <w:multiLevelType w:val="hybridMultilevel"/>
    <w:tmpl w:val="A4468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A56518"/>
    <w:multiLevelType w:val="hybridMultilevel"/>
    <w:tmpl w:val="1A66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55F57D6"/>
    <w:multiLevelType w:val="hybridMultilevel"/>
    <w:tmpl w:val="FFFFFFFF"/>
    <w:lvl w:ilvl="0" w:tplc="FC80448C">
      <w:start w:val="1"/>
      <w:numFmt w:val="decimal"/>
      <w:lvlText w:val="%1."/>
      <w:lvlJc w:val="left"/>
      <w:pPr>
        <w:ind w:left="720" w:hanging="360"/>
      </w:pPr>
    </w:lvl>
    <w:lvl w:ilvl="1" w:tplc="0B38E100">
      <w:start w:val="1"/>
      <w:numFmt w:val="lowerLetter"/>
      <w:lvlText w:val="%2."/>
      <w:lvlJc w:val="left"/>
      <w:pPr>
        <w:ind w:left="1440" w:hanging="360"/>
      </w:pPr>
    </w:lvl>
    <w:lvl w:ilvl="2" w:tplc="57248A48">
      <w:start w:val="1"/>
      <w:numFmt w:val="lowerRoman"/>
      <w:lvlText w:val="%3."/>
      <w:lvlJc w:val="right"/>
      <w:pPr>
        <w:ind w:left="2160" w:hanging="180"/>
      </w:pPr>
    </w:lvl>
    <w:lvl w:ilvl="3" w:tplc="5060F498">
      <w:start w:val="1"/>
      <w:numFmt w:val="decimal"/>
      <w:lvlText w:val="%4."/>
      <w:lvlJc w:val="left"/>
      <w:pPr>
        <w:ind w:left="2880" w:hanging="360"/>
      </w:pPr>
    </w:lvl>
    <w:lvl w:ilvl="4" w:tplc="2688756C">
      <w:start w:val="1"/>
      <w:numFmt w:val="lowerLetter"/>
      <w:lvlText w:val="%5."/>
      <w:lvlJc w:val="left"/>
      <w:pPr>
        <w:ind w:left="3600" w:hanging="360"/>
      </w:pPr>
    </w:lvl>
    <w:lvl w:ilvl="5" w:tplc="545CE61E">
      <w:start w:val="1"/>
      <w:numFmt w:val="lowerRoman"/>
      <w:lvlText w:val="%6."/>
      <w:lvlJc w:val="right"/>
      <w:pPr>
        <w:ind w:left="4320" w:hanging="180"/>
      </w:pPr>
    </w:lvl>
    <w:lvl w:ilvl="6" w:tplc="CF38257C">
      <w:start w:val="1"/>
      <w:numFmt w:val="decimal"/>
      <w:lvlText w:val="%7."/>
      <w:lvlJc w:val="left"/>
      <w:pPr>
        <w:ind w:left="5040" w:hanging="360"/>
      </w:pPr>
    </w:lvl>
    <w:lvl w:ilvl="7" w:tplc="7CD80D38">
      <w:start w:val="1"/>
      <w:numFmt w:val="lowerLetter"/>
      <w:lvlText w:val="%8."/>
      <w:lvlJc w:val="left"/>
      <w:pPr>
        <w:ind w:left="5760" w:hanging="360"/>
      </w:pPr>
    </w:lvl>
    <w:lvl w:ilvl="8" w:tplc="6C7E9792">
      <w:start w:val="1"/>
      <w:numFmt w:val="lowerRoman"/>
      <w:lvlText w:val="%9."/>
      <w:lvlJc w:val="right"/>
      <w:pPr>
        <w:ind w:left="6480" w:hanging="180"/>
      </w:pPr>
    </w:lvl>
  </w:abstractNum>
  <w:abstractNum w:abstractNumId="32" w15:restartNumberingAfterBreak="0">
    <w:nsid w:val="5C80757B"/>
    <w:multiLevelType w:val="hybridMultilevel"/>
    <w:tmpl w:val="5C52428C"/>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33" w15:restartNumberingAfterBreak="0">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F275A"/>
    <w:multiLevelType w:val="hybridMultilevel"/>
    <w:tmpl w:val="AD4487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C03DD2"/>
    <w:multiLevelType w:val="hybridMultilevel"/>
    <w:tmpl w:val="DAF8E7F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6" w15:restartNumberingAfterBreak="0">
    <w:nsid w:val="656531A6"/>
    <w:multiLevelType w:val="hybridMultilevel"/>
    <w:tmpl w:val="E7AC6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38" w15:restartNumberingAfterBreak="0">
    <w:nsid w:val="69D564C8"/>
    <w:multiLevelType w:val="hybridMultilevel"/>
    <w:tmpl w:val="32D6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880276"/>
    <w:multiLevelType w:val="hybridMultilevel"/>
    <w:tmpl w:val="FFFFFFFF"/>
    <w:lvl w:ilvl="0" w:tplc="374A6360">
      <w:start w:val="1"/>
      <w:numFmt w:val="bullet"/>
      <w:lvlText w:val="o"/>
      <w:lvlJc w:val="left"/>
      <w:pPr>
        <w:ind w:left="720" w:hanging="360"/>
      </w:pPr>
      <w:rPr>
        <w:rFonts w:ascii="Courier New" w:hAnsi="Courier New" w:hint="default"/>
      </w:rPr>
    </w:lvl>
    <w:lvl w:ilvl="1" w:tplc="F3C8FB76">
      <w:start w:val="1"/>
      <w:numFmt w:val="bullet"/>
      <w:lvlText w:val="o"/>
      <w:lvlJc w:val="left"/>
      <w:pPr>
        <w:ind w:left="1440" w:hanging="360"/>
      </w:pPr>
      <w:rPr>
        <w:rFonts w:ascii="Courier New" w:hAnsi="Courier New" w:hint="default"/>
      </w:rPr>
    </w:lvl>
    <w:lvl w:ilvl="2" w:tplc="7E981264">
      <w:start w:val="1"/>
      <w:numFmt w:val="bullet"/>
      <w:lvlText w:val=""/>
      <w:lvlJc w:val="left"/>
      <w:pPr>
        <w:ind w:left="2160" w:hanging="360"/>
      </w:pPr>
      <w:rPr>
        <w:rFonts w:ascii="Wingdings" w:hAnsi="Wingdings" w:hint="default"/>
      </w:rPr>
    </w:lvl>
    <w:lvl w:ilvl="3" w:tplc="DEF87C1E">
      <w:start w:val="1"/>
      <w:numFmt w:val="bullet"/>
      <w:lvlText w:val=""/>
      <w:lvlJc w:val="left"/>
      <w:pPr>
        <w:ind w:left="2880" w:hanging="360"/>
      </w:pPr>
      <w:rPr>
        <w:rFonts w:ascii="Symbol" w:hAnsi="Symbol" w:hint="default"/>
      </w:rPr>
    </w:lvl>
    <w:lvl w:ilvl="4" w:tplc="30FCC374">
      <w:start w:val="1"/>
      <w:numFmt w:val="bullet"/>
      <w:lvlText w:val="o"/>
      <w:lvlJc w:val="left"/>
      <w:pPr>
        <w:ind w:left="3600" w:hanging="360"/>
      </w:pPr>
      <w:rPr>
        <w:rFonts w:ascii="Courier New" w:hAnsi="Courier New" w:hint="default"/>
      </w:rPr>
    </w:lvl>
    <w:lvl w:ilvl="5" w:tplc="B6428A7A">
      <w:start w:val="1"/>
      <w:numFmt w:val="bullet"/>
      <w:lvlText w:val=""/>
      <w:lvlJc w:val="left"/>
      <w:pPr>
        <w:ind w:left="4320" w:hanging="360"/>
      </w:pPr>
      <w:rPr>
        <w:rFonts w:ascii="Wingdings" w:hAnsi="Wingdings" w:hint="default"/>
      </w:rPr>
    </w:lvl>
    <w:lvl w:ilvl="6" w:tplc="EA345020">
      <w:start w:val="1"/>
      <w:numFmt w:val="bullet"/>
      <w:lvlText w:val=""/>
      <w:lvlJc w:val="left"/>
      <w:pPr>
        <w:ind w:left="5040" w:hanging="360"/>
      </w:pPr>
      <w:rPr>
        <w:rFonts w:ascii="Symbol" w:hAnsi="Symbol" w:hint="default"/>
      </w:rPr>
    </w:lvl>
    <w:lvl w:ilvl="7" w:tplc="513C0532">
      <w:start w:val="1"/>
      <w:numFmt w:val="bullet"/>
      <w:lvlText w:val="o"/>
      <w:lvlJc w:val="left"/>
      <w:pPr>
        <w:ind w:left="5760" w:hanging="360"/>
      </w:pPr>
      <w:rPr>
        <w:rFonts w:ascii="Courier New" w:hAnsi="Courier New" w:hint="default"/>
      </w:rPr>
    </w:lvl>
    <w:lvl w:ilvl="8" w:tplc="BE14B88E">
      <w:start w:val="1"/>
      <w:numFmt w:val="bullet"/>
      <w:lvlText w:val=""/>
      <w:lvlJc w:val="left"/>
      <w:pPr>
        <w:ind w:left="6480" w:hanging="360"/>
      </w:pPr>
      <w:rPr>
        <w:rFonts w:ascii="Wingdings" w:hAnsi="Wingdings" w:hint="default"/>
      </w:rPr>
    </w:lvl>
  </w:abstractNum>
  <w:abstractNum w:abstractNumId="40" w15:restartNumberingAfterBreak="0">
    <w:nsid w:val="6EA33CA6"/>
    <w:multiLevelType w:val="multilevel"/>
    <w:tmpl w:val="FFFFFFFF"/>
    <w:lvl w:ilvl="0">
      <w:start w:val="1"/>
      <w:numFmt w:val="bullet"/>
      <w:lvlText w:val=""/>
      <w:lvlJc w:val="left"/>
      <w:pPr>
        <w:ind w:left="720" w:hanging="360"/>
      </w:pPr>
      <w:rPr>
        <w:rFonts w:ascii="Wingdings" w:hAnsi="Wingding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1" w15:restartNumberingAfterBreak="0">
    <w:nsid w:val="739732EA"/>
    <w:multiLevelType w:val="hybridMultilevel"/>
    <w:tmpl w:val="DE3E7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FD42C7"/>
    <w:multiLevelType w:val="hybridMultilevel"/>
    <w:tmpl w:val="F934C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262D7E"/>
    <w:multiLevelType w:val="hybridMultilevel"/>
    <w:tmpl w:val="06D8E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31B3"/>
    <w:multiLevelType w:val="hybridMultilevel"/>
    <w:tmpl w:val="FFFFFFFF"/>
    <w:lvl w:ilvl="0" w:tplc="9F5E8B56">
      <w:start w:val="1"/>
      <w:numFmt w:val="bullet"/>
      <w:lvlText w:val="▫"/>
      <w:lvlJc w:val="left"/>
      <w:pPr>
        <w:ind w:left="720" w:hanging="360"/>
      </w:pPr>
      <w:rPr>
        <w:rFonts w:ascii="Courier New" w:hAnsi="Courier New" w:hint="default"/>
      </w:rPr>
    </w:lvl>
    <w:lvl w:ilvl="1" w:tplc="E0EC5D0C">
      <w:start w:val="1"/>
      <w:numFmt w:val="bullet"/>
      <w:lvlText w:val="o"/>
      <w:lvlJc w:val="left"/>
      <w:pPr>
        <w:ind w:left="1440" w:hanging="360"/>
      </w:pPr>
      <w:rPr>
        <w:rFonts w:ascii="Courier New" w:hAnsi="Courier New" w:hint="default"/>
      </w:rPr>
    </w:lvl>
    <w:lvl w:ilvl="2" w:tplc="2B524D28">
      <w:start w:val="1"/>
      <w:numFmt w:val="bullet"/>
      <w:lvlText w:val=""/>
      <w:lvlJc w:val="left"/>
      <w:pPr>
        <w:ind w:left="2160" w:hanging="360"/>
      </w:pPr>
      <w:rPr>
        <w:rFonts w:ascii="Wingdings" w:hAnsi="Wingdings" w:hint="default"/>
      </w:rPr>
    </w:lvl>
    <w:lvl w:ilvl="3" w:tplc="5C64DEFE">
      <w:start w:val="1"/>
      <w:numFmt w:val="bullet"/>
      <w:lvlText w:val=""/>
      <w:lvlJc w:val="left"/>
      <w:pPr>
        <w:ind w:left="2880" w:hanging="360"/>
      </w:pPr>
      <w:rPr>
        <w:rFonts w:ascii="Symbol" w:hAnsi="Symbol" w:hint="default"/>
      </w:rPr>
    </w:lvl>
    <w:lvl w:ilvl="4" w:tplc="78A4BE48">
      <w:start w:val="1"/>
      <w:numFmt w:val="bullet"/>
      <w:lvlText w:val="o"/>
      <w:lvlJc w:val="left"/>
      <w:pPr>
        <w:ind w:left="3600" w:hanging="360"/>
      </w:pPr>
      <w:rPr>
        <w:rFonts w:ascii="Courier New" w:hAnsi="Courier New" w:hint="default"/>
      </w:rPr>
    </w:lvl>
    <w:lvl w:ilvl="5" w:tplc="7A1AA9B8">
      <w:start w:val="1"/>
      <w:numFmt w:val="bullet"/>
      <w:lvlText w:val=""/>
      <w:lvlJc w:val="left"/>
      <w:pPr>
        <w:ind w:left="4320" w:hanging="360"/>
      </w:pPr>
      <w:rPr>
        <w:rFonts w:ascii="Wingdings" w:hAnsi="Wingdings" w:hint="default"/>
      </w:rPr>
    </w:lvl>
    <w:lvl w:ilvl="6" w:tplc="6D48FEAE">
      <w:start w:val="1"/>
      <w:numFmt w:val="bullet"/>
      <w:lvlText w:val=""/>
      <w:lvlJc w:val="left"/>
      <w:pPr>
        <w:ind w:left="5040" w:hanging="360"/>
      </w:pPr>
      <w:rPr>
        <w:rFonts w:ascii="Symbol" w:hAnsi="Symbol" w:hint="default"/>
      </w:rPr>
    </w:lvl>
    <w:lvl w:ilvl="7" w:tplc="E0CC9444">
      <w:start w:val="1"/>
      <w:numFmt w:val="bullet"/>
      <w:lvlText w:val="o"/>
      <w:lvlJc w:val="left"/>
      <w:pPr>
        <w:ind w:left="5760" w:hanging="360"/>
      </w:pPr>
      <w:rPr>
        <w:rFonts w:ascii="Courier New" w:hAnsi="Courier New" w:hint="default"/>
      </w:rPr>
    </w:lvl>
    <w:lvl w:ilvl="8" w:tplc="850E071E">
      <w:start w:val="1"/>
      <w:numFmt w:val="bullet"/>
      <w:lvlText w:val=""/>
      <w:lvlJc w:val="left"/>
      <w:pPr>
        <w:ind w:left="6480" w:hanging="360"/>
      </w:pPr>
      <w:rPr>
        <w:rFonts w:ascii="Wingdings" w:hAnsi="Wingdings" w:hint="default"/>
      </w:rPr>
    </w:lvl>
  </w:abstractNum>
  <w:num w:numId="1">
    <w:abstractNumId w:val="23"/>
  </w:num>
  <w:num w:numId="2">
    <w:abstractNumId w:val="37"/>
  </w:num>
  <w:num w:numId="3">
    <w:abstractNumId w:val="4"/>
  </w:num>
  <w:num w:numId="4">
    <w:abstractNumId w:val="0"/>
  </w:num>
  <w:num w:numId="5">
    <w:abstractNumId w:val="7"/>
  </w:num>
  <w:num w:numId="6">
    <w:abstractNumId w:val="24"/>
  </w:num>
  <w:num w:numId="7">
    <w:abstractNumId w:val="1"/>
  </w:num>
  <w:num w:numId="8">
    <w:abstractNumId w:val="30"/>
  </w:num>
  <w:num w:numId="9">
    <w:abstractNumId w:val="11"/>
  </w:num>
  <w:num w:numId="10">
    <w:abstractNumId w:val="9"/>
  </w:num>
  <w:num w:numId="11">
    <w:abstractNumId w:val="22"/>
  </w:num>
  <w:num w:numId="12">
    <w:abstractNumId w:val="5"/>
  </w:num>
  <w:num w:numId="13">
    <w:abstractNumId w:val="19"/>
  </w:num>
  <w:num w:numId="14">
    <w:abstractNumId w:val="14"/>
  </w:num>
  <w:num w:numId="15">
    <w:abstractNumId w:val="33"/>
  </w:num>
  <w:num w:numId="16">
    <w:abstractNumId w:val="20"/>
  </w:num>
  <w:num w:numId="17">
    <w:abstractNumId w:val="16"/>
  </w:num>
  <w:num w:numId="18">
    <w:abstractNumId w:val="35"/>
  </w:num>
  <w:num w:numId="19">
    <w:abstractNumId w:val="43"/>
  </w:num>
  <w:num w:numId="20">
    <w:abstractNumId w:val="2"/>
  </w:num>
  <w:num w:numId="21">
    <w:abstractNumId w:val="34"/>
  </w:num>
  <w:num w:numId="22">
    <w:abstractNumId w:val="28"/>
  </w:num>
  <w:num w:numId="23">
    <w:abstractNumId w:val="38"/>
  </w:num>
  <w:num w:numId="24">
    <w:abstractNumId w:val="29"/>
  </w:num>
  <w:num w:numId="25">
    <w:abstractNumId w:val="10"/>
  </w:num>
  <w:num w:numId="26">
    <w:abstractNumId w:val="12"/>
  </w:num>
  <w:num w:numId="27">
    <w:abstractNumId w:val="8"/>
  </w:num>
  <w:num w:numId="28">
    <w:abstractNumId w:val="41"/>
  </w:num>
  <w:num w:numId="29">
    <w:abstractNumId w:val="32"/>
  </w:num>
  <w:num w:numId="30">
    <w:abstractNumId w:val="3"/>
  </w:num>
  <w:num w:numId="31">
    <w:abstractNumId w:val="25"/>
  </w:num>
  <w:num w:numId="32">
    <w:abstractNumId w:val="15"/>
  </w:num>
  <w:num w:numId="33">
    <w:abstractNumId w:val="42"/>
  </w:num>
  <w:num w:numId="34">
    <w:abstractNumId w:val="36"/>
  </w:num>
  <w:num w:numId="35">
    <w:abstractNumId w:val="13"/>
  </w:num>
  <w:num w:numId="36">
    <w:abstractNumId w:val="26"/>
  </w:num>
  <w:num w:numId="37">
    <w:abstractNumId w:val="27"/>
  </w:num>
  <w:num w:numId="38">
    <w:abstractNumId w:val="40"/>
  </w:num>
  <w:num w:numId="39">
    <w:abstractNumId w:val="44"/>
  </w:num>
  <w:num w:numId="40">
    <w:abstractNumId w:val="17"/>
  </w:num>
  <w:num w:numId="41">
    <w:abstractNumId w:val="18"/>
  </w:num>
  <w:num w:numId="42">
    <w:abstractNumId w:val="6"/>
  </w:num>
  <w:num w:numId="43">
    <w:abstractNumId w:val="39"/>
  </w:num>
  <w:num w:numId="44">
    <w:abstractNumId w:val="31"/>
  </w:num>
  <w:num w:numId="45">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011C6"/>
    <w:rsid w:val="00001BD9"/>
    <w:rsid w:val="000028CA"/>
    <w:rsid w:val="00002DB2"/>
    <w:rsid w:val="00003089"/>
    <w:rsid w:val="00005432"/>
    <w:rsid w:val="00006CF0"/>
    <w:rsid w:val="00007A7D"/>
    <w:rsid w:val="00007F35"/>
    <w:rsid w:val="00010A9F"/>
    <w:rsid w:val="000111FD"/>
    <w:rsid w:val="00011611"/>
    <w:rsid w:val="0001166E"/>
    <w:rsid w:val="00013F1D"/>
    <w:rsid w:val="00014CAE"/>
    <w:rsid w:val="000167A9"/>
    <w:rsid w:val="00027D5F"/>
    <w:rsid w:val="0002EE66"/>
    <w:rsid w:val="00030287"/>
    <w:rsid w:val="00033090"/>
    <w:rsid w:val="000350B7"/>
    <w:rsid w:val="00035108"/>
    <w:rsid w:val="00037B88"/>
    <w:rsid w:val="0004135B"/>
    <w:rsid w:val="000413CA"/>
    <w:rsid w:val="00041859"/>
    <w:rsid w:val="00044F6C"/>
    <w:rsid w:val="000450E2"/>
    <w:rsid w:val="000471BA"/>
    <w:rsid w:val="00047C09"/>
    <w:rsid w:val="00047C77"/>
    <w:rsid w:val="000504A5"/>
    <w:rsid w:val="00050AA4"/>
    <w:rsid w:val="000516B5"/>
    <w:rsid w:val="00055394"/>
    <w:rsid w:val="0005564D"/>
    <w:rsid w:val="000561C0"/>
    <w:rsid w:val="00057CB0"/>
    <w:rsid w:val="00061391"/>
    <w:rsid w:val="000626B8"/>
    <w:rsid w:val="00066C68"/>
    <w:rsid w:val="00070ED1"/>
    <w:rsid w:val="000738D6"/>
    <w:rsid w:val="00074360"/>
    <w:rsid w:val="00075512"/>
    <w:rsid w:val="000765DA"/>
    <w:rsid w:val="00082BC5"/>
    <w:rsid w:val="00085648"/>
    <w:rsid w:val="00085A7A"/>
    <w:rsid w:val="00086100"/>
    <w:rsid w:val="0008666D"/>
    <w:rsid w:val="00090B09"/>
    <w:rsid w:val="00092B71"/>
    <w:rsid w:val="00093987"/>
    <w:rsid w:val="000951BA"/>
    <w:rsid w:val="00095DEA"/>
    <w:rsid w:val="000968A8"/>
    <w:rsid w:val="00096920"/>
    <w:rsid w:val="000A2D13"/>
    <w:rsid w:val="000A711D"/>
    <w:rsid w:val="000A7985"/>
    <w:rsid w:val="000B04BC"/>
    <w:rsid w:val="000B0F22"/>
    <w:rsid w:val="000B4459"/>
    <w:rsid w:val="000B63DF"/>
    <w:rsid w:val="000B748B"/>
    <w:rsid w:val="000B7878"/>
    <w:rsid w:val="000B7882"/>
    <w:rsid w:val="000C30CF"/>
    <w:rsid w:val="000C3AC8"/>
    <w:rsid w:val="000C7A72"/>
    <w:rsid w:val="000C7CEA"/>
    <w:rsid w:val="000D13F9"/>
    <w:rsid w:val="000D16C9"/>
    <w:rsid w:val="000D1EB9"/>
    <w:rsid w:val="000D3DDC"/>
    <w:rsid w:val="000D4926"/>
    <w:rsid w:val="000D6274"/>
    <w:rsid w:val="000D6C96"/>
    <w:rsid w:val="000E037A"/>
    <w:rsid w:val="000E26A3"/>
    <w:rsid w:val="000F2472"/>
    <w:rsid w:val="000F3B0F"/>
    <w:rsid w:val="000F56D5"/>
    <w:rsid w:val="000F5A35"/>
    <w:rsid w:val="00103DBA"/>
    <w:rsid w:val="00104F2E"/>
    <w:rsid w:val="00106004"/>
    <w:rsid w:val="00110222"/>
    <w:rsid w:val="0011087E"/>
    <w:rsid w:val="0011110F"/>
    <w:rsid w:val="001149EA"/>
    <w:rsid w:val="00117D5B"/>
    <w:rsid w:val="00122DDD"/>
    <w:rsid w:val="001244F2"/>
    <w:rsid w:val="00127DC3"/>
    <w:rsid w:val="00131930"/>
    <w:rsid w:val="0013242A"/>
    <w:rsid w:val="00134EA0"/>
    <w:rsid w:val="00135B1C"/>
    <w:rsid w:val="00135F22"/>
    <w:rsid w:val="00137580"/>
    <w:rsid w:val="00140B4C"/>
    <w:rsid w:val="001421B0"/>
    <w:rsid w:val="00145819"/>
    <w:rsid w:val="00150074"/>
    <w:rsid w:val="001513E4"/>
    <w:rsid w:val="00152A86"/>
    <w:rsid w:val="00153B42"/>
    <w:rsid w:val="00153BBE"/>
    <w:rsid w:val="001540FD"/>
    <w:rsid w:val="00156A85"/>
    <w:rsid w:val="00156FDD"/>
    <w:rsid w:val="00157FD3"/>
    <w:rsid w:val="001665BC"/>
    <w:rsid w:val="001670CE"/>
    <w:rsid w:val="0016719E"/>
    <w:rsid w:val="001747DC"/>
    <w:rsid w:val="00174998"/>
    <w:rsid w:val="0017507E"/>
    <w:rsid w:val="0017558C"/>
    <w:rsid w:val="001773E2"/>
    <w:rsid w:val="00181704"/>
    <w:rsid w:val="00181FF6"/>
    <w:rsid w:val="00182DC1"/>
    <w:rsid w:val="00185F37"/>
    <w:rsid w:val="001905A5"/>
    <w:rsid w:val="00190AEA"/>
    <w:rsid w:val="00190FE8"/>
    <w:rsid w:val="00191BAD"/>
    <w:rsid w:val="00192206"/>
    <w:rsid w:val="0019230C"/>
    <w:rsid w:val="00194200"/>
    <w:rsid w:val="00195F3D"/>
    <w:rsid w:val="00196478"/>
    <w:rsid w:val="00197688"/>
    <w:rsid w:val="00197AEF"/>
    <w:rsid w:val="001A1B46"/>
    <w:rsid w:val="001A23AC"/>
    <w:rsid w:val="001A481B"/>
    <w:rsid w:val="001A48D0"/>
    <w:rsid w:val="001B11A4"/>
    <w:rsid w:val="001B2F04"/>
    <w:rsid w:val="001B3E3F"/>
    <w:rsid w:val="001B501A"/>
    <w:rsid w:val="001B5F36"/>
    <w:rsid w:val="001C18EB"/>
    <w:rsid w:val="001C5484"/>
    <w:rsid w:val="001C5F13"/>
    <w:rsid w:val="001C62F1"/>
    <w:rsid w:val="001C6C48"/>
    <w:rsid w:val="001C7928"/>
    <w:rsid w:val="001D059B"/>
    <w:rsid w:val="001D0950"/>
    <w:rsid w:val="001D0D35"/>
    <w:rsid w:val="001D17E9"/>
    <w:rsid w:val="001D27BC"/>
    <w:rsid w:val="001D2FC4"/>
    <w:rsid w:val="001D3012"/>
    <w:rsid w:val="001D3D27"/>
    <w:rsid w:val="001D3D52"/>
    <w:rsid w:val="001D5C28"/>
    <w:rsid w:val="001D65F2"/>
    <w:rsid w:val="001E2800"/>
    <w:rsid w:val="001E31B7"/>
    <w:rsid w:val="001F024A"/>
    <w:rsid w:val="001F1516"/>
    <w:rsid w:val="001F1997"/>
    <w:rsid w:val="001F2CF0"/>
    <w:rsid w:val="001F4134"/>
    <w:rsid w:val="001F55B4"/>
    <w:rsid w:val="001F6A62"/>
    <w:rsid w:val="001F6A93"/>
    <w:rsid w:val="00200E8C"/>
    <w:rsid w:val="00202E8F"/>
    <w:rsid w:val="00203C1C"/>
    <w:rsid w:val="00203C45"/>
    <w:rsid w:val="002067AB"/>
    <w:rsid w:val="002072BC"/>
    <w:rsid w:val="00207B94"/>
    <w:rsid w:val="00210097"/>
    <w:rsid w:val="0021264E"/>
    <w:rsid w:val="00213D39"/>
    <w:rsid w:val="0021501F"/>
    <w:rsid w:val="00216455"/>
    <w:rsid w:val="002219CB"/>
    <w:rsid w:val="00222221"/>
    <w:rsid w:val="00222AC3"/>
    <w:rsid w:val="00227054"/>
    <w:rsid w:val="002279E4"/>
    <w:rsid w:val="0022E40E"/>
    <w:rsid w:val="0023017A"/>
    <w:rsid w:val="0023282E"/>
    <w:rsid w:val="00235087"/>
    <w:rsid w:val="00241F16"/>
    <w:rsid w:val="0024626C"/>
    <w:rsid w:val="00247C33"/>
    <w:rsid w:val="00250E2A"/>
    <w:rsid w:val="002518C7"/>
    <w:rsid w:val="002524DF"/>
    <w:rsid w:val="002526B1"/>
    <w:rsid w:val="00257D3C"/>
    <w:rsid w:val="00262344"/>
    <w:rsid w:val="002627EE"/>
    <w:rsid w:val="002660B5"/>
    <w:rsid w:val="0026690C"/>
    <w:rsid w:val="00266E10"/>
    <w:rsid w:val="002712FB"/>
    <w:rsid w:val="00272C2D"/>
    <w:rsid w:val="00273B00"/>
    <w:rsid w:val="00274F78"/>
    <w:rsid w:val="002761FF"/>
    <w:rsid w:val="00276723"/>
    <w:rsid w:val="00277816"/>
    <w:rsid w:val="00277EB4"/>
    <w:rsid w:val="00280C2C"/>
    <w:rsid w:val="002817A1"/>
    <w:rsid w:val="00283348"/>
    <w:rsid w:val="002837A1"/>
    <w:rsid w:val="00285E02"/>
    <w:rsid w:val="00286BC5"/>
    <w:rsid w:val="0029061D"/>
    <w:rsid w:val="00291139"/>
    <w:rsid w:val="002929E3"/>
    <w:rsid w:val="00292DBD"/>
    <w:rsid w:val="0029363E"/>
    <w:rsid w:val="002944B9"/>
    <w:rsid w:val="0029548A"/>
    <w:rsid w:val="00295BB4"/>
    <w:rsid w:val="002970C4"/>
    <w:rsid w:val="002A0910"/>
    <w:rsid w:val="002A15E2"/>
    <w:rsid w:val="002A255D"/>
    <w:rsid w:val="002A2901"/>
    <w:rsid w:val="002A451D"/>
    <w:rsid w:val="002A616D"/>
    <w:rsid w:val="002B01F0"/>
    <w:rsid w:val="002B1012"/>
    <w:rsid w:val="002B32EE"/>
    <w:rsid w:val="002B4CF4"/>
    <w:rsid w:val="002B6385"/>
    <w:rsid w:val="002C473C"/>
    <w:rsid w:val="002C50EE"/>
    <w:rsid w:val="002C5DB1"/>
    <w:rsid w:val="002D2B8F"/>
    <w:rsid w:val="002D466E"/>
    <w:rsid w:val="002D7D0A"/>
    <w:rsid w:val="002E39E2"/>
    <w:rsid w:val="002E3B7C"/>
    <w:rsid w:val="002E43D3"/>
    <w:rsid w:val="002E6A45"/>
    <w:rsid w:val="002F060C"/>
    <w:rsid w:val="002F0CB1"/>
    <w:rsid w:val="002F2152"/>
    <w:rsid w:val="002F3A1B"/>
    <w:rsid w:val="00300BCC"/>
    <w:rsid w:val="00301DFD"/>
    <w:rsid w:val="00302D1A"/>
    <w:rsid w:val="003033D4"/>
    <w:rsid w:val="0030582E"/>
    <w:rsid w:val="00305B19"/>
    <w:rsid w:val="00310AB4"/>
    <w:rsid w:val="00311007"/>
    <w:rsid w:val="00311821"/>
    <w:rsid w:val="00311CC9"/>
    <w:rsid w:val="00312F74"/>
    <w:rsid w:val="00313472"/>
    <w:rsid w:val="00313BC9"/>
    <w:rsid w:val="00314B0F"/>
    <w:rsid w:val="00314CE3"/>
    <w:rsid w:val="003164AF"/>
    <w:rsid w:val="00316514"/>
    <w:rsid w:val="0031743C"/>
    <w:rsid w:val="00317ACA"/>
    <w:rsid w:val="003241FF"/>
    <w:rsid w:val="003258A5"/>
    <w:rsid w:val="00325A5F"/>
    <w:rsid w:val="00326887"/>
    <w:rsid w:val="00327B7C"/>
    <w:rsid w:val="003307FF"/>
    <w:rsid w:val="00330DD1"/>
    <w:rsid w:val="00333D75"/>
    <w:rsid w:val="00334BBB"/>
    <w:rsid w:val="00340A64"/>
    <w:rsid w:val="00341CE9"/>
    <w:rsid w:val="00341F67"/>
    <w:rsid w:val="00343D64"/>
    <w:rsid w:val="00344054"/>
    <w:rsid w:val="00344D80"/>
    <w:rsid w:val="0035197D"/>
    <w:rsid w:val="00353155"/>
    <w:rsid w:val="00353643"/>
    <w:rsid w:val="0035620B"/>
    <w:rsid w:val="003567C8"/>
    <w:rsid w:val="00356891"/>
    <w:rsid w:val="00356A51"/>
    <w:rsid w:val="003619B9"/>
    <w:rsid w:val="00361CB4"/>
    <w:rsid w:val="00367786"/>
    <w:rsid w:val="003700CB"/>
    <w:rsid w:val="00370391"/>
    <w:rsid w:val="00371214"/>
    <w:rsid w:val="00373276"/>
    <w:rsid w:val="003732ED"/>
    <w:rsid w:val="003735D4"/>
    <w:rsid w:val="00375B82"/>
    <w:rsid w:val="0037609A"/>
    <w:rsid w:val="003762D9"/>
    <w:rsid w:val="0037782F"/>
    <w:rsid w:val="003815A7"/>
    <w:rsid w:val="00383896"/>
    <w:rsid w:val="00387B01"/>
    <w:rsid w:val="003903BF"/>
    <w:rsid w:val="00390A0C"/>
    <w:rsid w:val="00391BF0"/>
    <w:rsid w:val="00396F3C"/>
    <w:rsid w:val="003A0656"/>
    <w:rsid w:val="003A2A8D"/>
    <w:rsid w:val="003A38E1"/>
    <w:rsid w:val="003A41B3"/>
    <w:rsid w:val="003A6EC1"/>
    <w:rsid w:val="003A7AA1"/>
    <w:rsid w:val="003B10CC"/>
    <w:rsid w:val="003B344E"/>
    <w:rsid w:val="003B4867"/>
    <w:rsid w:val="003B7210"/>
    <w:rsid w:val="003C26BC"/>
    <w:rsid w:val="003C490F"/>
    <w:rsid w:val="003D02F2"/>
    <w:rsid w:val="003D1110"/>
    <w:rsid w:val="003D1537"/>
    <w:rsid w:val="003D197E"/>
    <w:rsid w:val="003D3A84"/>
    <w:rsid w:val="003D6883"/>
    <w:rsid w:val="003D6FDD"/>
    <w:rsid w:val="003D7FFC"/>
    <w:rsid w:val="003E72E6"/>
    <w:rsid w:val="003F233C"/>
    <w:rsid w:val="003F2E0C"/>
    <w:rsid w:val="0040145E"/>
    <w:rsid w:val="004030CB"/>
    <w:rsid w:val="004054A7"/>
    <w:rsid w:val="00405DB0"/>
    <w:rsid w:val="00406427"/>
    <w:rsid w:val="00406790"/>
    <w:rsid w:val="0041149E"/>
    <w:rsid w:val="0041275A"/>
    <w:rsid w:val="00421815"/>
    <w:rsid w:val="00421D0A"/>
    <w:rsid w:val="0042350C"/>
    <w:rsid w:val="0042691F"/>
    <w:rsid w:val="004301A6"/>
    <w:rsid w:val="00431A68"/>
    <w:rsid w:val="00431CDD"/>
    <w:rsid w:val="004330F6"/>
    <w:rsid w:val="00433F95"/>
    <w:rsid w:val="0043576F"/>
    <w:rsid w:val="00436AE2"/>
    <w:rsid w:val="00437893"/>
    <w:rsid w:val="00437A4D"/>
    <w:rsid w:val="00440174"/>
    <w:rsid w:val="00441C4B"/>
    <w:rsid w:val="0044320A"/>
    <w:rsid w:val="00444490"/>
    <w:rsid w:val="004515DA"/>
    <w:rsid w:val="0045465C"/>
    <w:rsid w:val="00454FFD"/>
    <w:rsid w:val="004610CA"/>
    <w:rsid w:val="0046139A"/>
    <w:rsid w:val="0046178F"/>
    <w:rsid w:val="00461906"/>
    <w:rsid w:val="0046474A"/>
    <w:rsid w:val="004660D0"/>
    <w:rsid w:val="00466E13"/>
    <w:rsid w:val="004670C1"/>
    <w:rsid w:val="00471CDC"/>
    <w:rsid w:val="0047307A"/>
    <w:rsid w:val="004730D9"/>
    <w:rsid w:val="00473161"/>
    <w:rsid w:val="004759F6"/>
    <w:rsid w:val="00475BFE"/>
    <w:rsid w:val="0047779B"/>
    <w:rsid w:val="00480DD1"/>
    <w:rsid w:val="0048490A"/>
    <w:rsid w:val="004856D7"/>
    <w:rsid w:val="00485ADB"/>
    <w:rsid w:val="00486AAB"/>
    <w:rsid w:val="00487920"/>
    <w:rsid w:val="004879B1"/>
    <w:rsid w:val="00490007"/>
    <w:rsid w:val="0049135A"/>
    <w:rsid w:val="00491714"/>
    <w:rsid w:val="004933D2"/>
    <w:rsid w:val="00494F81"/>
    <w:rsid w:val="00497190"/>
    <w:rsid w:val="00497CA9"/>
    <w:rsid w:val="004A06CF"/>
    <w:rsid w:val="004A0A48"/>
    <w:rsid w:val="004A3986"/>
    <w:rsid w:val="004A4DE0"/>
    <w:rsid w:val="004A7BD7"/>
    <w:rsid w:val="004B1FF3"/>
    <w:rsid w:val="004B205E"/>
    <w:rsid w:val="004B2A31"/>
    <w:rsid w:val="004B2B91"/>
    <w:rsid w:val="004B3114"/>
    <w:rsid w:val="004B36F4"/>
    <w:rsid w:val="004B7833"/>
    <w:rsid w:val="004C0786"/>
    <w:rsid w:val="004C12F1"/>
    <w:rsid w:val="004C3376"/>
    <w:rsid w:val="004C799F"/>
    <w:rsid w:val="004D1384"/>
    <w:rsid w:val="004D1857"/>
    <w:rsid w:val="004D19FC"/>
    <w:rsid w:val="004D1B60"/>
    <w:rsid w:val="004D3B3D"/>
    <w:rsid w:val="004D400E"/>
    <w:rsid w:val="004D77C6"/>
    <w:rsid w:val="004E1BBC"/>
    <w:rsid w:val="004E4C15"/>
    <w:rsid w:val="004E6299"/>
    <w:rsid w:val="004E6CD5"/>
    <w:rsid w:val="004E71C2"/>
    <w:rsid w:val="004E7353"/>
    <w:rsid w:val="004F16FD"/>
    <w:rsid w:val="004F23FA"/>
    <w:rsid w:val="004F4F32"/>
    <w:rsid w:val="004F589C"/>
    <w:rsid w:val="004F5CB3"/>
    <w:rsid w:val="004F7240"/>
    <w:rsid w:val="005019D7"/>
    <w:rsid w:val="0050264F"/>
    <w:rsid w:val="00502EC7"/>
    <w:rsid w:val="00504040"/>
    <w:rsid w:val="0050414E"/>
    <w:rsid w:val="005051E9"/>
    <w:rsid w:val="005107C5"/>
    <w:rsid w:val="0051367F"/>
    <w:rsid w:val="0051370F"/>
    <w:rsid w:val="005138D1"/>
    <w:rsid w:val="00515EF3"/>
    <w:rsid w:val="00515F10"/>
    <w:rsid w:val="00517001"/>
    <w:rsid w:val="00525672"/>
    <w:rsid w:val="00531137"/>
    <w:rsid w:val="005311D8"/>
    <w:rsid w:val="00533313"/>
    <w:rsid w:val="00533479"/>
    <w:rsid w:val="00533BAC"/>
    <w:rsid w:val="005426FF"/>
    <w:rsid w:val="00542EEF"/>
    <w:rsid w:val="0054490A"/>
    <w:rsid w:val="00547B1B"/>
    <w:rsid w:val="00551E20"/>
    <w:rsid w:val="00552FB0"/>
    <w:rsid w:val="00553196"/>
    <w:rsid w:val="00553382"/>
    <w:rsid w:val="005534EA"/>
    <w:rsid w:val="00554465"/>
    <w:rsid w:val="005553C7"/>
    <w:rsid w:val="0055753F"/>
    <w:rsid w:val="0056014B"/>
    <w:rsid w:val="005618AE"/>
    <w:rsid w:val="00562024"/>
    <w:rsid w:val="00563521"/>
    <w:rsid w:val="00563AD8"/>
    <w:rsid w:val="005641A3"/>
    <w:rsid w:val="0056558F"/>
    <w:rsid w:val="0056596B"/>
    <w:rsid w:val="00565AC6"/>
    <w:rsid w:val="00566A0A"/>
    <w:rsid w:val="00570E5A"/>
    <w:rsid w:val="0057395B"/>
    <w:rsid w:val="005740C0"/>
    <w:rsid w:val="00574204"/>
    <w:rsid w:val="00576E3D"/>
    <w:rsid w:val="00581016"/>
    <w:rsid w:val="00581500"/>
    <w:rsid w:val="00581CA7"/>
    <w:rsid w:val="005827B3"/>
    <w:rsid w:val="00583512"/>
    <w:rsid w:val="0058589A"/>
    <w:rsid w:val="00585EE7"/>
    <w:rsid w:val="00586186"/>
    <w:rsid w:val="0059209C"/>
    <w:rsid w:val="00593D55"/>
    <w:rsid w:val="00593DAA"/>
    <w:rsid w:val="00594175"/>
    <w:rsid w:val="0059438F"/>
    <w:rsid w:val="0059490E"/>
    <w:rsid w:val="005955BE"/>
    <w:rsid w:val="0059730B"/>
    <w:rsid w:val="005A11DD"/>
    <w:rsid w:val="005A13AC"/>
    <w:rsid w:val="005A2640"/>
    <w:rsid w:val="005A4687"/>
    <w:rsid w:val="005A483D"/>
    <w:rsid w:val="005B1494"/>
    <w:rsid w:val="005B1C10"/>
    <w:rsid w:val="005B27F0"/>
    <w:rsid w:val="005B3805"/>
    <w:rsid w:val="005B6419"/>
    <w:rsid w:val="005B7BF6"/>
    <w:rsid w:val="005C0708"/>
    <w:rsid w:val="005C32DF"/>
    <w:rsid w:val="005C3B1B"/>
    <w:rsid w:val="005C4D23"/>
    <w:rsid w:val="005C50CD"/>
    <w:rsid w:val="005C6006"/>
    <w:rsid w:val="005C6280"/>
    <w:rsid w:val="005C65AB"/>
    <w:rsid w:val="005C7247"/>
    <w:rsid w:val="005D11E2"/>
    <w:rsid w:val="005D2ED5"/>
    <w:rsid w:val="005D4389"/>
    <w:rsid w:val="005D7034"/>
    <w:rsid w:val="005DC268"/>
    <w:rsid w:val="005E0449"/>
    <w:rsid w:val="005E0487"/>
    <w:rsid w:val="005E07FB"/>
    <w:rsid w:val="005E0879"/>
    <w:rsid w:val="005E0EC9"/>
    <w:rsid w:val="005E6A4C"/>
    <w:rsid w:val="005E7598"/>
    <w:rsid w:val="005E762D"/>
    <w:rsid w:val="005F0003"/>
    <w:rsid w:val="005F1727"/>
    <w:rsid w:val="005F323C"/>
    <w:rsid w:val="005F492A"/>
    <w:rsid w:val="00602E8D"/>
    <w:rsid w:val="006041E1"/>
    <w:rsid w:val="0060468F"/>
    <w:rsid w:val="00604EE2"/>
    <w:rsid w:val="00604FC5"/>
    <w:rsid w:val="006064B2"/>
    <w:rsid w:val="00607AA6"/>
    <w:rsid w:val="00607DDC"/>
    <w:rsid w:val="00607F15"/>
    <w:rsid w:val="00610281"/>
    <w:rsid w:val="00611D50"/>
    <w:rsid w:val="006129BA"/>
    <w:rsid w:val="006149B7"/>
    <w:rsid w:val="006152E4"/>
    <w:rsid w:val="00616306"/>
    <w:rsid w:val="00620E51"/>
    <w:rsid w:val="006210F9"/>
    <w:rsid w:val="006217A8"/>
    <w:rsid w:val="006240B9"/>
    <w:rsid w:val="00624D90"/>
    <w:rsid w:val="00626AFE"/>
    <w:rsid w:val="00632C24"/>
    <w:rsid w:val="00636E2E"/>
    <w:rsid w:val="00651313"/>
    <w:rsid w:val="00651BE9"/>
    <w:rsid w:val="0065315B"/>
    <w:rsid w:val="00654970"/>
    <w:rsid w:val="00657D3C"/>
    <w:rsid w:val="00660C2B"/>
    <w:rsid w:val="006612BC"/>
    <w:rsid w:val="00661FC5"/>
    <w:rsid w:val="00672BAF"/>
    <w:rsid w:val="00673332"/>
    <w:rsid w:val="00673A01"/>
    <w:rsid w:val="006807B0"/>
    <w:rsid w:val="006808E8"/>
    <w:rsid w:val="0068277B"/>
    <w:rsid w:val="0068285A"/>
    <w:rsid w:val="00682B6C"/>
    <w:rsid w:val="0068401E"/>
    <w:rsid w:val="00684B5E"/>
    <w:rsid w:val="006868B8"/>
    <w:rsid w:val="00687291"/>
    <w:rsid w:val="0069183B"/>
    <w:rsid w:val="00692190"/>
    <w:rsid w:val="00692CA6"/>
    <w:rsid w:val="00696B72"/>
    <w:rsid w:val="00697A77"/>
    <w:rsid w:val="006A026B"/>
    <w:rsid w:val="006A1170"/>
    <w:rsid w:val="006A13EE"/>
    <w:rsid w:val="006A3F92"/>
    <w:rsid w:val="006A4A5B"/>
    <w:rsid w:val="006A5BBB"/>
    <w:rsid w:val="006B026C"/>
    <w:rsid w:val="006B2A58"/>
    <w:rsid w:val="006B407A"/>
    <w:rsid w:val="006B4289"/>
    <w:rsid w:val="006B440F"/>
    <w:rsid w:val="006B77FD"/>
    <w:rsid w:val="006C0991"/>
    <w:rsid w:val="006D2180"/>
    <w:rsid w:val="006D4B71"/>
    <w:rsid w:val="006D57C7"/>
    <w:rsid w:val="006D6AB7"/>
    <w:rsid w:val="006D70BA"/>
    <w:rsid w:val="006E0031"/>
    <w:rsid w:val="006E0933"/>
    <w:rsid w:val="006E21D7"/>
    <w:rsid w:val="006E28F1"/>
    <w:rsid w:val="006E3461"/>
    <w:rsid w:val="006E34EE"/>
    <w:rsid w:val="006E52FA"/>
    <w:rsid w:val="006E545B"/>
    <w:rsid w:val="006E6A27"/>
    <w:rsid w:val="006E759A"/>
    <w:rsid w:val="006F2182"/>
    <w:rsid w:val="006F2B57"/>
    <w:rsid w:val="006F4025"/>
    <w:rsid w:val="006F45DA"/>
    <w:rsid w:val="006F5544"/>
    <w:rsid w:val="006F6F59"/>
    <w:rsid w:val="00702B4C"/>
    <w:rsid w:val="00703FFE"/>
    <w:rsid w:val="007040E0"/>
    <w:rsid w:val="0070576D"/>
    <w:rsid w:val="00705A9F"/>
    <w:rsid w:val="007067BA"/>
    <w:rsid w:val="00707D7C"/>
    <w:rsid w:val="007101AF"/>
    <w:rsid w:val="00710AE0"/>
    <w:rsid w:val="0071640C"/>
    <w:rsid w:val="00716E6F"/>
    <w:rsid w:val="00716F9D"/>
    <w:rsid w:val="00720888"/>
    <w:rsid w:val="00721355"/>
    <w:rsid w:val="00724018"/>
    <w:rsid w:val="00734255"/>
    <w:rsid w:val="0073477E"/>
    <w:rsid w:val="00734E5F"/>
    <w:rsid w:val="0074159A"/>
    <w:rsid w:val="0074177F"/>
    <w:rsid w:val="007418DC"/>
    <w:rsid w:val="00744D5D"/>
    <w:rsid w:val="007457CD"/>
    <w:rsid w:val="0075033B"/>
    <w:rsid w:val="007517DB"/>
    <w:rsid w:val="00755D95"/>
    <w:rsid w:val="00760707"/>
    <w:rsid w:val="00760CED"/>
    <w:rsid w:val="00762C7D"/>
    <w:rsid w:val="00762E81"/>
    <w:rsid w:val="00763499"/>
    <w:rsid w:val="0076419C"/>
    <w:rsid w:val="00765B8C"/>
    <w:rsid w:val="007664D1"/>
    <w:rsid w:val="007677EA"/>
    <w:rsid w:val="007677F6"/>
    <w:rsid w:val="00770C46"/>
    <w:rsid w:val="00770D0D"/>
    <w:rsid w:val="00772E6F"/>
    <w:rsid w:val="00773C00"/>
    <w:rsid w:val="00775BF1"/>
    <w:rsid w:val="00776ABE"/>
    <w:rsid w:val="00777848"/>
    <w:rsid w:val="0078131A"/>
    <w:rsid w:val="00781681"/>
    <w:rsid w:val="00781ECF"/>
    <w:rsid w:val="00782964"/>
    <w:rsid w:val="00783025"/>
    <w:rsid w:val="00784FC4"/>
    <w:rsid w:val="00786566"/>
    <w:rsid w:val="00786F4C"/>
    <w:rsid w:val="00787C1C"/>
    <w:rsid w:val="007906C9"/>
    <w:rsid w:val="00792AA3"/>
    <w:rsid w:val="00795BAD"/>
    <w:rsid w:val="00795C76"/>
    <w:rsid w:val="00796509"/>
    <w:rsid w:val="00796798"/>
    <w:rsid w:val="00796FEA"/>
    <w:rsid w:val="007973BE"/>
    <w:rsid w:val="00797A21"/>
    <w:rsid w:val="007A0AF9"/>
    <w:rsid w:val="007A550B"/>
    <w:rsid w:val="007A74FC"/>
    <w:rsid w:val="007A7B5C"/>
    <w:rsid w:val="007B3C86"/>
    <w:rsid w:val="007B4822"/>
    <w:rsid w:val="007B4D51"/>
    <w:rsid w:val="007B6A43"/>
    <w:rsid w:val="007B6FF5"/>
    <w:rsid w:val="007B7825"/>
    <w:rsid w:val="007C05D3"/>
    <w:rsid w:val="007C07C6"/>
    <w:rsid w:val="007C16F9"/>
    <w:rsid w:val="007C1B49"/>
    <w:rsid w:val="007C5125"/>
    <w:rsid w:val="007C517B"/>
    <w:rsid w:val="007C642A"/>
    <w:rsid w:val="007C71F3"/>
    <w:rsid w:val="007C7494"/>
    <w:rsid w:val="007D06DE"/>
    <w:rsid w:val="007D23E9"/>
    <w:rsid w:val="007D2C0E"/>
    <w:rsid w:val="007D3BDD"/>
    <w:rsid w:val="007D40B6"/>
    <w:rsid w:val="007D6707"/>
    <w:rsid w:val="007E1362"/>
    <w:rsid w:val="007E1726"/>
    <w:rsid w:val="007E3709"/>
    <w:rsid w:val="007E4D10"/>
    <w:rsid w:val="007E4D71"/>
    <w:rsid w:val="007E63B4"/>
    <w:rsid w:val="007E77AB"/>
    <w:rsid w:val="007E7CBB"/>
    <w:rsid w:val="007F1CAC"/>
    <w:rsid w:val="007F2146"/>
    <w:rsid w:val="007F23E3"/>
    <w:rsid w:val="007F33E9"/>
    <w:rsid w:val="007F4223"/>
    <w:rsid w:val="008028FE"/>
    <w:rsid w:val="008030D6"/>
    <w:rsid w:val="008032EF"/>
    <w:rsid w:val="0081088B"/>
    <w:rsid w:val="0081181D"/>
    <w:rsid w:val="008141B3"/>
    <w:rsid w:val="00814423"/>
    <w:rsid w:val="00815DFF"/>
    <w:rsid w:val="0082055B"/>
    <w:rsid w:val="008212E7"/>
    <w:rsid w:val="008213A9"/>
    <w:rsid w:val="0082250B"/>
    <w:rsid w:val="00822E0D"/>
    <w:rsid w:val="00824D7C"/>
    <w:rsid w:val="00824F01"/>
    <w:rsid w:val="00825B49"/>
    <w:rsid w:val="00833124"/>
    <w:rsid w:val="00835658"/>
    <w:rsid w:val="00835F41"/>
    <w:rsid w:val="0083793D"/>
    <w:rsid w:val="00840A7B"/>
    <w:rsid w:val="00841322"/>
    <w:rsid w:val="00841BDC"/>
    <w:rsid w:val="008427F3"/>
    <w:rsid w:val="00844925"/>
    <w:rsid w:val="00846377"/>
    <w:rsid w:val="008476DF"/>
    <w:rsid w:val="00851F52"/>
    <w:rsid w:val="00852484"/>
    <w:rsid w:val="00853EB1"/>
    <w:rsid w:val="00857254"/>
    <w:rsid w:val="00862BA3"/>
    <w:rsid w:val="00863091"/>
    <w:rsid w:val="008630DB"/>
    <w:rsid w:val="00864B1B"/>
    <w:rsid w:val="008678FF"/>
    <w:rsid w:val="0087479D"/>
    <w:rsid w:val="00875CBA"/>
    <w:rsid w:val="0088069A"/>
    <w:rsid w:val="008812B1"/>
    <w:rsid w:val="0088166B"/>
    <w:rsid w:val="00884BB4"/>
    <w:rsid w:val="00887DE2"/>
    <w:rsid w:val="00887F22"/>
    <w:rsid w:val="00887FBC"/>
    <w:rsid w:val="008900E2"/>
    <w:rsid w:val="008908C4"/>
    <w:rsid w:val="00891594"/>
    <w:rsid w:val="00891FBD"/>
    <w:rsid w:val="008950FA"/>
    <w:rsid w:val="00896757"/>
    <w:rsid w:val="00896938"/>
    <w:rsid w:val="008A020A"/>
    <w:rsid w:val="008A0CD4"/>
    <w:rsid w:val="008A1320"/>
    <w:rsid w:val="008A3543"/>
    <w:rsid w:val="008A4853"/>
    <w:rsid w:val="008A663D"/>
    <w:rsid w:val="008A675D"/>
    <w:rsid w:val="008B0F8C"/>
    <w:rsid w:val="008B3BA5"/>
    <w:rsid w:val="008B3BEB"/>
    <w:rsid w:val="008B50F5"/>
    <w:rsid w:val="008B62B5"/>
    <w:rsid w:val="008B7B51"/>
    <w:rsid w:val="008C0B98"/>
    <w:rsid w:val="008C22AB"/>
    <w:rsid w:val="008C2380"/>
    <w:rsid w:val="008C23EE"/>
    <w:rsid w:val="008C5E0F"/>
    <w:rsid w:val="008C6918"/>
    <w:rsid w:val="008C7367"/>
    <w:rsid w:val="008D09AA"/>
    <w:rsid w:val="008D16F3"/>
    <w:rsid w:val="008D1F25"/>
    <w:rsid w:val="008E4A7D"/>
    <w:rsid w:val="008E4FB6"/>
    <w:rsid w:val="008E5FE7"/>
    <w:rsid w:val="008E6A32"/>
    <w:rsid w:val="008E6EBB"/>
    <w:rsid w:val="008F0669"/>
    <w:rsid w:val="008F0DD3"/>
    <w:rsid w:val="008F2084"/>
    <w:rsid w:val="008F24FA"/>
    <w:rsid w:val="008F31CF"/>
    <w:rsid w:val="008F3F5F"/>
    <w:rsid w:val="008F507E"/>
    <w:rsid w:val="008F5374"/>
    <w:rsid w:val="008F657E"/>
    <w:rsid w:val="00900F13"/>
    <w:rsid w:val="0090233E"/>
    <w:rsid w:val="00902FDB"/>
    <w:rsid w:val="009041F9"/>
    <w:rsid w:val="00904643"/>
    <w:rsid w:val="009049AD"/>
    <w:rsid w:val="00905EB9"/>
    <w:rsid w:val="009066D8"/>
    <w:rsid w:val="00907B06"/>
    <w:rsid w:val="00907F08"/>
    <w:rsid w:val="0091005A"/>
    <w:rsid w:val="009103DE"/>
    <w:rsid w:val="00912C53"/>
    <w:rsid w:val="009134DE"/>
    <w:rsid w:val="009138BF"/>
    <w:rsid w:val="00913D01"/>
    <w:rsid w:val="00914828"/>
    <w:rsid w:val="00916748"/>
    <w:rsid w:val="00920102"/>
    <w:rsid w:val="00922AA7"/>
    <w:rsid w:val="00923CD9"/>
    <w:rsid w:val="00924A1C"/>
    <w:rsid w:val="0092519E"/>
    <w:rsid w:val="0093100D"/>
    <w:rsid w:val="009313F4"/>
    <w:rsid w:val="00933E12"/>
    <w:rsid w:val="00934356"/>
    <w:rsid w:val="009401FE"/>
    <w:rsid w:val="00941BAF"/>
    <w:rsid w:val="009423AE"/>
    <w:rsid w:val="0094286A"/>
    <w:rsid w:val="00942D2A"/>
    <w:rsid w:val="009439C1"/>
    <w:rsid w:val="009440A4"/>
    <w:rsid w:val="009447F6"/>
    <w:rsid w:val="00945990"/>
    <w:rsid w:val="009472F0"/>
    <w:rsid w:val="00947EBE"/>
    <w:rsid w:val="00951777"/>
    <w:rsid w:val="00956937"/>
    <w:rsid w:val="00956D18"/>
    <w:rsid w:val="009574B5"/>
    <w:rsid w:val="00957BA3"/>
    <w:rsid w:val="00960449"/>
    <w:rsid w:val="00960495"/>
    <w:rsid w:val="00960755"/>
    <w:rsid w:val="00960ACC"/>
    <w:rsid w:val="009611A6"/>
    <w:rsid w:val="00961909"/>
    <w:rsid w:val="00961D7E"/>
    <w:rsid w:val="0096248C"/>
    <w:rsid w:val="0096263C"/>
    <w:rsid w:val="009652CD"/>
    <w:rsid w:val="00966A26"/>
    <w:rsid w:val="00966FCD"/>
    <w:rsid w:val="00967C6D"/>
    <w:rsid w:val="00971440"/>
    <w:rsid w:val="00972413"/>
    <w:rsid w:val="00973C63"/>
    <w:rsid w:val="00977B43"/>
    <w:rsid w:val="00980A84"/>
    <w:rsid w:val="00981379"/>
    <w:rsid w:val="00983043"/>
    <w:rsid w:val="00983822"/>
    <w:rsid w:val="009838EC"/>
    <w:rsid w:val="00986815"/>
    <w:rsid w:val="00987A57"/>
    <w:rsid w:val="00990004"/>
    <w:rsid w:val="009929D0"/>
    <w:rsid w:val="009946B8"/>
    <w:rsid w:val="00995D43"/>
    <w:rsid w:val="009972B0"/>
    <w:rsid w:val="009974FF"/>
    <w:rsid w:val="00997A76"/>
    <w:rsid w:val="009A000C"/>
    <w:rsid w:val="009A30A2"/>
    <w:rsid w:val="009A33AA"/>
    <w:rsid w:val="009A3A29"/>
    <w:rsid w:val="009B2F19"/>
    <w:rsid w:val="009B34D6"/>
    <w:rsid w:val="009B36E7"/>
    <w:rsid w:val="009B4BA5"/>
    <w:rsid w:val="009B5CF4"/>
    <w:rsid w:val="009B5EC7"/>
    <w:rsid w:val="009B65CD"/>
    <w:rsid w:val="009C0B1A"/>
    <w:rsid w:val="009C4B6C"/>
    <w:rsid w:val="009C5E99"/>
    <w:rsid w:val="009C6B85"/>
    <w:rsid w:val="009C7065"/>
    <w:rsid w:val="009D1207"/>
    <w:rsid w:val="009D14E2"/>
    <w:rsid w:val="009D215A"/>
    <w:rsid w:val="009D35DE"/>
    <w:rsid w:val="009D5841"/>
    <w:rsid w:val="009D67B8"/>
    <w:rsid w:val="009D7C0D"/>
    <w:rsid w:val="009D7CC5"/>
    <w:rsid w:val="009E0CE1"/>
    <w:rsid w:val="009E1BDF"/>
    <w:rsid w:val="009E3F73"/>
    <w:rsid w:val="009E5FF2"/>
    <w:rsid w:val="009E6C16"/>
    <w:rsid w:val="009E6C6B"/>
    <w:rsid w:val="009E6E62"/>
    <w:rsid w:val="009F12E9"/>
    <w:rsid w:val="009F233E"/>
    <w:rsid w:val="009F2F26"/>
    <w:rsid w:val="009F4E47"/>
    <w:rsid w:val="009F505B"/>
    <w:rsid w:val="009F59BE"/>
    <w:rsid w:val="009F5A3F"/>
    <w:rsid w:val="009F6E46"/>
    <w:rsid w:val="00A01056"/>
    <w:rsid w:val="00A01EDC"/>
    <w:rsid w:val="00A042AD"/>
    <w:rsid w:val="00A05CC3"/>
    <w:rsid w:val="00A13D4C"/>
    <w:rsid w:val="00A15699"/>
    <w:rsid w:val="00A20A5C"/>
    <w:rsid w:val="00A20CDF"/>
    <w:rsid w:val="00A22A16"/>
    <w:rsid w:val="00A22E69"/>
    <w:rsid w:val="00A23B45"/>
    <w:rsid w:val="00A24E44"/>
    <w:rsid w:val="00A26420"/>
    <w:rsid w:val="00A26808"/>
    <w:rsid w:val="00A272D1"/>
    <w:rsid w:val="00A300B8"/>
    <w:rsid w:val="00A31CD7"/>
    <w:rsid w:val="00A35554"/>
    <w:rsid w:val="00A36597"/>
    <w:rsid w:val="00A36974"/>
    <w:rsid w:val="00A377FC"/>
    <w:rsid w:val="00A37FCC"/>
    <w:rsid w:val="00A40AAC"/>
    <w:rsid w:val="00A4297C"/>
    <w:rsid w:val="00A42C5A"/>
    <w:rsid w:val="00A43BE3"/>
    <w:rsid w:val="00A45B17"/>
    <w:rsid w:val="00A464A5"/>
    <w:rsid w:val="00A46F53"/>
    <w:rsid w:val="00A5053F"/>
    <w:rsid w:val="00A5079F"/>
    <w:rsid w:val="00A51059"/>
    <w:rsid w:val="00A53BC1"/>
    <w:rsid w:val="00A567B7"/>
    <w:rsid w:val="00A568C2"/>
    <w:rsid w:val="00A57628"/>
    <w:rsid w:val="00A60C5A"/>
    <w:rsid w:val="00A6106D"/>
    <w:rsid w:val="00A61D76"/>
    <w:rsid w:val="00A62239"/>
    <w:rsid w:val="00A64D01"/>
    <w:rsid w:val="00A67BE5"/>
    <w:rsid w:val="00A76BC2"/>
    <w:rsid w:val="00A770B8"/>
    <w:rsid w:val="00A8007A"/>
    <w:rsid w:val="00A80562"/>
    <w:rsid w:val="00A81183"/>
    <w:rsid w:val="00A9056E"/>
    <w:rsid w:val="00A91D3C"/>
    <w:rsid w:val="00A9261C"/>
    <w:rsid w:val="00A9372C"/>
    <w:rsid w:val="00AA0445"/>
    <w:rsid w:val="00AA16E7"/>
    <w:rsid w:val="00AA2D8A"/>
    <w:rsid w:val="00AA4871"/>
    <w:rsid w:val="00AA727A"/>
    <w:rsid w:val="00AA776F"/>
    <w:rsid w:val="00AA7BF0"/>
    <w:rsid w:val="00AB0176"/>
    <w:rsid w:val="00AB2669"/>
    <w:rsid w:val="00AB4432"/>
    <w:rsid w:val="00AB624F"/>
    <w:rsid w:val="00AB7787"/>
    <w:rsid w:val="00AC3BD0"/>
    <w:rsid w:val="00AC4134"/>
    <w:rsid w:val="00AC4C5A"/>
    <w:rsid w:val="00AC5598"/>
    <w:rsid w:val="00AC5AF5"/>
    <w:rsid w:val="00AC7433"/>
    <w:rsid w:val="00AD0B9F"/>
    <w:rsid w:val="00AD1DE7"/>
    <w:rsid w:val="00AD3FB7"/>
    <w:rsid w:val="00AD5781"/>
    <w:rsid w:val="00AD7D37"/>
    <w:rsid w:val="00AE02F3"/>
    <w:rsid w:val="00AE0E30"/>
    <w:rsid w:val="00AE2ED8"/>
    <w:rsid w:val="00AF14EC"/>
    <w:rsid w:val="00AF1A59"/>
    <w:rsid w:val="00AF24BA"/>
    <w:rsid w:val="00AF31DD"/>
    <w:rsid w:val="00AF3BBD"/>
    <w:rsid w:val="00AF516B"/>
    <w:rsid w:val="00AF6853"/>
    <w:rsid w:val="00B021BB"/>
    <w:rsid w:val="00B03E1B"/>
    <w:rsid w:val="00B03EBC"/>
    <w:rsid w:val="00B07FDF"/>
    <w:rsid w:val="00B12DF3"/>
    <w:rsid w:val="00B13260"/>
    <w:rsid w:val="00B135EE"/>
    <w:rsid w:val="00B148BC"/>
    <w:rsid w:val="00B14A4B"/>
    <w:rsid w:val="00B158EB"/>
    <w:rsid w:val="00B15D40"/>
    <w:rsid w:val="00B2127D"/>
    <w:rsid w:val="00B22E7D"/>
    <w:rsid w:val="00B23500"/>
    <w:rsid w:val="00B24921"/>
    <w:rsid w:val="00B279D2"/>
    <w:rsid w:val="00B300FD"/>
    <w:rsid w:val="00B32158"/>
    <w:rsid w:val="00B33B4F"/>
    <w:rsid w:val="00B34F4D"/>
    <w:rsid w:val="00B3524E"/>
    <w:rsid w:val="00B374F9"/>
    <w:rsid w:val="00B43EF5"/>
    <w:rsid w:val="00B4413A"/>
    <w:rsid w:val="00B446AD"/>
    <w:rsid w:val="00B448D7"/>
    <w:rsid w:val="00B45E55"/>
    <w:rsid w:val="00B46F71"/>
    <w:rsid w:val="00B47147"/>
    <w:rsid w:val="00B47713"/>
    <w:rsid w:val="00B50247"/>
    <w:rsid w:val="00B50DDD"/>
    <w:rsid w:val="00B52734"/>
    <w:rsid w:val="00B52DF1"/>
    <w:rsid w:val="00B531F5"/>
    <w:rsid w:val="00B557C8"/>
    <w:rsid w:val="00B5619E"/>
    <w:rsid w:val="00B56826"/>
    <w:rsid w:val="00B56898"/>
    <w:rsid w:val="00B60899"/>
    <w:rsid w:val="00B60EB3"/>
    <w:rsid w:val="00B655D0"/>
    <w:rsid w:val="00B65C3C"/>
    <w:rsid w:val="00B74801"/>
    <w:rsid w:val="00B751D5"/>
    <w:rsid w:val="00B77DCE"/>
    <w:rsid w:val="00B80605"/>
    <w:rsid w:val="00B80D2C"/>
    <w:rsid w:val="00B819EC"/>
    <w:rsid w:val="00B84A79"/>
    <w:rsid w:val="00B85700"/>
    <w:rsid w:val="00B85A8A"/>
    <w:rsid w:val="00B906AB"/>
    <w:rsid w:val="00B9259A"/>
    <w:rsid w:val="00B927B8"/>
    <w:rsid w:val="00B939F9"/>
    <w:rsid w:val="00B94209"/>
    <w:rsid w:val="00B950D2"/>
    <w:rsid w:val="00B963D8"/>
    <w:rsid w:val="00BA6A2F"/>
    <w:rsid w:val="00BA71B7"/>
    <w:rsid w:val="00BA77FA"/>
    <w:rsid w:val="00BB1040"/>
    <w:rsid w:val="00BB1114"/>
    <w:rsid w:val="00BB113F"/>
    <w:rsid w:val="00BB635C"/>
    <w:rsid w:val="00BC0B2E"/>
    <w:rsid w:val="00BC2F28"/>
    <w:rsid w:val="00BC40F4"/>
    <w:rsid w:val="00BC5024"/>
    <w:rsid w:val="00BC58C3"/>
    <w:rsid w:val="00BC603E"/>
    <w:rsid w:val="00BC7677"/>
    <w:rsid w:val="00BD043C"/>
    <w:rsid w:val="00BD060E"/>
    <w:rsid w:val="00BD0EC8"/>
    <w:rsid w:val="00BD198C"/>
    <w:rsid w:val="00BD201E"/>
    <w:rsid w:val="00BD2892"/>
    <w:rsid w:val="00BD31BD"/>
    <w:rsid w:val="00BD3C11"/>
    <w:rsid w:val="00BD3E47"/>
    <w:rsid w:val="00BD473E"/>
    <w:rsid w:val="00BD47F5"/>
    <w:rsid w:val="00BD6A8A"/>
    <w:rsid w:val="00BE08BD"/>
    <w:rsid w:val="00BE28EE"/>
    <w:rsid w:val="00BE3B09"/>
    <w:rsid w:val="00BE4436"/>
    <w:rsid w:val="00BE4B5A"/>
    <w:rsid w:val="00BE4D2D"/>
    <w:rsid w:val="00BE67BA"/>
    <w:rsid w:val="00BF1F02"/>
    <w:rsid w:val="00BF2A22"/>
    <w:rsid w:val="00BF6534"/>
    <w:rsid w:val="00BF695D"/>
    <w:rsid w:val="00BF6F82"/>
    <w:rsid w:val="00BF7CBE"/>
    <w:rsid w:val="00C0056F"/>
    <w:rsid w:val="00C00837"/>
    <w:rsid w:val="00C0094D"/>
    <w:rsid w:val="00C02FAA"/>
    <w:rsid w:val="00C038A9"/>
    <w:rsid w:val="00C04C20"/>
    <w:rsid w:val="00C07D61"/>
    <w:rsid w:val="00C10C3F"/>
    <w:rsid w:val="00C11A64"/>
    <w:rsid w:val="00C133D3"/>
    <w:rsid w:val="00C13A1E"/>
    <w:rsid w:val="00C146B8"/>
    <w:rsid w:val="00C15265"/>
    <w:rsid w:val="00C30019"/>
    <w:rsid w:val="00C3093C"/>
    <w:rsid w:val="00C31902"/>
    <w:rsid w:val="00C322F9"/>
    <w:rsid w:val="00C3292F"/>
    <w:rsid w:val="00C32B3C"/>
    <w:rsid w:val="00C3565A"/>
    <w:rsid w:val="00C37C6D"/>
    <w:rsid w:val="00C4012E"/>
    <w:rsid w:val="00C40E13"/>
    <w:rsid w:val="00C430E1"/>
    <w:rsid w:val="00C43122"/>
    <w:rsid w:val="00C44635"/>
    <w:rsid w:val="00C44F91"/>
    <w:rsid w:val="00C456F4"/>
    <w:rsid w:val="00C45AEF"/>
    <w:rsid w:val="00C512CA"/>
    <w:rsid w:val="00C51801"/>
    <w:rsid w:val="00C54B62"/>
    <w:rsid w:val="00C54C61"/>
    <w:rsid w:val="00C61E96"/>
    <w:rsid w:val="00C62190"/>
    <w:rsid w:val="00C631D8"/>
    <w:rsid w:val="00C634C4"/>
    <w:rsid w:val="00C64089"/>
    <w:rsid w:val="00C65CCA"/>
    <w:rsid w:val="00C66844"/>
    <w:rsid w:val="00C73C57"/>
    <w:rsid w:val="00C73F99"/>
    <w:rsid w:val="00C74F9F"/>
    <w:rsid w:val="00C77486"/>
    <w:rsid w:val="00C81CBA"/>
    <w:rsid w:val="00C81DF9"/>
    <w:rsid w:val="00C84BA9"/>
    <w:rsid w:val="00C85A33"/>
    <w:rsid w:val="00C85F2D"/>
    <w:rsid w:val="00C862A7"/>
    <w:rsid w:val="00C865B2"/>
    <w:rsid w:val="00C90377"/>
    <w:rsid w:val="00C94B01"/>
    <w:rsid w:val="00C95AE5"/>
    <w:rsid w:val="00C95C95"/>
    <w:rsid w:val="00C97E3F"/>
    <w:rsid w:val="00CA123E"/>
    <w:rsid w:val="00CA1E49"/>
    <w:rsid w:val="00CA4CDC"/>
    <w:rsid w:val="00CA6ED1"/>
    <w:rsid w:val="00CB1E68"/>
    <w:rsid w:val="00CB302A"/>
    <w:rsid w:val="00CB3AE6"/>
    <w:rsid w:val="00CB42B6"/>
    <w:rsid w:val="00CB44A5"/>
    <w:rsid w:val="00CB6065"/>
    <w:rsid w:val="00CB7420"/>
    <w:rsid w:val="00CC0164"/>
    <w:rsid w:val="00CC0B7E"/>
    <w:rsid w:val="00CC307A"/>
    <w:rsid w:val="00CC5275"/>
    <w:rsid w:val="00CC6F3E"/>
    <w:rsid w:val="00CC7631"/>
    <w:rsid w:val="00CD03B0"/>
    <w:rsid w:val="00CD0EC3"/>
    <w:rsid w:val="00CD16A9"/>
    <w:rsid w:val="00CD343D"/>
    <w:rsid w:val="00CD44CE"/>
    <w:rsid w:val="00CD4756"/>
    <w:rsid w:val="00CD6B79"/>
    <w:rsid w:val="00CD6FFB"/>
    <w:rsid w:val="00CE0ADB"/>
    <w:rsid w:val="00CE0C4C"/>
    <w:rsid w:val="00CE0E9E"/>
    <w:rsid w:val="00CE43F5"/>
    <w:rsid w:val="00CE5576"/>
    <w:rsid w:val="00CE64B6"/>
    <w:rsid w:val="00CF179C"/>
    <w:rsid w:val="00CF2365"/>
    <w:rsid w:val="00CF3ED9"/>
    <w:rsid w:val="00CF4FFE"/>
    <w:rsid w:val="00D000CA"/>
    <w:rsid w:val="00D0170C"/>
    <w:rsid w:val="00D01D00"/>
    <w:rsid w:val="00D02221"/>
    <w:rsid w:val="00D04D42"/>
    <w:rsid w:val="00D102C4"/>
    <w:rsid w:val="00D10E9E"/>
    <w:rsid w:val="00D15316"/>
    <w:rsid w:val="00D167EC"/>
    <w:rsid w:val="00D20EB2"/>
    <w:rsid w:val="00D30CCA"/>
    <w:rsid w:val="00D311BA"/>
    <w:rsid w:val="00D31463"/>
    <w:rsid w:val="00D31D67"/>
    <w:rsid w:val="00D33C7F"/>
    <w:rsid w:val="00D409D2"/>
    <w:rsid w:val="00D41151"/>
    <w:rsid w:val="00D42C26"/>
    <w:rsid w:val="00D42F16"/>
    <w:rsid w:val="00D432C6"/>
    <w:rsid w:val="00D44A05"/>
    <w:rsid w:val="00D5147C"/>
    <w:rsid w:val="00D55E57"/>
    <w:rsid w:val="00D63394"/>
    <w:rsid w:val="00D65AE9"/>
    <w:rsid w:val="00D6688B"/>
    <w:rsid w:val="00D67C8D"/>
    <w:rsid w:val="00D7050E"/>
    <w:rsid w:val="00D70C6D"/>
    <w:rsid w:val="00D72F44"/>
    <w:rsid w:val="00D8018C"/>
    <w:rsid w:val="00D8035E"/>
    <w:rsid w:val="00D81632"/>
    <w:rsid w:val="00D84557"/>
    <w:rsid w:val="00D86834"/>
    <w:rsid w:val="00D90BC4"/>
    <w:rsid w:val="00D94844"/>
    <w:rsid w:val="00D95A50"/>
    <w:rsid w:val="00D95B4C"/>
    <w:rsid w:val="00D96F91"/>
    <w:rsid w:val="00DA026F"/>
    <w:rsid w:val="00DA1A0C"/>
    <w:rsid w:val="00DA59C4"/>
    <w:rsid w:val="00DA6E0E"/>
    <w:rsid w:val="00DB1AD9"/>
    <w:rsid w:val="00DB25E4"/>
    <w:rsid w:val="00DB2A0C"/>
    <w:rsid w:val="00DB3490"/>
    <w:rsid w:val="00DB40CE"/>
    <w:rsid w:val="00DB5164"/>
    <w:rsid w:val="00DB5E35"/>
    <w:rsid w:val="00DB79AE"/>
    <w:rsid w:val="00DB79D6"/>
    <w:rsid w:val="00DC0615"/>
    <w:rsid w:val="00DC0BD0"/>
    <w:rsid w:val="00DC2152"/>
    <w:rsid w:val="00DC2561"/>
    <w:rsid w:val="00DC3763"/>
    <w:rsid w:val="00DC4A22"/>
    <w:rsid w:val="00DC6735"/>
    <w:rsid w:val="00DC71CC"/>
    <w:rsid w:val="00DD18A8"/>
    <w:rsid w:val="00DD2B80"/>
    <w:rsid w:val="00DD3551"/>
    <w:rsid w:val="00DE0540"/>
    <w:rsid w:val="00DE0968"/>
    <w:rsid w:val="00DE5984"/>
    <w:rsid w:val="00DE5E3A"/>
    <w:rsid w:val="00DE6253"/>
    <w:rsid w:val="00DE638B"/>
    <w:rsid w:val="00DE72CB"/>
    <w:rsid w:val="00DE74FB"/>
    <w:rsid w:val="00DF0340"/>
    <w:rsid w:val="00DF229A"/>
    <w:rsid w:val="00DF2A13"/>
    <w:rsid w:val="00DF2CEC"/>
    <w:rsid w:val="00DF4816"/>
    <w:rsid w:val="00DF6039"/>
    <w:rsid w:val="00DF6559"/>
    <w:rsid w:val="00DF759E"/>
    <w:rsid w:val="00DF7E72"/>
    <w:rsid w:val="00E010DF"/>
    <w:rsid w:val="00E02673"/>
    <w:rsid w:val="00E041D4"/>
    <w:rsid w:val="00E07D26"/>
    <w:rsid w:val="00E108F6"/>
    <w:rsid w:val="00E10A9E"/>
    <w:rsid w:val="00E11607"/>
    <w:rsid w:val="00E11900"/>
    <w:rsid w:val="00E11DA9"/>
    <w:rsid w:val="00E12149"/>
    <w:rsid w:val="00E137FE"/>
    <w:rsid w:val="00E1435C"/>
    <w:rsid w:val="00E145A9"/>
    <w:rsid w:val="00E147BD"/>
    <w:rsid w:val="00E154C6"/>
    <w:rsid w:val="00E15E00"/>
    <w:rsid w:val="00E166F9"/>
    <w:rsid w:val="00E16CC7"/>
    <w:rsid w:val="00E17267"/>
    <w:rsid w:val="00E1782D"/>
    <w:rsid w:val="00E17E98"/>
    <w:rsid w:val="00E20141"/>
    <w:rsid w:val="00E21434"/>
    <w:rsid w:val="00E21FC0"/>
    <w:rsid w:val="00E256F5"/>
    <w:rsid w:val="00E31841"/>
    <w:rsid w:val="00E32AE0"/>
    <w:rsid w:val="00E333CB"/>
    <w:rsid w:val="00E3466D"/>
    <w:rsid w:val="00E348D4"/>
    <w:rsid w:val="00E34E5F"/>
    <w:rsid w:val="00E3594B"/>
    <w:rsid w:val="00E361FF"/>
    <w:rsid w:val="00E37E79"/>
    <w:rsid w:val="00E40265"/>
    <w:rsid w:val="00E46BBA"/>
    <w:rsid w:val="00E47731"/>
    <w:rsid w:val="00E50015"/>
    <w:rsid w:val="00E52881"/>
    <w:rsid w:val="00E530B1"/>
    <w:rsid w:val="00E548E7"/>
    <w:rsid w:val="00E55052"/>
    <w:rsid w:val="00E55B33"/>
    <w:rsid w:val="00E56D80"/>
    <w:rsid w:val="00E57B0B"/>
    <w:rsid w:val="00E60365"/>
    <w:rsid w:val="00E652AB"/>
    <w:rsid w:val="00E67B4D"/>
    <w:rsid w:val="00E72338"/>
    <w:rsid w:val="00E73800"/>
    <w:rsid w:val="00E81628"/>
    <w:rsid w:val="00E81B7B"/>
    <w:rsid w:val="00E83D10"/>
    <w:rsid w:val="00E8467C"/>
    <w:rsid w:val="00E87983"/>
    <w:rsid w:val="00E87A4B"/>
    <w:rsid w:val="00E904AE"/>
    <w:rsid w:val="00E91116"/>
    <w:rsid w:val="00E91542"/>
    <w:rsid w:val="00E94158"/>
    <w:rsid w:val="00E95272"/>
    <w:rsid w:val="00E9679B"/>
    <w:rsid w:val="00E96887"/>
    <w:rsid w:val="00E9742E"/>
    <w:rsid w:val="00EA14B1"/>
    <w:rsid w:val="00EA1DF5"/>
    <w:rsid w:val="00EA2D84"/>
    <w:rsid w:val="00EA307E"/>
    <w:rsid w:val="00EA5E23"/>
    <w:rsid w:val="00EA6B1F"/>
    <w:rsid w:val="00EA7C41"/>
    <w:rsid w:val="00EB0DBA"/>
    <w:rsid w:val="00EB40CA"/>
    <w:rsid w:val="00EB531A"/>
    <w:rsid w:val="00EB6085"/>
    <w:rsid w:val="00EB6ACA"/>
    <w:rsid w:val="00EB6BC6"/>
    <w:rsid w:val="00EC0420"/>
    <w:rsid w:val="00EC1693"/>
    <w:rsid w:val="00EC4ACE"/>
    <w:rsid w:val="00EC6F5E"/>
    <w:rsid w:val="00ED19F4"/>
    <w:rsid w:val="00ED1F29"/>
    <w:rsid w:val="00ED214A"/>
    <w:rsid w:val="00ED25C3"/>
    <w:rsid w:val="00ED29CF"/>
    <w:rsid w:val="00ED29FF"/>
    <w:rsid w:val="00ED36AE"/>
    <w:rsid w:val="00ED3C76"/>
    <w:rsid w:val="00ED4390"/>
    <w:rsid w:val="00ED5EE6"/>
    <w:rsid w:val="00EE03F9"/>
    <w:rsid w:val="00EE0BC5"/>
    <w:rsid w:val="00EE147A"/>
    <w:rsid w:val="00EE1C99"/>
    <w:rsid w:val="00EE324C"/>
    <w:rsid w:val="00EE37C2"/>
    <w:rsid w:val="00EE595F"/>
    <w:rsid w:val="00EE665C"/>
    <w:rsid w:val="00EF2C16"/>
    <w:rsid w:val="00F01340"/>
    <w:rsid w:val="00F02116"/>
    <w:rsid w:val="00F02412"/>
    <w:rsid w:val="00F043CC"/>
    <w:rsid w:val="00F0630F"/>
    <w:rsid w:val="00F06D4B"/>
    <w:rsid w:val="00F12D2F"/>
    <w:rsid w:val="00F131F5"/>
    <w:rsid w:val="00F14585"/>
    <w:rsid w:val="00F15D51"/>
    <w:rsid w:val="00F15FB6"/>
    <w:rsid w:val="00F17836"/>
    <w:rsid w:val="00F1C8EF"/>
    <w:rsid w:val="00F256F7"/>
    <w:rsid w:val="00F25D3A"/>
    <w:rsid w:val="00F30436"/>
    <w:rsid w:val="00F305D1"/>
    <w:rsid w:val="00F30F9F"/>
    <w:rsid w:val="00F33369"/>
    <w:rsid w:val="00F35618"/>
    <w:rsid w:val="00F3615E"/>
    <w:rsid w:val="00F36247"/>
    <w:rsid w:val="00F42FF2"/>
    <w:rsid w:val="00F44456"/>
    <w:rsid w:val="00F44686"/>
    <w:rsid w:val="00F462ED"/>
    <w:rsid w:val="00F4764C"/>
    <w:rsid w:val="00F5032C"/>
    <w:rsid w:val="00F50406"/>
    <w:rsid w:val="00F51493"/>
    <w:rsid w:val="00F5154F"/>
    <w:rsid w:val="00F51D00"/>
    <w:rsid w:val="00F52778"/>
    <w:rsid w:val="00F55EFB"/>
    <w:rsid w:val="00F57E0E"/>
    <w:rsid w:val="00F608B7"/>
    <w:rsid w:val="00F62145"/>
    <w:rsid w:val="00F638CE"/>
    <w:rsid w:val="00F6431D"/>
    <w:rsid w:val="00F66EAE"/>
    <w:rsid w:val="00F6746B"/>
    <w:rsid w:val="00F677BC"/>
    <w:rsid w:val="00F70098"/>
    <w:rsid w:val="00F7029B"/>
    <w:rsid w:val="00F740EB"/>
    <w:rsid w:val="00F7428C"/>
    <w:rsid w:val="00F8198E"/>
    <w:rsid w:val="00F85B61"/>
    <w:rsid w:val="00F872FE"/>
    <w:rsid w:val="00F87301"/>
    <w:rsid w:val="00F877E8"/>
    <w:rsid w:val="00F87F82"/>
    <w:rsid w:val="00F90094"/>
    <w:rsid w:val="00F935C8"/>
    <w:rsid w:val="00F94027"/>
    <w:rsid w:val="00F94867"/>
    <w:rsid w:val="00F95BC1"/>
    <w:rsid w:val="00FA1486"/>
    <w:rsid w:val="00FA1811"/>
    <w:rsid w:val="00FA1FA3"/>
    <w:rsid w:val="00FA3C4D"/>
    <w:rsid w:val="00FA447F"/>
    <w:rsid w:val="00FA4DAA"/>
    <w:rsid w:val="00FA7F1D"/>
    <w:rsid w:val="00FB3410"/>
    <w:rsid w:val="00FB41AD"/>
    <w:rsid w:val="00FB4249"/>
    <w:rsid w:val="00FB4B20"/>
    <w:rsid w:val="00FB51AB"/>
    <w:rsid w:val="00FB69CB"/>
    <w:rsid w:val="00FC0344"/>
    <w:rsid w:val="00FC0C56"/>
    <w:rsid w:val="00FC220C"/>
    <w:rsid w:val="00FC3BD2"/>
    <w:rsid w:val="00FC4B32"/>
    <w:rsid w:val="00FC4E1A"/>
    <w:rsid w:val="00FC4EE0"/>
    <w:rsid w:val="00FC5511"/>
    <w:rsid w:val="00FC6759"/>
    <w:rsid w:val="00FD06CC"/>
    <w:rsid w:val="00FD11EB"/>
    <w:rsid w:val="00FD15C7"/>
    <w:rsid w:val="00FD223F"/>
    <w:rsid w:val="00FD2C5E"/>
    <w:rsid w:val="00FD2FDE"/>
    <w:rsid w:val="00FD3A66"/>
    <w:rsid w:val="00FD3B17"/>
    <w:rsid w:val="00FD461A"/>
    <w:rsid w:val="00FD4C41"/>
    <w:rsid w:val="00FD5FF7"/>
    <w:rsid w:val="00FD74DF"/>
    <w:rsid w:val="00FD78F3"/>
    <w:rsid w:val="00FE62CD"/>
    <w:rsid w:val="00FE6AD5"/>
    <w:rsid w:val="00FF0924"/>
    <w:rsid w:val="00FF10DD"/>
    <w:rsid w:val="00FF205F"/>
    <w:rsid w:val="00FF2158"/>
    <w:rsid w:val="00FF25BA"/>
    <w:rsid w:val="00FF2E0C"/>
    <w:rsid w:val="00FF45E5"/>
    <w:rsid w:val="00FF4A27"/>
    <w:rsid w:val="00FF5517"/>
    <w:rsid w:val="00FF6B8A"/>
    <w:rsid w:val="00FF7031"/>
    <w:rsid w:val="00FF775E"/>
    <w:rsid w:val="0138EC3C"/>
    <w:rsid w:val="01962B14"/>
    <w:rsid w:val="01C8CC09"/>
    <w:rsid w:val="01F25BBF"/>
    <w:rsid w:val="0278FB31"/>
    <w:rsid w:val="02B92130"/>
    <w:rsid w:val="02DDAF8B"/>
    <w:rsid w:val="0318D318"/>
    <w:rsid w:val="032B39F0"/>
    <w:rsid w:val="03350F32"/>
    <w:rsid w:val="035E490F"/>
    <w:rsid w:val="03987BA3"/>
    <w:rsid w:val="03D7ABFE"/>
    <w:rsid w:val="04174A35"/>
    <w:rsid w:val="04342579"/>
    <w:rsid w:val="044B526B"/>
    <w:rsid w:val="045EE63C"/>
    <w:rsid w:val="04D6D4EF"/>
    <w:rsid w:val="04DB5D1F"/>
    <w:rsid w:val="07048D07"/>
    <w:rsid w:val="0768890E"/>
    <w:rsid w:val="0782F32D"/>
    <w:rsid w:val="0786018F"/>
    <w:rsid w:val="07C771A8"/>
    <w:rsid w:val="08056C98"/>
    <w:rsid w:val="0891F4C4"/>
    <w:rsid w:val="09009C3B"/>
    <w:rsid w:val="0900BA2C"/>
    <w:rsid w:val="0921369E"/>
    <w:rsid w:val="0985766A"/>
    <w:rsid w:val="0991DDBA"/>
    <w:rsid w:val="09C6C247"/>
    <w:rsid w:val="0A2DC525"/>
    <w:rsid w:val="0AC21BD3"/>
    <w:rsid w:val="0AD53C0D"/>
    <w:rsid w:val="0B112CBA"/>
    <w:rsid w:val="0B80F4CD"/>
    <w:rsid w:val="0C0FD9CA"/>
    <w:rsid w:val="0C20B109"/>
    <w:rsid w:val="0C2B6DF7"/>
    <w:rsid w:val="0CF2C18A"/>
    <w:rsid w:val="0D11CEEE"/>
    <w:rsid w:val="0D608C1E"/>
    <w:rsid w:val="0D7DFB05"/>
    <w:rsid w:val="0DAF9BB6"/>
    <w:rsid w:val="0DB51055"/>
    <w:rsid w:val="0DB988D4"/>
    <w:rsid w:val="0E1068AD"/>
    <w:rsid w:val="0E9C3AB5"/>
    <w:rsid w:val="0EC4C457"/>
    <w:rsid w:val="0F134A1D"/>
    <w:rsid w:val="0F1AB7CC"/>
    <w:rsid w:val="0F1BBF6B"/>
    <w:rsid w:val="0F958CF6"/>
    <w:rsid w:val="0F9DC4DB"/>
    <w:rsid w:val="0FA2F0FA"/>
    <w:rsid w:val="0FCF5187"/>
    <w:rsid w:val="10198796"/>
    <w:rsid w:val="10A2CD90"/>
    <w:rsid w:val="10D5CFCB"/>
    <w:rsid w:val="1248A20C"/>
    <w:rsid w:val="126C752D"/>
    <w:rsid w:val="127B7531"/>
    <w:rsid w:val="13786552"/>
    <w:rsid w:val="13DF94EF"/>
    <w:rsid w:val="14EF008C"/>
    <w:rsid w:val="14F3E816"/>
    <w:rsid w:val="15013271"/>
    <w:rsid w:val="152FAFBD"/>
    <w:rsid w:val="15556C0D"/>
    <w:rsid w:val="1581BB0C"/>
    <w:rsid w:val="1597A075"/>
    <w:rsid w:val="15AA68CD"/>
    <w:rsid w:val="15CFB2AB"/>
    <w:rsid w:val="1602015B"/>
    <w:rsid w:val="163350DE"/>
    <w:rsid w:val="1645B58D"/>
    <w:rsid w:val="164993A4"/>
    <w:rsid w:val="16718937"/>
    <w:rsid w:val="16CB801E"/>
    <w:rsid w:val="18231717"/>
    <w:rsid w:val="18317605"/>
    <w:rsid w:val="18757904"/>
    <w:rsid w:val="187F5F1C"/>
    <w:rsid w:val="1881B973"/>
    <w:rsid w:val="18D254E0"/>
    <w:rsid w:val="18D77E88"/>
    <w:rsid w:val="1902CC4A"/>
    <w:rsid w:val="192B7EC4"/>
    <w:rsid w:val="194A2515"/>
    <w:rsid w:val="1A01F3AF"/>
    <w:rsid w:val="1A4D49DE"/>
    <w:rsid w:val="1AB578B9"/>
    <w:rsid w:val="1B2D9C30"/>
    <w:rsid w:val="1B4E6692"/>
    <w:rsid w:val="1BD6A86D"/>
    <w:rsid w:val="1BDB68EE"/>
    <w:rsid w:val="1BF2DA03"/>
    <w:rsid w:val="1C053DC1"/>
    <w:rsid w:val="1C375D57"/>
    <w:rsid w:val="1C390131"/>
    <w:rsid w:val="1C4D1D9A"/>
    <w:rsid w:val="1C9243FA"/>
    <w:rsid w:val="1CEF0ED7"/>
    <w:rsid w:val="1D0AD3E0"/>
    <w:rsid w:val="1D44251E"/>
    <w:rsid w:val="1D558AC7"/>
    <w:rsid w:val="1D916E3A"/>
    <w:rsid w:val="1D9AB1A2"/>
    <w:rsid w:val="1DAB9AF0"/>
    <w:rsid w:val="1DCF0F1B"/>
    <w:rsid w:val="1DDF4758"/>
    <w:rsid w:val="1DFA3105"/>
    <w:rsid w:val="1E467FC1"/>
    <w:rsid w:val="1E8208B0"/>
    <w:rsid w:val="1EA03FBA"/>
    <w:rsid w:val="1F228E3A"/>
    <w:rsid w:val="1F30E8DF"/>
    <w:rsid w:val="1F795778"/>
    <w:rsid w:val="1FC8C202"/>
    <w:rsid w:val="202C0220"/>
    <w:rsid w:val="206DD059"/>
    <w:rsid w:val="20D14715"/>
    <w:rsid w:val="20DFA7D1"/>
    <w:rsid w:val="2109E14F"/>
    <w:rsid w:val="2113B5FE"/>
    <w:rsid w:val="21303DA7"/>
    <w:rsid w:val="21359B05"/>
    <w:rsid w:val="21E4E08C"/>
    <w:rsid w:val="22476543"/>
    <w:rsid w:val="2268E1F9"/>
    <w:rsid w:val="22A3465F"/>
    <w:rsid w:val="22EF461E"/>
    <w:rsid w:val="231FA592"/>
    <w:rsid w:val="239304C0"/>
    <w:rsid w:val="23BBB780"/>
    <w:rsid w:val="242945EA"/>
    <w:rsid w:val="24662D66"/>
    <w:rsid w:val="24A12A88"/>
    <w:rsid w:val="24FCBD68"/>
    <w:rsid w:val="250C73A3"/>
    <w:rsid w:val="253F8D65"/>
    <w:rsid w:val="258F3BBA"/>
    <w:rsid w:val="25DF9F93"/>
    <w:rsid w:val="2601CC45"/>
    <w:rsid w:val="26022F89"/>
    <w:rsid w:val="260E6662"/>
    <w:rsid w:val="26495187"/>
    <w:rsid w:val="26D1426D"/>
    <w:rsid w:val="26F58CDA"/>
    <w:rsid w:val="270BA17A"/>
    <w:rsid w:val="2724A19E"/>
    <w:rsid w:val="27482172"/>
    <w:rsid w:val="27527D36"/>
    <w:rsid w:val="27D97971"/>
    <w:rsid w:val="2801243A"/>
    <w:rsid w:val="28193697"/>
    <w:rsid w:val="2828DA37"/>
    <w:rsid w:val="286A0E63"/>
    <w:rsid w:val="2895BCEE"/>
    <w:rsid w:val="28B540DB"/>
    <w:rsid w:val="2952E551"/>
    <w:rsid w:val="2998D6EE"/>
    <w:rsid w:val="29A22680"/>
    <w:rsid w:val="29AE7376"/>
    <w:rsid w:val="29B3803B"/>
    <w:rsid w:val="2A311036"/>
    <w:rsid w:val="2A3F5DBB"/>
    <w:rsid w:val="2A9D863C"/>
    <w:rsid w:val="2AE2E1D2"/>
    <w:rsid w:val="2AFF9089"/>
    <w:rsid w:val="2B8DDD22"/>
    <w:rsid w:val="2B9DFC76"/>
    <w:rsid w:val="2C245BD1"/>
    <w:rsid w:val="2C27401C"/>
    <w:rsid w:val="2C28F38E"/>
    <w:rsid w:val="2CA02BC2"/>
    <w:rsid w:val="2CA80DB5"/>
    <w:rsid w:val="2CD1FDEE"/>
    <w:rsid w:val="2D2621AE"/>
    <w:rsid w:val="2DF90CCB"/>
    <w:rsid w:val="2F2F7B32"/>
    <w:rsid w:val="2F36F934"/>
    <w:rsid w:val="2F6F8F23"/>
    <w:rsid w:val="2F87BB61"/>
    <w:rsid w:val="2F8CEA06"/>
    <w:rsid w:val="2FC96E9C"/>
    <w:rsid w:val="300107FA"/>
    <w:rsid w:val="3001A52C"/>
    <w:rsid w:val="30519AAC"/>
    <w:rsid w:val="307775B6"/>
    <w:rsid w:val="30796348"/>
    <w:rsid w:val="308177CD"/>
    <w:rsid w:val="30E0371F"/>
    <w:rsid w:val="30FF0969"/>
    <w:rsid w:val="319AD8EB"/>
    <w:rsid w:val="32131BB8"/>
    <w:rsid w:val="3215789D"/>
    <w:rsid w:val="321C7B80"/>
    <w:rsid w:val="32357262"/>
    <w:rsid w:val="323C3B90"/>
    <w:rsid w:val="326B9FC7"/>
    <w:rsid w:val="3298B795"/>
    <w:rsid w:val="32DF27F8"/>
    <w:rsid w:val="32EF7CB6"/>
    <w:rsid w:val="32F78DA6"/>
    <w:rsid w:val="3336CB8F"/>
    <w:rsid w:val="336F9A00"/>
    <w:rsid w:val="3373F01E"/>
    <w:rsid w:val="338DEAFE"/>
    <w:rsid w:val="33D142C3"/>
    <w:rsid w:val="3442DF0A"/>
    <w:rsid w:val="346AD3C4"/>
    <w:rsid w:val="347C899C"/>
    <w:rsid w:val="34B1C2F1"/>
    <w:rsid w:val="34C7B531"/>
    <w:rsid w:val="3529BB5F"/>
    <w:rsid w:val="357D37A5"/>
    <w:rsid w:val="35BDAD0A"/>
    <w:rsid w:val="360B569D"/>
    <w:rsid w:val="36232C01"/>
    <w:rsid w:val="367E545A"/>
    <w:rsid w:val="36ECDA1F"/>
    <w:rsid w:val="371402D1"/>
    <w:rsid w:val="3732E422"/>
    <w:rsid w:val="373853F3"/>
    <w:rsid w:val="37756754"/>
    <w:rsid w:val="37B15BC9"/>
    <w:rsid w:val="37B25E5B"/>
    <w:rsid w:val="37E3F352"/>
    <w:rsid w:val="38985D70"/>
    <w:rsid w:val="38BCDB0C"/>
    <w:rsid w:val="39192FD1"/>
    <w:rsid w:val="394525A3"/>
    <w:rsid w:val="39561C96"/>
    <w:rsid w:val="3A09703A"/>
    <w:rsid w:val="3A39406D"/>
    <w:rsid w:val="3A6B8481"/>
    <w:rsid w:val="3A6C2212"/>
    <w:rsid w:val="3A909B91"/>
    <w:rsid w:val="3AB010E1"/>
    <w:rsid w:val="3AFBF9F9"/>
    <w:rsid w:val="3B0C6F9F"/>
    <w:rsid w:val="3B11E6BC"/>
    <w:rsid w:val="3B546BAA"/>
    <w:rsid w:val="3B5AE293"/>
    <w:rsid w:val="3B6CC8AF"/>
    <w:rsid w:val="3B77EADC"/>
    <w:rsid w:val="3B7ADC58"/>
    <w:rsid w:val="3BA0CB09"/>
    <w:rsid w:val="3BECD1D8"/>
    <w:rsid w:val="3C004D8A"/>
    <w:rsid w:val="3C48D877"/>
    <w:rsid w:val="3C796D61"/>
    <w:rsid w:val="3C9A6DDD"/>
    <w:rsid w:val="3CBC8142"/>
    <w:rsid w:val="3CD0DCCC"/>
    <w:rsid w:val="3CDC8856"/>
    <w:rsid w:val="3D61EC82"/>
    <w:rsid w:val="3D71D7BC"/>
    <w:rsid w:val="3D9A059D"/>
    <w:rsid w:val="3DCE63C5"/>
    <w:rsid w:val="3DD4142E"/>
    <w:rsid w:val="3DED09BA"/>
    <w:rsid w:val="3E124742"/>
    <w:rsid w:val="3E3EA165"/>
    <w:rsid w:val="3EABA537"/>
    <w:rsid w:val="3F178DE1"/>
    <w:rsid w:val="3F4683A1"/>
    <w:rsid w:val="3F88DA1B"/>
    <w:rsid w:val="40130A8E"/>
    <w:rsid w:val="40BB38AB"/>
    <w:rsid w:val="40DA6777"/>
    <w:rsid w:val="40FA818B"/>
    <w:rsid w:val="4111E289"/>
    <w:rsid w:val="415B0709"/>
    <w:rsid w:val="41EAB663"/>
    <w:rsid w:val="4232A2FE"/>
    <w:rsid w:val="42BFC567"/>
    <w:rsid w:val="43244F6B"/>
    <w:rsid w:val="434E9E16"/>
    <w:rsid w:val="43585E55"/>
    <w:rsid w:val="436DAF3A"/>
    <w:rsid w:val="43ABDCEE"/>
    <w:rsid w:val="43F1F0BF"/>
    <w:rsid w:val="43FA773E"/>
    <w:rsid w:val="4435E931"/>
    <w:rsid w:val="44408F0E"/>
    <w:rsid w:val="446F158F"/>
    <w:rsid w:val="44C16ABA"/>
    <w:rsid w:val="44F08A02"/>
    <w:rsid w:val="45342974"/>
    <w:rsid w:val="45407804"/>
    <w:rsid w:val="45B788F5"/>
    <w:rsid w:val="4622CC00"/>
    <w:rsid w:val="4663C6E0"/>
    <w:rsid w:val="46863ED8"/>
    <w:rsid w:val="46C871F1"/>
    <w:rsid w:val="46F9A072"/>
    <w:rsid w:val="47173DAB"/>
    <w:rsid w:val="472C3DDD"/>
    <w:rsid w:val="47546196"/>
    <w:rsid w:val="4805F021"/>
    <w:rsid w:val="48BAE7A7"/>
    <w:rsid w:val="491AEDB9"/>
    <w:rsid w:val="4945679E"/>
    <w:rsid w:val="49A45296"/>
    <w:rsid w:val="49F281A6"/>
    <w:rsid w:val="49F8B779"/>
    <w:rsid w:val="49FC612D"/>
    <w:rsid w:val="4A5EF109"/>
    <w:rsid w:val="4A76BCBD"/>
    <w:rsid w:val="4AD7850C"/>
    <w:rsid w:val="4AE137FF"/>
    <w:rsid w:val="4AEDEAE2"/>
    <w:rsid w:val="4B20A057"/>
    <w:rsid w:val="4B4022F7"/>
    <w:rsid w:val="4B545B60"/>
    <w:rsid w:val="4B98EDA8"/>
    <w:rsid w:val="4BA1A490"/>
    <w:rsid w:val="4BB8FD54"/>
    <w:rsid w:val="4C215647"/>
    <w:rsid w:val="4C2B1012"/>
    <w:rsid w:val="4CD62ADE"/>
    <w:rsid w:val="4CFBE299"/>
    <w:rsid w:val="4CFE628B"/>
    <w:rsid w:val="4D098688"/>
    <w:rsid w:val="4D09B3AD"/>
    <w:rsid w:val="4D108F44"/>
    <w:rsid w:val="4DA97406"/>
    <w:rsid w:val="4DB6131C"/>
    <w:rsid w:val="4DEC88F0"/>
    <w:rsid w:val="4E4BBBDB"/>
    <w:rsid w:val="4EDED647"/>
    <w:rsid w:val="4F4024FB"/>
    <w:rsid w:val="4F5CDA3C"/>
    <w:rsid w:val="5013F8C1"/>
    <w:rsid w:val="50268EDE"/>
    <w:rsid w:val="50A3A8A4"/>
    <w:rsid w:val="50BEBE1E"/>
    <w:rsid w:val="50DD7D26"/>
    <w:rsid w:val="513FD733"/>
    <w:rsid w:val="514E3FBF"/>
    <w:rsid w:val="518006BB"/>
    <w:rsid w:val="518873E2"/>
    <w:rsid w:val="51894CCD"/>
    <w:rsid w:val="51B2E5B8"/>
    <w:rsid w:val="51FF8BC9"/>
    <w:rsid w:val="520D07FA"/>
    <w:rsid w:val="52804ACF"/>
    <w:rsid w:val="530F059F"/>
    <w:rsid w:val="531D9D84"/>
    <w:rsid w:val="533B925C"/>
    <w:rsid w:val="53480C5F"/>
    <w:rsid w:val="53D12FF4"/>
    <w:rsid w:val="53F73BFB"/>
    <w:rsid w:val="54503BA0"/>
    <w:rsid w:val="547FB02B"/>
    <w:rsid w:val="548CBC40"/>
    <w:rsid w:val="549039CB"/>
    <w:rsid w:val="549FE1F0"/>
    <w:rsid w:val="54B8A66C"/>
    <w:rsid w:val="553D404C"/>
    <w:rsid w:val="5541DA5A"/>
    <w:rsid w:val="557E0BE1"/>
    <w:rsid w:val="55B96F64"/>
    <w:rsid w:val="55F1AE61"/>
    <w:rsid w:val="563C16F8"/>
    <w:rsid w:val="56EE33B2"/>
    <w:rsid w:val="571EC0B5"/>
    <w:rsid w:val="5736C1CE"/>
    <w:rsid w:val="5746CCF5"/>
    <w:rsid w:val="577D18C3"/>
    <w:rsid w:val="578256A5"/>
    <w:rsid w:val="57B66025"/>
    <w:rsid w:val="57E78F94"/>
    <w:rsid w:val="57F3DBC6"/>
    <w:rsid w:val="57F6D281"/>
    <w:rsid w:val="583E4E8E"/>
    <w:rsid w:val="58873181"/>
    <w:rsid w:val="588B42F1"/>
    <w:rsid w:val="58B282EA"/>
    <w:rsid w:val="58C75215"/>
    <w:rsid w:val="58F1AE19"/>
    <w:rsid w:val="58F40A72"/>
    <w:rsid w:val="58F81056"/>
    <w:rsid w:val="5926D440"/>
    <w:rsid w:val="59A8E766"/>
    <w:rsid w:val="59DACA34"/>
    <w:rsid w:val="5A3359EE"/>
    <w:rsid w:val="5A4F1C99"/>
    <w:rsid w:val="5AA15BE2"/>
    <w:rsid w:val="5AC2D772"/>
    <w:rsid w:val="5AF10533"/>
    <w:rsid w:val="5B1F3CD0"/>
    <w:rsid w:val="5B2F5A32"/>
    <w:rsid w:val="5B46AA63"/>
    <w:rsid w:val="5B6DC55C"/>
    <w:rsid w:val="5B82CBAB"/>
    <w:rsid w:val="5BB00FEF"/>
    <w:rsid w:val="5BB3EA40"/>
    <w:rsid w:val="5BBF830F"/>
    <w:rsid w:val="5BC47C8C"/>
    <w:rsid w:val="5BCD4576"/>
    <w:rsid w:val="5C0376D2"/>
    <w:rsid w:val="5C5089E6"/>
    <w:rsid w:val="5C86B6B0"/>
    <w:rsid w:val="5CC21335"/>
    <w:rsid w:val="5D11BFB1"/>
    <w:rsid w:val="5D1CE846"/>
    <w:rsid w:val="5D2A65C6"/>
    <w:rsid w:val="5D7E6C29"/>
    <w:rsid w:val="5DB577FC"/>
    <w:rsid w:val="5DC45E28"/>
    <w:rsid w:val="5DDC57A9"/>
    <w:rsid w:val="5DE2CAC0"/>
    <w:rsid w:val="5E0140CF"/>
    <w:rsid w:val="5E42A550"/>
    <w:rsid w:val="5E7035E3"/>
    <w:rsid w:val="5E70997B"/>
    <w:rsid w:val="5E7652BD"/>
    <w:rsid w:val="5EBFAA62"/>
    <w:rsid w:val="5ECF6E48"/>
    <w:rsid w:val="5F059C21"/>
    <w:rsid w:val="5F78A551"/>
    <w:rsid w:val="5F882AA8"/>
    <w:rsid w:val="5FA15305"/>
    <w:rsid w:val="5FAE7527"/>
    <w:rsid w:val="5FBE5772"/>
    <w:rsid w:val="5FE9547C"/>
    <w:rsid w:val="600715DA"/>
    <w:rsid w:val="603ACA2E"/>
    <w:rsid w:val="609529D9"/>
    <w:rsid w:val="609C19FA"/>
    <w:rsid w:val="60A85F38"/>
    <w:rsid w:val="60FBFEEA"/>
    <w:rsid w:val="612013D6"/>
    <w:rsid w:val="613D2366"/>
    <w:rsid w:val="61682BBF"/>
    <w:rsid w:val="61715D5F"/>
    <w:rsid w:val="61C54471"/>
    <w:rsid w:val="620CF4DC"/>
    <w:rsid w:val="6238B4EF"/>
    <w:rsid w:val="6281975C"/>
    <w:rsid w:val="62CF078C"/>
    <w:rsid w:val="62D3C5B2"/>
    <w:rsid w:val="6421CE6C"/>
    <w:rsid w:val="642A5160"/>
    <w:rsid w:val="643F8955"/>
    <w:rsid w:val="644D9266"/>
    <w:rsid w:val="647EBDCD"/>
    <w:rsid w:val="64A4325C"/>
    <w:rsid w:val="64BA364A"/>
    <w:rsid w:val="64E812E4"/>
    <w:rsid w:val="64E9DFC7"/>
    <w:rsid w:val="64F06351"/>
    <w:rsid w:val="655B4C94"/>
    <w:rsid w:val="65AE1040"/>
    <w:rsid w:val="65B1E809"/>
    <w:rsid w:val="65C4C10F"/>
    <w:rsid w:val="662E0D4F"/>
    <w:rsid w:val="66852D8C"/>
    <w:rsid w:val="66A94169"/>
    <w:rsid w:val="66E43C6E"/>
    <w:rsid w:val="67521811"/>
    <w:rsid w:val="6768E39D"/>
    <w:rsid w:val="67A96AC9"/>
    <w:rsid w:val="67C3DAC0"/>
    <w:rsid w:val="67DBD31E"/>
    <w:rsid w:val="67F4B4DD"/>
    <w:rsid w:val="68238EF2"/>
    <w:rsid w:val="68392830"/>
    <w:rsid w:val="68532CC4"/>
    <w:rsid w:val="691EB7E5"/>
    <w:rsid w:val="692F0CEE"/>
    <w:rsid w:val="696FD5F8"/>
    <w:rsid w:val="6A44C2F3"/>
    <w:rsid w:val="6A9F556F"/>
    <w:rsid w:val="6ACAE793"/>
    <w:rsid w:val="6AD2CAD5"/>
    <w:rsid w:val="6B12268B"/>
    <w:rsid w:val="6B233E41"/>
    <w:rsid w:val="6B296301"/>
    <w:rsid w:val="6B2C8F09"/>
    <w:rsid w:val="6BFB9C86"/>
    <w:rsid w:val="6C01508B"/>
    <w:rsid w:val="6C25EEEA"/>
    <w:rsid w:val="6C4A865E"/>
    <w:rsid w:val="6C7F8547"/>
    <w:rsid w:val="6CBEDC4E"/>
    <w:rsid w:val="6CCAF837"/>
    <w:rsid w:val="6CE382F3"/>
    <w:rsid w:val="6D0D7822"/>
    <w:rsid w:val="6D10FE70"/>
    <w:rsid w:val="6D6DCBF1"/>
    <w:rsid w:val="6DB80B49"/>
    <w:rsid w:val="6DD41FC9"/>
    <w:rsid w:val="6E027E11"/>
    <w:rsid w:val="6E0A6B97"/>
    <w:rsid w:val="6E2D18BC"/>
    <w:rsid w:val="6E4BEE9F"/>
    <w:rsid w:val="6E63F661"/>
    <w:rsid w:val="6E7F6832"/>
    <w:rsid w:val="6E842555"/>
    <w:rsid w:val="6F0C137F"/>
    <w:rsid w:val="6F2EE9B7"/>
    <w:rsid w:val="6F45F978"/>
    <w:rsid w:val="6F85613E"/>
    <w:rsid w:val="6F8A20C5"/>
    <w:rsid w:val="6F9E4E72"/>
    <w:rsid w:val="7014C557"/>
    <w:rsid w:val="7017CE47"/>
    <w:rsid w:val="7038BEFC"/>
    <w:rsid w:val="70474928"/>
    <w:rsid w:val="70A296CF"/>
    <w:rsid w:val="70BBBF2C"/>
    <w:rsid w:val="70DB3639"/>
    <w:rsid w:val="711D2DBA"/>
    <w:rsid w:val="716FF8C5"/>
    <w:rsid w:val="7184963C"/>
    <w:rsid w:val="71980D0D"/>
    <w:rsid w:val="72CDC540"/>
    <w:rsid w:val="72EEF499"/>
    <w:rsid w:val="73130D65"/>
    <w:rsid w:val="7343FDC1"/>
    <w:rsid w:val="73DF46FA"/>
    <w:rsid w:val="73DFB074"/>
    <w:rsid w:val="73EE291E"/>
    <w:rsid w:val="7419D1AB"/>
    <w:rsid w:val="743E6F06"/>
    <w:rsid w:val="7491E65D"/>
    <w:rsid w:val="74A495AA"/>
    <w:rsid w:val="74AB44DA"/>
    <w:rsid w:val="75DEB477"/>
    <w:rsid w:val="75EAF1BB"/>
    <w:rsid w:val="76157D7C"/>
    <w:rsid w:val="761FF9BD"/>
    <w:rsid w:val="764CD94A"/>
    <w:rsid w:val="76BF32F2"/>
    <w:rsid w:val="771D66CA"/>
    <w:rsid w:val="7732D087"/>
    <w:rsid w:val="7762CB39"/>
    <w:rsid w:val="7765C36F"/>
    <w:rsid w:val="77A18686"/>
    <w:rsid w:val="77B41481"/>
    <w:rsid w:val="781D9D5B"/>
    <w:rsid w:val="78795510"/>
    <w:rsid w:val="788C5432"/>
    <w:rsid w:val="78DC07F7"/>
    <w:rsid w:val="78E7580A"/>
    <w:rsid w:val="794FAFB3"/>
    <w:rsid w:val="797E033D"/>
    <w:rsid w:val="7A800EC8"/>
    <w:rsid w:val="7A980F16"/>
    <w:rsid w:val="7B35718F"/>
    <w:rsid w:val="7B4C9D32"/>
    <w:rsid w:val="7B91A752"/>
    <w:rsid w:val="7BB15DD5"/>
    <w:rsid w:val="7BD757DF"/>
    <w:rsid w:val="7C286A39"/>
    <w:rsid w:val="7C4812C8"/>
    <w:rsid w:val="7C84BF00"/>
    <w:rsid w:val="7CBB9F47"/>
    <w:rsid w:val="7CFE9406"/>
    <w:rsid w:val="7D2FC198"/>
    <w:rsid w:val="7D32971F"/>
    <w:rsid w:val="7D5E3F25"/>
    <w:rsid w:val="7DAE8F5D"/>
    <w:rsid w:val="7DAEAEBD"/>
    <w:rsid w:val="7E27AB28"/>
    <w:rsid w:val="7E57EB2F"/>
    <w:rsid w:val="7E6925F2"/>
    <w:rsid w:val="7E7A29DB"/>
    <w:rsid w:val="7EA20176"/>
    <w:rsid w:val="7EC0EDAD"/>
    <w:rsid w:val="7F1F7C38"/>
    <w:rsid w:val="7F6BD6A4"/>
    <w:rsid w:val="7F7EBDE6"/>
    <w:rsid w:val="7F8B8319"/>
    <w:rsid w:val="7FADE847"/>
    <w:rsid w:val="7FEFF1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62131F"/>
  <w15:chartTrackingRefBased/>
  <w15:docId w15:val="{4601AC14-6C73-463A-AF82-3C9D1E6A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semiHidden/>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530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A0C1B-1F25-479E-8027-C65207674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SoDA.dot</Template>
  <TotalTime>533</TotalTime>
  <Pages>1</Pages>
  <Words>5602</Words>
  <Characters>31935</Characters>
  <Application>Microsoft Office Word</Application>
  <DocSecurity>4</DocSecurity>
  <Lines>266</Lines>
  <Paragraphs>74</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37463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Uros Stojkovic</cp:lastModifiedBy>
  <cp:revision>423</cp:revision>
  <dcterms:created xsi:type="dcterms:W3CDTF">2021-06-25T18:22:00Z</dcterms:created>
  <dcterms:modified xsi:type="dcterms:W3CDTF">2021-06-27T06:56:00Z</dcterms:modified>
</cp:coreProperties>
</file>